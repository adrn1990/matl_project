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C516DC" w:rsidRPr="008B372E" w:rsidRDefault="00C516DC" w:rsidP="003C19C7">
      <w:pPr>
        <w:pStyle w:val="KeinLeerraum"/>
        <w:rPr>
          <w:rFonts w:cs="Arial"/>
        </w:rPr>
      </w:pPr>
    </w:p>
    <w:p w:rsidR="003C19C7" w:rsidRPr="008B372E" w:rsidRDefault="003C19C7" w:rsidP="003C19C7">
      <w:pPr>
        <w:pStyle w:val="KeinLeerraum"/>
        <w:rPr>
          <w:rFonts w:cs="Arial"/>
        </w:rPr>
      </w:pPr>
    </w:p>
    <w:p w:rsidR="003C19C7" w:rsidRPr="008B372E" w:rsidRDefault="00C54FE8" w:rsidP="003C19C7">
      <w:pPr>
        <w:pStyle w:val="Titel"/>
        <w:pBdr>
          <w:bottom w:val="none" w:sz="0" w:space="0" w:color="auto"/>
        </w:pBdr>
        <w:jc w:val="center"/>
        <w:rPr>
          <w:rFonts w:cs="Arial"/>
          <w:sz w:val="72"/>
          <w:szCs w:val="72"/>
        </w:rPr>
      </w:pPr>
      <w:r w:rsidRPr="008B372E">
        <w:rPr>
          <w:rFonts w:cs="Arial"/>
          <w:sz w:val="72"/>
          <w:szCs w:val="72"/>
        </w:rPr>
        <w:t>Lastenheft</w:t>
      </w:r>
      <w:r w:rsidR="00F84A58" w:rsidRPr="008B372E">
        <w:rPr>
          <w:rFonts w:cs="Arial"/>
          <w:sz w:val="72"/>
          <w:szCs w:val="72"/>
        </w:rPr>
        <w:t xml:space="preserve"> Matlab</w:t>
      </w:r>
    </w:p>
    <w:p w:rsidR="003C19C7" w:rsidRPr="008B372E" w:rsidRDefault="003C19C7" w:rsidP="003C19C7">
      <w:pPr>
        <w:pStyle w:val="KeinLeerraum"/>
        <w:rPr>
          <w:rFonts w:cs="Arial"/>
        </w:rPr>
      </w:pPr>
    </w:p>
    <w:p w:rsidR="003C19C7" w:rsidRPr="008B372E" w:rsidRDefault="00FC23D5" w:rsidP="00F84A58">
      <w:pPr>
        <w:pStyle w:val="KeinLeerraum"/>
        <w:jc w:val="center"/>
        <w:rPr>
          <w:rFonts w:cs="Arial"/>
        </w:rPr>
      </w:pPr>
      <w:r>
        <w:rPr>
          <w:rFonts w:cs="Arial"/>
          <w:sz w:val="32"/>
          <w:szCs w:val="32"/>
        </w:rPr>
        <w:t xml:space="preserve">Brute-Force-Software mittels verschiedener </w:t>
      </w:r>
      <w:r w:rsidRPr="00FC23D5">
        <w:rPr>
          <w:rFonts w:cs="Arial"/>
          <w:sz w:val="32"/>
          <w:szCs w:val="32"/>
        </w:rPr>
        <w:t>Verschlüsselungsalgorithmen</w:t>
      </w: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4C5DB0" w:rsidRPr="008B372E" w:rsidRDefault="004C5DB0" w:rsidP="003C19C7">
      <w:pPr>
        <w:pStyle w:val="KeinLeerraum"/>
        <w:rPr>
          <w:rFonts w:cs="Arial"/>
        </w:rPr>
      </w:pPr>
    </w:p>
    <w:p w:rsidR="003C19C7" w:rsidRPr="008B372E" w:rsidRDefault="003C19C7" w:rsidP="003C19C7">
      <w:pPr>
        <w:pStyle w:val="KeinLeerraum"/>
        <w:rPr>
          <w:rFonts w:cs="Arial"/>
        </w:rPr>
      </w:pPr>
    </w:p>
    <w:p w:rsidR="003C19C7" w:rsidRPr="008B372E" w:rsidRDefault="003C19C7" w:rsidP="003C19C7">
      <w:pPr>
        <w:pStyle w:val="KeinLeerraum"/>
        <w:rPr>
          <w:rFonts w:cs="Arial"/>
        </w:rPr>
      </w:pPr>
    </w:p>
    <w:p w:rsidR="00F84A58" w:rsidRPr="008B372E" w:rsidRDefault="00F84A58" w:rsidP="00F84A58">
      <w:pPr>
        <w:pStyle w:val="KeinLeerraum"/>
        <w:tabs>
          <w:tab w:val="left" w:pos="4536"/>
        </w:tabs>
        <w:ind w:left="2410" w:hanging="2410"/>
        <w:rPr>
          <w:rFonts w:cs="Arial"/>
        </w:rPr>
      </w:pPr>
      <w:r w:rsidRPr="008B372E">
        <w:rPr>
          <w:rFonts w:cs="Arial"/>
          <w:b/>
        </w:rPr>
        <w:t>Teammitglieder</w:t>
      </w:r>
      <w:r w:rsidR="003C19C7" w:rsidRPr="008B372E">
        <w:rPr>
          <w:rFonts w:cs="Arial"/>
          <w:b/>
        </w:rPr>
        <w:t>:</w:t>
      </w:r>
      <w:r w:rsidR="003C19C7" w:rsidRPr="008B372E">
        <w:rPr>
          <w:rFonts w:cs="Arial"/>
          <w:b/>
        </w:rPr>
        <w:tab/>
      </w:r>
      <w:r w:rsidR="00FC23D5">
        <w:rPr>
          <w:rFonts w:cs="Arial"/>
        </w:rPr>
        <w:t>Adrian Gonzalez</w:t>
      </w:r>
    </w:p>
    <w:p w:rsidR="003C19C7" w:rsidRPr="008B372E" w:rsidRDefault="003C19C7" w:rsidP="00F84A58">
      <w:pPr>
        <w:pStyle w:val="KeinLeerraum"/>
        <w:tabs>
          <w:tab w:val="left" w:pos="4536"/>
        </w:tabs>
        <w:ind w:left="2410" w:hanging="2410"/>
        <w:rPr>
          <w:rFonts w:cs="Arial"/>
        </w:rPr>
      </w:pPr>
      <w:r w:rsidRPr="008B372E">
        <w:rPr>
          <w:rFonts w:cs="Arial"/>
          <w:b/>
        </w:rPr>
        <w:tab/>
      </w:r>
      <w:r w:rsidR="00FC23D5">
        <w:rPr>
          <w:rFonts w:cs="Arial"/>
        </w:rPr>
        <w:t>Bruno Hürzeler</w:t>
      </w:r>
      <w:r w:rsidRPr="008B372E">
        <w:rPr>
          <w:rFonts w:cs="Arial"/>
          <w:b/>
        </w:rPr>
        <w:t xml:space="preserve"> </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p>
    <w:p w:rsidR="00A81170" w:rsidRPr="008B372E" w:rsidRDefault="00A81170" w:rsidP="003C19C7">
      <w:pPr>
        <w:pStyle w:val="KeinLeerraum"/>
        <w:tabs>
          <w:tab w:val="left" w:pos="4536"/>
        </w:tabs>
        <w:ind w:left="2410" w:hanging="2410"/>
        <w:rPr>
          <w:rFonts w:cs="Arial"/>
        </w:rPr>
      </w:pPr>
    </w:p>
    <w:p w:rsidR="00C516DC" w:rsidRPr="008B372E" w:rsidRDefault="00C516DC" w:rsidP="00C516DC">
      <w:pPr>
        <w:pStyle w:val="KeinLeerraum"/>
        <w:tabs>
          <w:tab w:val="left" w:pos="4536"/>
        </w:tabs>
        <w:ind w:left="2410" w:hanging="2410"/>
        <w:rPr>
          <w:rFonts w:cs="Arial"/>
        </w:rPr>
      </w:pPr>
      <w:r w:rsidRPr="008B372E">
        <w:rPr>
          <w:rFonts w:cs="Arial"/>
          <w:b/>
        </w:rPr>
        <w:t>Dozent:</w:t>
      </w:r>
      <w:r w:rsidRPr="008B372E">
        <w:rPr>
          <w:rFonts w:cs="Arial"/>
          <w:b/>
        </w:rPr>
        <w:tab/>
      </w:r>
      <w:r w:rsidR="00FC23D5">
        <w:rPr>
          <w:rFonts w:cs="Arial"/>
        </w:rPr>
        <w:t>Prof. Dr. Norbert Hofmann</w:t>
      </w:r>
    </w:p>
    <w:p w:rsidR="00A81170" w:rsidRPr="008B372E" w:rsidRDefault="00A81170"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Fach</w:t>
      </w:r>
      <w:r w:rsidRPr="008B372E">
        <w:rPr>
          <w:rFonts w:cs="Arial"/>
        </w:rPr>
        <w:tab/>
      </w:r>
      <w:r w:rsidR="00F84A58" w:rsidRPr="008B372E">
        <w:rPr>
          <w:rFonts w:cs="Arial"/>
        </w:rPr>
        <w:t>Matlab</w:t>
      </w:r>
      <w:r w:rsidR="00FC23D5">
        <w:rPr>
          <w:rFonts w:cs="Arial"/>
        </w:rPr>
        <w:t>-Workshop (matl)</w:t>
      </w:r>
    </w:p>
    <w:p w:rsidR="003C19C7" w:rsidRPr="008B372E" w:rsidRDefault="003C19C7" w:rsidP="003C19C7">
      <w:pPr>
        <w:pStyle w:val="KeinLeerraum"/>
        <w:tabs>
          <w:tab w:val="left" w:pos="4536"/>
        </w:tabs>
        <w:ind w:left="2410" w:hanging="2410"/>
        <w:rPr>
          <w:rFonts w:cs="Arial"/>
        </w:rPr>
      </w:pPr>
    </w:p>
    <w:p w:rsidR="003C19C7" w:rsidRPr="008B372E" w:rsidRDefault="003C19C7" w:rsidP="003C19C7">
      <w:pPr>
        <w:pStyle w:val="KeinLeerraum"/>
        <w:tabs>
          <w:tab w:val="left" w:pos="4536"/>
        </w:tabs>
        <w:ind w:left="2410" w:hanging="2410"/>
        <w:rPr>
          <w:rFonts w:cs="Arial"/>
        </w:rPr>
      </w:pPr>
      <w:r w:rsidRPr="008B372E">
        <w:rPr>
          <w:rFonts w:cs="Arial"/>
          <w:b/>
        </w:rPr>
        <w:t>Studiengang:</w:t>
      </w:r>
      <w:r w:rsidRPr="008B372E">
        <w:rPr>
          <w:rFonts w:cs="Arial"/>
          <w:b/>
        </w:rPr>
        <w:tab/>
      </w:r>
      <w:r w:rsidR="0026260C" w:rsidRPr="0026260C">
        <w:rPr>
          <w:rFonts w:cs="Arial"/>
        </w:rPr>
        <w:t xml:space="preserve">Studiengang </w:t>
      </w:r>
      <w:r w:rsidR="00FC23D5">
        <w:rPr>
          <w:rFonts w:cs="Arial"/>
        </w:rPr>
        <w:t>ST</w:t>
      </w:r>
      <w:r w:rsidR="0026260C" w:rsidRPr="0026260C">
        <w:rPr>
          <w:rFonts w:cs="Arial"/>
        </w:rPr>
        <w:t>-Technik</w:t>
      </w:r>
    </w:p>
    <w:p w:rsidR="003C19C7" w:rsidRPr="008B372E" w:rsidRDefault="003C19C7" w:rsidP="003C19C7">
      <w:pPr>
        <w:pStyle w:val="KeinLeerraum"/>
        <w:tabs>
          <w:tab w:val="left" w:pos="4536"/>
        </w:tabs>
        <w:ind w:left="2410" w:hanging="2410"/>
        <w:rPr>
          <w:rFonts w:cs="Arial"/>
        </w:rPr>
      </w:pPr>
      <w:r w:rsidRPr="008B372E">
        <w:rPr>
          <w:rFonts w:cs="Arial"/>
        </w:rPr>
        <w:tab/>
        <w:t>Fachhochschule Nordwestschweiz, Hochschule für Technik</w:t>
      </w:r>
    </w:p>
    <w:p w:rsidR="00F84A58" w:rsidRPr="008B372E" w:rsidRDefault="00F84A58">
      <w:pPr>
        <w:jc w:val="left"/>
        <w:rPr>
          <w:rFonts w:cs="Arial"/>
        </w:rPr>
      </w:pPr>
    </w:p>
    <w:p w:rsidR="00FE3F9B" w:rsidRPr="008B372E" w:rsidRDefault="00FE3F9B">
      <w:pPr>
        <w:jc w:val="left"/>
        <w:rPr>
          <w:rFonts w:cs="Arial"/>
        </w:rPr>
      </w:pPr>
    </w:p>
    <w:tbl>
      <w:tblPr>
        <w:tblW w:w="9039" w:type="dxa"/>
        <w:tblLook w:val="0000" w:firstRow="0" w:lastRow="0" w:firstColumn="0" w:lastColumn="0" w:noHBand="0" w:noVBand="0"/>
      </w:tblPr>
      <w:tblGrid>
        <w:gridCol w:w="1133"/>
        <w:gridCol w:w="1908"/>
        <w:gridCol w:w="1455"/>
        <w:gridCol w:w="1390"/>
        <w:gridCol w:w="3153"/>
      </w:tblGrid>
      <w:tr w:rsidR="00FE3F9B" w:rsidRPr="008B372E" w:rsidTr="00FE3F9B">
        <w:trPr>
          <w:trHeight w:val="353"/>
        </w:trPr>
        <w:tc>
          <w:tcPr>
            <w:tcW w:w="1133" w:type="dxa"/>
            <w:tcBorders>
              <w:top w:val="single" w:sz="12" w:space="0" w:color="000000"/>
              <w:left w:val="single" w:sz="12"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Version </w:t>
            </w:r>
          </w:p>
        </w:tc>
        <w:tc>
          <w:tcPr>
            <w:tcW w:w="1914"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Autor </w:t>
            </w:r>
          </w:p>
        </w:tc>
        <w:tc>
          <w:tcPr>
            <w:tcW w:w="1456"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Datum </w:t>
            </w:r>
          </w:p>
        </w:tc>
        <w:tc>
          <w:tcPr>
            <w:tcW w:w="1373" w:type="dxa"/>
            <w:tcBorders>
              <w:top w:val="single" w:sz="12" w:space="0" w:color="000000"/>
              <w:left w:val="single" w:sz="8" w:space="0" w:color="000000"/>
              <w:bottom w:val="single" w:sz="8" w:space="0" w:color="000000"/>
              <w:right w:val="single" w:sz="8" w:space="0" w:color="000000"/>
            </w:tcBorders>
            <w:vAlign w:val="bottom"/>
          </w:tcPr>
          <w:p w:rsidR="00FE3F9B" w:rsidRPr="008B372E" w:rsidRDefault="00FE3F9B" w:rsidP="00FE3F9B">
            <w:pPr>
              <w:pStyle w:val="KeinLeerraum"/>
              <w:rPr>
                <w:rFonts w:cs="Arial"/>
                <w:b/>
              </w:rPr>
            </w:pPr>
            <w:r w:rsidRPr="008B372E">
              <w:rPr>
                <w:rFonts w:cs="Arial"/>
                <w:b/>
              </w:rPr>
              <w:t xml:space="preserve">Status </w:t>
            </w:r>
          </w:p>
        </w:tc>
        <w:tc>
          <w:tcPr>
            <w:tcW w:w="3163" w:type="dxa"/>
            <w:tcBorders>
              <w:top w:val="single" w:sz="12" w:space="0" w:color="000000"/>
              <w:left w:val="single" w:sz="8" w:space="0" w:color="000000"/>
              <w:bottom w:val="single" w:sz="8" w:space="0" w:color="000000"/>
              <w:right w:val="single" w:sz="12" w:space="0" w:color="000000"/>
            </w:tcBorders>
            <w:vAlign w:val="bottom"/>
          </w:tcPr>
          <w:p w:rsidR="00FE3F9B" w:rsidRPr="008B372E" w:rsidRDefault="00FE3F9B" w:rsidP="00FE3F9B">
            <w:pPr>
              <w:pStyle w:val="KeinLeerraum"/>
              <w:rPr>
                <w:rFonts w:cs="Arial"/>
                <w:b/>
              </w:rPr>
            </w:pPr>
            <w:r w:rsidRPr="008B372E">
              <w:rPr>
                <w:rFonts w:cs="Arial"/>
                <w:b/>
              </w:rPr>
              <w:t xml:space="preserve">Kommentar </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r w:rsidRPr="008B372E">
              <w:rPr>
                <w:rFonts w:cs="Arial"/>
              </w:rPr>
              <w:t>0.</w:t>
            </w:r>
            <w:r w:rsidR="00FC23D5">
              <w:rPr>
                <w:rFonts w:cs="Arial"/>
              </w:rPr>
              <w:t>1</w:t>
            </w:r>
            <w:r w:rsidRPr="008B372E">
              <w:rPr>
                <w:rFonts w:cs="Arial"/>
              </w:rPr>
              <w:t xml:space="preserve"> </w:t>
            </w: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FE3F9B">
            <w:pPr>
              <w:pStyle w:val="KeinLeerraum"/>
              <w:jc w:val="left"/>
              <w:rPr>
                <w:rFonts w:cs="Arial"/>
              </w:rPr>
            </w:pPr>
            <w:r>
              <w:rPr>
                <w:rFonts w:cs="Arial"/>
              </w:rPr>
              <w:t>Hue</w:t>
            </w: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C23D5" w:rsidP="00BE7E36">
            <w:pPr>
              <w:pStyle w:val="KeinLeerraum"/>
              <w:jc w:val="left"/>
              <w:rPr>
                <w:rFonts w:cs="Arial"/>
              </w:rPr>
            </w:pPr>
            <w:r>
              <w:rPr>
                <w:rFonts w:cs="Arial"/>
              </w:rPr>
              <w:t>05</w:t>
            </w:r>
            <w:r w:rsidR="00FE3F9B" w:rsidRPr="008B372E">
              <w:rPr>
                <w:rFonts w:cs="Arial"/>
              </w:rPr>
              <w:t>.04.20</w:t>
            </w:r>
            <w:r>
              <w:rPr>
                <w:rFonts w:cs="Arial"/>
              </w:rPr>
              <w:t>18</w:t>
            </w:r>
            <w:r w:rsidR="00FE3F9B" w:rsidRPr="008B372E">
              <w:rPr>
                <w:rFonts w:cs="Arial"/>
              </w:rPr>
              <w:t xml:space="preserve"> </w:t>
            </w: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5C732B" w:rsidP="00FE3F9B">
            <w:pPr>
              <w:pStyle w:val="KeinLeerraum"/>
              <w:jc w:val="left"/>
              <w:rPr>
                <w:rFonts w:cs="Arial"/>
              </w:rPr>
            </w:pPr>
            <w:r w:rsidRPr="008B372E">
              <w:rPr>
                <w:rFonts w:cs="Arial"/>
              </w:rPr>
              <w:t>provisorisch</w:t>
            </w: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C23D5" w:rsidP="00FE3F9B">
            <w:pPr>
              <w:pStyle w:val="KeinLeerraum"/>
              <w:jc w:val="left"/>
              <w:rPr>
                <w:rFonts w:cs="Arial"/>
              </w:rPr>
            </w:pPr>
            <w:r>
              <w:rPr>
                <w:rFonts w:cs="Arial"/>
              </w:rPr>
              <w:t>Erstellung des Dokuments</w:t>
            </w:r>
          </w:p>
        </w:tc>
      </w:tr>
      <w:tr w:rsidR="00FE3F9B" w:rsidRPr="008B372E" w:rsidTr="00FE3F9B">
        <w:trPr>
          <w:trHeight w:val="353"/>
        </w:trPr>
        <w:tc>
          <w:tcPr>
            <w:tcW w:w="1133" w:type="dxa"/>
            <w:tcBorders>
              <w:top w:val="single" w:sz="8" w:space="0" w:color="000000"/>
              <w:left w:val="single" w:sz="12"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914"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1456"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BE7E36">
            <w:pPr>
              <w:pStyle w:val="KeinLeerraum"/>
              <w:jc w:val="left"/>
              <w:rPr>
                <w:rFonts w:cs="Arial"/>
              </w:rPr>
            </w:pPr>
          </w:p>
        </w:tc>
        <w:tc>
          <w:tcPr>
            <w:tcW w:w="1373" w:type="dxa"/>
            <w:tcBorders>
              <w:top w:val="single" w:sz="8" w:space="0" w:color="000000"/>
              <w:left w:val="single" w:sz="8" w:space="0" w:color="000000"/>
              <w:bottom w:val="single" w:sz="8" w:space="0" w:color="000000"/>
              <w:right w:val="single" w:sz="8" w:space="0" w:color="000000"/>
            </w:tcBorders>
            <w:vAlign w:val="center"/>
          </w:tcPr>
          <w:p w:rsidR="00FE3F9B" w:rsidRPr="008B372E" w:rsidRDefault="00FE3F9B" w:rsidP="00FE3F9B">
            <w:pPr>
              <w:pStyle w:val="KeinLeerraum"/>
              <w:jc w:val="left"/>
              <w:rPr>
                <w:rFonts w:cs="Arial"/>
              </w:rPr>
            </w:pPr>
          </w:p>
        </w:tc>
        <w:tc>
          <w:tcPr>
            <w:tcW w:w="3163" w:type="dxa"/>
            <w:tcBorders>
              <w:top w:val="single" w:sz="8" w:space="0" w:color="000000"/>
              <w:left w:val="single" w:sz="8" w:space="0" w:color="000000"/>
              <w:bottom w:val="single" w:sz="8" w:space="0" w:color="000000"/>
              <w:right w:val="single" w:sz="12" w:space="0" w:color="000000"/>
            </w:tcBorders>
            <w:vAlign w:val="center"/>
          </w:tcPr>
          <w:p w:rsidR="00FE3F9B" w:rsidRPr="008B372E" w:rsidRDefault="00FE3F9B" w:rsidP="0080452E">
            <w:pPr>
              <w:pStyle w:val="KeinLeerraum"/>
              <w:jc w:val="left"/>
              <w:rPr>
                <w:rFonts w:cs="Arial"/>
              </w:rPr>
            </w:pPr>
          </w:p>
        </w:tc>
      </w:tr>
    </w:tbl>
    <w:p w:rsidR="00FE3F9B" w:rsidRPr="008B372E" w:rsidRDefault="00FE3F9B">
      <w:pPr>
        <w:jc w:val="left"/>
        <w:rPr>
          <w:rFonts w:cs="Arial"/>
        </w:rPr>
      </w:pPr>
    </w:p>
    <w:p w:rsidR="008A0689" w:rsidRPr="008B372E" w:rsidRDefault="008A0689">
      <w:pPr>
        <w:jc w:val="left"/>
        <w:rPr>
          <w:rFonts w:cs="Arial"/>
        </w:rPr>
      </w:pPr>
      <w:r w:rsidRPr="008B372E">
        <w:rPr>
          <w:rFonts w:cs="Arial"/>
        </w:rPr>
        <w:br w:type="page"/>
      </w:r>
    </w:p>
    <w:p w:rsidR="004F6D8A" w:rsidRPr="008B372E" w:rsidRDefault="004F6D8A" w:rsidP="004F6D8A">
      <w:pPr>
        <w:rPr>
          <w:rFonts w:cs="Arial"/>
          <w:b/>
          <w:sz w:val="30"/>
          <w:szCs w:val="30"/>
        </w:rPr>
      </w:pPr>
      <w:bookmarkStart w:id="0" w:name="_GoBack"/>
      <w:bookmarkEnd w:id="0"/>
      <w:r w:rsidRPr="008B372E">
        <w:rPr>
          <w:rFonts w:cs="Arial"/>
          <w:b/>
          <w:sz w:val="30"/>
          <w:szCs w:val="30"/>
        </w:rPr>
        <w:lastRenderedPageBreak/>
        <w:t>Inhaltsverzeichnis</w:t>
      </w:r>
    </w:p>
    <w:p w:rsidR="00A3357E" w:rsidRDefault="008A0689">
      <w:pPr>
        <w:pStyle w:val="Verzeichnis1"/>
        <w:tabs>
          <w:tab w:val="left" w:pos="440"/>
          <w:tab w:val="right" w:pos="9060"/>
        </w:tabs>
        <w:rPr>
          <w:rFonts w:asciiTheme="minorHAnsi" w:eastAsiaTheme="minorEastAsia" w:hAnsiTheme="minorHAnsi"/>
          <w:noProof/>
          <w:lang w:eastAsia="de-CH"/>
        </w:rPr>
      </w:pPr>
      <w:r w:rsidRPr="008B372E">
        <w:rPr>
          <w:rFonts w:cs="Arial"/>
        </w:rPr>
        <w:fldChar w:fldCharType="begin"/>
      </w:r>
      <w:r w:rsidRPr="008B372E">
        <w:rPr>
          <w:rFonts w:cs="Arial"/>
        </w:rPr>
        <w:instrText xml:space="preserve"> TOC \o "1-2" \h \z \u </w:instrText>
      </w:r>
      <w:r w:rsidRPr="008B372E">
        <w:rPr>
          <w:rFonts w:cs="Arial"/>
        </w:rPr>
        <w:fldChar w:fldCharType="separate"/>
      </w:r>
      <w:hyperlink w:anchor="_Toc408915591" w:history="1">
        <w:r w:rsidR="00A3357E" w:rsidRPr="006C68B9">
          <w:rPr>
            <w:rStyle w:val="Hyperlink"/>
            <w:rFonts w:cs="Arial"/>
            <w:noProof/>
          </w:rPr>
          <w:t>1</w:t>
        </w:r>
        <w:r w:rsidR="00A3357E">
          <w:rPr>
            <w:rFonts w:asciiTheme="minorHAnsi" w:eastAsiaTheme="minorEastAsia" w:hAnsiTheme="minorHAnsi"/>
            <w:noProof/>
            <w:lang w:eastAsia="de-CH"/>
          </w:rPr>
          <w:tab/>
        </w:r>
        <w:r w:rsidR="00A3357E" w:rsidRPr="006C68B9">
          <w:rPr>
            <w:rStyle w:val="Hyperlink"/>
            <w:rFonts w:cs="Arial"/>
            <w:noProof/>
          </w:rPr>
          <w:t>Zielbestimmung</w:t>
        </w:r>
        <w:r w:rsidR="00A3357E">
          <w:rPr>
            <w:noProof/>
            <w:webHidden/>
          </w:rPr>
          <w:tab/>
        </w:r>
        <w:r w:rsidR="00A3357E">
          <w:rPr>
            <w:noProof/>
            <w:webHidden/>
          </w:rPr>
          <w:fldChar w:fldCharType="begin"/>
        </w:r>
        <w:r w:rsidR="00A3357E">
          <w:rPr>
            <w:noProof/>
            <w:webHidden/>
          </w:rPr>
          <w:instrText xml:space="preserve"> PAGEREF _Toc408915591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2" w:history="1">
        <w:r w:rsidR="00A3357E" w:rsidRPr="006C68B9">
          <w:rPr>
            <w:rStyle w:val="Hyperlink"/>
            <w:rFonts w:cs="Arial"/>
            <w:noProof/>
          </w:rPr>
          <w:t>1.1</w:t>
        </w:r>
        <w:r w:rsidR="00A3357E">
          <w:rPr>
            <w:rFonts w:asciiTheme="minorHAnsi" w:eastAsiaTheme="minorEastAsia" w:hAnsiTheme="minorHAnsi"/>
            <w:noProof/>
            <w:lang w:eastAsia="de-CH"/>
          </w:rPr>
          <w:tab/>
        </w:r>
        <w:r w:rsidR="00A3357E" w:rsidRPr="006C68B9">
          <w:rPr>
            <w:rStyle w:val="Hyperlink"/>
            <w:rFonts w:cs="Arial"/>
            <w:noProof/>
          </w:rPr>
          <w:t>Muss</w:t>
        </w:r>
        <w:r w:rsidR="00A3357E">
          <w:rPr>
            <w:noProof/>
            <w:webHidden/>
          </w:rPr>
          <w:tab/>
        </w:r>
        <w:r w:rsidR="00A3357E">
          <w:rPr>
            <w:noProof/>
            <w:webHidden/>
          </w:rPr>
          <w:fldChar w:fldCharType="begin"/>
        </w:r>
        <w:r w:rsidR="00A3357E">
          <w:rPr>
            <w:noProof/>
            <w:webHidden/>
          </w:rPr>
          <w:instrText xml:space="preserve"> PAGEREF _Toc408915592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3" w:history="1">
        <w:r w:rsidR="00A3357E" w:rsidRPr="006C68B9">
          <w:rPr>
            <w:rStyle w:val="Hyperlink"/>
            <w:rFonts w:cs="Arial"/>
            <w:noProof/>
          </w:rPr>
          <w:t>1.2</w:t>
        </w:r>
        <w:r w:rsidR="00A3357E">
          <w:rPr>
            <w:rFonts w:asciiTheme="minorHAnsi" w:eastAsiaTheme="minorEastAsia" w:hAnsiTheme="minorHAnsi"/>
            <w:noProof/>
            <w:lang w:eastAsia="de-CH"/>
          </w:rPr>
          <w:tab/>
        </w:r>
        <w:r w:rsidR="00A3357E" w:rsidRPr="006C68B9">
          <w:rPr>
            <w:rStyle w:val="Hyperlink"/>
            <w:rFonts w:cs="Arial"/>
            <w:noProof/>
          </w:rPr>
          <w:t>Wunsch</w:t>
        </w:r>
        <w:r w:rsidR="00A3357E">
          <w:rPr>
            <w:noProof/>
            <w:webHidden/>
          </w:rPr>
          <w:tab/>
        </w:r>
        <w:r w:rsidR="00A3357E">
          <w:rPr>
            <w:noProof/>
            <w:webHidden/>
          </w:rPr>
          <w:fldChar w:fldCharType="begin"/>
        </w:r>
        <w:r w:rsidR="00A3357E">
          <w:rPr>
            <w:noProof/>
            <w:webHidden/>
          </w:rPr>
          <w:instrText xml:space="preserve"> PAGEREF _Toc408915593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4" w:history="1">
        <w:r w:rsidR="00A3357E" w:rsidRPr="006C68B9">
          <w:rPr>
            <w:rStyle w:val="Hyperlink"/>
            <w:rFonts w:cs="Arial"/>
            <w:noProof/>
          </w:rPr>
          <w:t>1.3</w:t>
        </w:r>
        <w:r w:rsidR="00A3357E">
          <w:rPr>
            <w:rFonts w:asciiTheme="minorHAnsi" w:eastAsiaTheme="minorEastAsia" w:hAnsiTheme="minorHAnsi"/>
            <w:noProof/>
            <w:lang w:eastAsia="de-CH"/>
          </w:rPr>
          <w:tab/>
        </w:r>
        <w:r w:rsidR="00A3357E" w:rsidRPr="006C68B9">
          <w:rPr>
            <w:rStyle w:val="Hyperlink"/>
            <w:rFonts w:cs="Arial"/>
            <w:noProof/>
          </w:rPr>
          <w:t>Abgrenzungskriterien</w:t>
        </w:r>
        <w:r w:rsidR="00A3357E">
          <w:rPr>
            <w:noProof/>
            <w:webHidden/>
          </w:rPr>
          <w:tab/>
        </w:r>
        <w:r w:rsidR="00A3357E">
          <w:rPr>
            <w:noProof/>
            <w:webHidden/>
          </w:rPr>
          <w:fldChar w:fldCharType="begin"/>
        </w:r>
        <w:r w:rsidR="00A3357E">
          <w:rPr>
            <w:noProof/>
            <w:webHidden/>
          </w:rPr>
          <w:instrText xml:space="preserve"> PAGEREF _Toc408915594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595" w:history="1">
        <w:r w:rsidR="00A3357E" w:rsidRPr="006C68B9">
          <w:rPr>
            <w:rStyle w:val="Hyperlink"/>
            <w:rFonts w:cs="Arial"/>
            <w:noProof/>
          </w:rPr>
          <w:t>2</w:t>
        </w:r>
        <w:r w:rsidR="00A3357E">
          <w:rPr>
            <w:rFonts w:asciiTheme="minorHAnsi" w:eastAsiaTheme="minorEastAsia" w:hAnsiTheme="minorHAnsi"/>
            <w:noProof/>
            <w:lang w:eastAsia="de-CH"/>
          </w:rPr>
          <w:tab/>
        </w:r>
        <w:r w:rsidR="00A3357E" w:rsidRPr="006C68B9">
          <w:rPr>
            <w:rStyle w:val="Hyperlink"/>
            <w:rFonts w:cs="Arial"/>
            <w:noProof/>
          </w:rPr>
          <w:t>Produkteinsatz</w:t>
        </w:r>
        <w:r w:rsidR="00A3357E">
          <w:rPr>
            <w:noProof/>
            <w:webHidden/>
          </w:rPr>
          <w:tab/>
        </w:r>
        <w:r w:rsidR="00A3357E">
          <w:rPr>
            <w:noProof/>
            <w:webHidden/>
          </w:rPr>
          <w:fldChar w:fldCharType="begin"/>
        </w:r>
        <w:r w:rsidR="00A3357E">
          <w:rPr>
            <w:noProof/>
            <w:webHidden/>
          </w:rPr>
          <w:instrText xml:space="preserve"> PAGEREF _Toc408915595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6" w:history="1">
        <w:r w:rsidR="00A3357E" w:rsidRPr="006C68B9">
          <w:rPr>
            <w:rStyle w:val="Hyperlink"/>
            <w:rFonts w:cs="Arial"/>
            <w:noProof/>
          </w:rPr>
          <w:t>2.1</w:t>
        </w:r>
        <w:r w:rsidR="00A3357E">
          <w:rPr>
            <w:rFonts w:asciiTheme="minorHAnsi" w:eastAsiaTheme="minorEastAsia" w:hAnsiTheme="minorHAnsi"/>
            <w:noProof/>
            <w:lang w:eastAsia="de-CH"/>
          </w:rPr>
          <w:tab/>
        </w:r>
        <w:r w:rsidR="00A3357E" w:rsidRPr="006C68B9">
          <w:rPr>
            <w:rStyle w:val="Hyperlink"/>
            <w:rFonts w:cs="Arial"/>
            <w:noProof/>
          </w:rPr>
          <w:t>Anwendungsbereich</w:t>
        </w:r>
        <w:r w:rsidR="00A3357E">
          <w:rPr>
            <w:noProof/>
            <w:webHidden/>
          </w:rPr>
          <w:tab/>
        </w:r>
        <w:r w:rsidR="00A3357E">
          <w:rPr>
            <w:noProof/>
            <w:webHidden/>
          </w:rPr>
          <w:fldChar w:fldCharType="begin"/>
        </w:r>
        <w:r w:rsidR="00A3357E">
          <w:rPr>
            <w:noProof/>
            <w:webHidden/>
          </w:rPr>
          <w:instrText xml:space="preserve"> PAGEREF _Toc408915596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7" w:history="1">
        <w:r w:rsidR="00A3357E" w:rsidRPr="006C68B9">
          <w:rPr>
            <w:rStyle w:val="Hyperlink"/>
            <w:rFonts w:cs="Arial"/>
            <w:noProof/>
          </w:rPr>
          <w:t>2.2</w:t>
        </w:r>
        <w:r w:rsidR="00A3357E">
          <w:rPr>
            <w:rFonts w:asciiTheme="minorHAnsi" w:eastAsiaTheme="minorEastAsia" w:hAnsiTheme="minorHAnsi"/>
            <w:noProof/>
            <w:lang w:eastAsia="de-CH"/>
          </w:rPr>
          <w:tab/>
        </w:r>
        <w:r w:rsidR="00A3357E" w:rsidRPr="006C68B9">
          <w:rPr>
            <w:rStyle w:val="Hyperlink"/>
            <w:rFonts w:cs="Arial"/>
            <w:noProof/>
          </w:rPr>
          <w:t>Zielgruppe</w:t>
        </w:r>
        <w:r w:rsidR="00A3357E">
          <w:rPr>
            <w:noProof/>
            <w:webHidden/>
          </w:rPr>
          <w:tab/>
        </w:r>
        <w:r w:rsidR="00A3357E">
          <w:rPr>
            <w:noProof/>
            <w:webHidden/>
          </w:rPr>
          <w:fldChar w:fldCharType="begin"/>
        </w:r>
        <w:r w:rsidR="00A3357E">
          <w:rPr>
            <w:noProof/>
            <w:webHidden/>
          </w:rPr>
          <w:instrText xml:space="preserve"> PAGEREF _Toc408915597 \h </w:instrText>
        </w:r>
        <w:r w:rsidR="00A3357E">
          <w:rPr>
            <w:noProof/>
            <w:webHidden/>
          </w:rPr>
        </w:r>
        <w:r w:rsidR="00A3357E">
          <w:rPr>
            <w:noProof/>
            <w:webHidden/>
          </w:rPr>
          <w:fldChar w:fldCharType="separate"/>
        </w:r>
        <w:r w:rsidR="00B63FCB">
          <w:rPr>
            <w:noProof/>
            <w:webHidden/>
          </w:rPr>
          <w:t>3</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598" w:history="1">
        <w:r w:rsidR="00A3357E" w:rsidRPr="006C68B9">
          <w:rPr>
            <w:rStyle w:val="Hyperlink"/>
            <w:rFonts w:cs="Arial"/>
            <w:noProof/>
          </w:rPr>
          <w:t>3</w:t>
        </w:r>
        <w:r w:rsidR="00A3357E">
          <w:rPr>
            <w:rFonts w:asciiTheme="minorHAnsi" w:eastAsiaTheme="minorEastAsia" w:hAnsiTheme="minorHAnsi"/>
            <w:noProof/>
            <w:lang w:eastAsia="de-CH"/>
          </w:rPr>
          <w:tab/>
        </w:r>
        <w:r w:rsidR="00A3357E" w:rsidRPr="006C68B9">
          <w:rPr>
            <w:rStyle w:val="Hyperlink"/>
            <w:rFonts w:cs="Arial"/>
            <w:noProof/>
          </w:rPr>
          <w:t>Produkteumgebung</w:t>
        </w:r>
        <w:r w:rsidR="00A3357E">
          <w:rPr>
            <w:noProof/>
            <w:webHidden/>
          </w:rPr>
          <w:tab/>
        </w:r>
        <w:r w:rsidR="00A3357E">
          <w:rPr>
            <w:noProof/>
            <w:webHidden/>
          </w:rPr>
          <w:fldChar w:fldCharType="begin"/>
        </w:r>
        <w:r w:rsidR="00A3357E">
          <w:rPr>
            <w:noProof/>
            <w:webHidden/>
          </w:rPr>
          <w:instrText xml:space="preserve"> PAGEREF _Toc408915598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599" w:history="1">
        <w:r w:rsidR="00A3357E" w:rsidRPr="006C68B9">
          <w:rPr>
            <w:rStyle w:val="Hyperlink"/>
            <w:rFonts w:cs="Arial"/>
            <w:noProof/>
          </w:rPr>
          <w:t>3.1</w:t>
        </w:r>
        <w:r w:rsidR="00A3357E">
          <w:rPr>
            <w:rFonts w:asciiTheme="minorHAnsi" w:eastAsiaTheme="minorEastAsia" w:hAnsiTheme="minorHAnsi"/>
            <w:noProof/>
            <w:lang w:eastAsia="de-CH"/>
          </w:rPr>
          <w:tab/>
        </w:r>
        <w:r w:rsidR="00A3357E" w:rsidRPr="006C68B9">
          <w:rPr>
            <w:rStyle w:val="Hyperlink"/>
            <w:rFonts w:cs="Arial"/>
            <w:noProof/>
          </w:rPr>
          <w:t>Software</w:t>
        </w:r>
        <w:r w:rsidR="00A3357E">
          <w:rPr>
            <w:noProof/>
            <w:webHidden/>
          </w:rPr>
          <w:tab/>
        </w:r>
        <w:r w:rsidR="00A3357E">
          <w:rPr>
            <w:noProof/>
            <w:webHidden/>
          </w:rPr>
          <w:fldChar w:fldCharType="begin"/>
        </w:r>
        <w:r w:rsidR="00A3357E">
          <w:rPr>
            <w:noProof/>
            <w:webHidden/>
          </w:rPr>
          <w:instrText xml:space="preserve"> PAGEREF _Toc408915599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600" w:history="1">
        <w:r w:rsidR="00A3357E" w:rsidRPr="006C68B9">
          <w:rPr>
            <w:rStyle w:val="Hyperlink"/>
            <w:rFonts w:cs="Arial"/>
            <w:noProof/>
          </w:rPr>
          <w:t>3.2</w:t>
        </w:r>
        <w:r w:rsidR="00A3357E">
          <w:rPr>
            <w:rFonts w:asciiTheme="minorHAnsi" w:eastAsiaTheme="minorEastAsia" w:hAnsiTheme="minorHAnsi"/>
            <w:noProof/>
            <w:lang w:eastAsia="de-CH"/>
          </w:rPr>
          <w:tab/>
        </w:r>
        <w:r w:rsidR="00A3357E" w:rsidRPr="006C68B9">
          <w:rPr>
            <w:rStyle w:val="Hyperlink"/>
            <w:rFonts w:cs="Arial"/>
            <w:noProof/>
          </w:rPr>
          <w:t>Betriebssystem</w:t>
        </w:r>
        <w:r w:rsidR="00A3357E">
          <w:rPr>
            <w:noProof/>
            <w:webHidden/>
          </w:rPr>
          <w:tab/>
        </w:r>
        <w:r w:rsidR="00A3357E">
          <w:rPr>
            <w:noProof/>
            <w:webHidden/>
          </w:rPr>
          <w:fldChar w:fldCharType="begin"/>
        </w:r>
        <w:r w:rsidR="00A3357E">
          <w:rPr>
            <w:noProof/>
            <w:webHidden/>
          </w:rPr>
          <w:instrText xml:space="preserve"> PAGEREF _Toc408915600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2"/>
        <w:tabs>
          <w:tab w:val="left" w:pos="880"/>
          <w:tab w:val="right" w:pos="9060"/>
        </w:tabs>
        <w:rPr>
          <w:rFonts w:asciiTheme="minorHAnsi" w:eastAsiaTheme="minorEastAsia" w:hAnsiTheme="minorHAnsi"/>
          <w:noProof/>
          <w:lang w:eastAsia="de-CH"/>
        </w:rPr>
      </w:pPr>
      <w:hyperlink w:anchor="_Toc408915601" w:history="1">
        <w:r w:rsidR="00A3357E" w:rsidRPr="006C68B9">
          <w:rPr>
            <w:rStyle w:val="Hyperlink"/>
            <w:rFonts w:cs="Arial"/>
            <w:noProof/>
          </w:rPr>
          <w:t>3.3</w:t>
        </w:r>
        <w:r w:rsidR="00A3357E">
          <w:rPr>
            <w:rFonts w:asciiTheme="minorHAnsi" w:eastAsiaTheme="minorEastAsia" w:hAnsiTheme="minorHAnsi"/>
            <w:noProof/>
            <w:lang w:eastAsia="de-CH"/>
          </w:rPr>
          <w:tab/>
        </w:r>
        <w:r w:rsidR="00A3357E" w:rsidRPr="006C68B9">
          <w:rPr>
            <w:rStyle w:val="Hyperlink"/>
            <w:rFonts w:cs="Arial"/>
            <w:noProof/>
          </w:rPr>
          <w:t>Hardware</w:t>
        </w:r>
        <w:r w:rsidR="00A3357E">
          <w:rPr>
            <w:noProof/>
            <w:webHidden/>
          </w:rPr>
          <w:tab/>
        </w:r>
        <w:r w:rsidR="00A3357E">
          <w:rPr>
            <w:noProof/>
            <w:webHidden/>
          </w:rPr>
          <w:fldChar w:fldCharType="begin"/>
        </w:r>
        <w:r w:rsidR="00A3357E">
          <w:rPr>
            <w:noProof/>
            <w:webHidden/>
          </w:rPr>
          <w:instrText xml:space="preserve"> PAGEREF _Toc408915601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2" w:history="1">
        <w:r w:rsidR="00A3357E" w:rsidRPr="006C68B9">
          <w:rPr>
            <w:rStyle w:val="Hyperlink"/>
            <w:rFonts w:cs="Arial"/>
            <w:noProof/>
          </w:rPr>
          <w:t>4</w:t>
        </w:r>
        <w:r w:rsidR="00A3357E">
          <w:rPr>
            <w:rFonts w:asciiTheme="minorHAnsi" w:eastAsiaTheme="minorEastAsia" w:hAnsiTheme="minorHAnsi"/>
            <w:noProof/>
            <w:lang w:eastAsia="de-CH"/>
          </w:rPr>
          <w:tab/>
        </w:r>
        <w:r w:rsidR="00A3357E" w:rsidRPr="006C68B9">
          <w:rPr>
            <w:rStyle w:val="Hyperlink"/>
            <w:rFonts w:cs="Arial"/>
            <w:noProof/>
          </w:rPr>
          <w:t>Produktfunktionen</w:t>
        </w:r>
        <w:r w:rsidR="00A3357E">
          <w:rPr>
            <w:noProof/>
            <w:webHidden/>
          </w:rPr>
          <w:tab/>
        </w:r>
        <w:r w:rsidR="00A3357E">
          <w:rPr>
            <w:noProof/>
            <w:webHidden/>
          </w:rPr>
          <w:fldChar w:fldCharType="begin"/>
        </w:r>
        <w:r w:rsidR="00A3357E">
          <w:rPr>
            <w:noProof/>
            <w:webHidden/>
          </w:rPr>
          <w:instrText xml:space="preserve"> PAGEREF _Toc408915602 \h </w:instrText>
        </w:r>
        <w:r w:rsidR="00A3357E">
          <w:rPr>
            <w:noProof/>
            <w:webHidden/>
          </w:rPr>
        </w:r>
        <w:r w:rsidR="00A3357E">
          <w:rPr>
            <w:noProof/>
            <w:webHidden/>
          </w:rPr>
          <w:fldChar w:fldCharType="separate"/>
        </w:r>
        <w:r w:rsidR="00B63FCB">
          <w:rPr>
            <w:noProof/>
            <w:webHidden/>
          </w:rPr>
          <w:t>4</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3" w:history="1">
        <w:r w:rsidR="00A3357E" w:rsidRPr="006C68B9">
          <w:rPr>
            <w:rStyle w:val="Hyperlink"/>
            <w:rFonts w:cs="Arial"/>
            <w:noProof/>
          </w:rPr>
          <w:t>5</w:t>
        </w:r>
        <w:r w:rsidR="00A3357E">
          <w:rPr>
            <w:rFonts w:asciiTheme="minorHAnsi" w:eastAsiaTheme="minorEastAsia" w:hAnsiTheme="minorHAnsi"/>
            <w:noProof/>
            <w:lang w:eastAsia="de-CH"/>
          </w:rPr>
          <w:tab/>
        </w:r>
        <w:r w:rsidR="00A3357E" w:rsidRPr="006C68B9">
          <w:rPr>
            <w:rStyle w:val="Hyperlink"/>
            <w:rFonts w:cs="Arial"/>
            <w:noProof/>
          </w:rPr>
          <w:t>Produktdaten</w:t>
        </w:r>
        <w:r w:rsidR="00A3357E">
          <w:rPr>
            <w:noProof/>
            <w:webHidden/>
          </w:rPr>
          <w:tab/>
        </w:r>
        <w:r w:rsidR="00A3357E">
          <w:rPr>
            <w:noProof/>
            <w:webHidden/>
          </w:rPr>
          <w:fldChar w:fldCharType="begin"/>
        </w:r>
        <w:r w:rsidR="00A3357E">
          <w:rPr>
            <w:noProof/>
            <w:webHidden/>
          </w:rPr>
          <w:instrText xml:space="preserve"> PAGEREF _Toc408915603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4" w:history="1">
        <w:r w:rsidR="00A3357E" w:rsidRPr="006C68B9">
          <w:rPr>
            <w:rStyle w:val="Hyperlink"/>
            <w:rFonts w:cs="Arial"/>
            <w:noProof/>
          </w:rPr>
          <w:t>6</w:t>
        </w:r>
        <w:r w:rsidR="00A3357E">
          <w:rPr>
            <w:rFonts w:asciiTheme="minorHAnsi" w:eastAsiaTheme="minorEastAsia" w:hAnsiTheme="minorHAnsi"/>
            <w:noProof/>
            <w:lang w:eastAsia="de-CH"/>
          </w:rPr>
          <w:tab/>
        </w:r>
        <w:r w:rsidR="00A3357E" w:rsidRPr="006C68B9">
          <w:rPr>
            <w:rStyle w:val="Hyperlink"/>
            <w:rFonts w:cs="Arial"/>
            <w:noProof/>
          </w:rPr>
          <w:t>Produkt-Leistungen</w:t>
        </w:r>
        <w:r w:rsidR="00A3357E">
          <w:rPr>
            <w:noProof/>
            <w:webHidden/>
          </w:rPr>
          <w:tab/>
        </w:r>
        <w:r w:rsidR="00A3357E">
          <w:rPr>
            <w:noProof/>
            <w:webHidden/>
          </w:rPr>
          <w:fldChar w:fldCharType="begin"/>
        </w:r>
        <w:r w:rsidR="00A3357E">
          <w:rPr>
            <w:noProof/>
            <w:webHidden/>
          </w:rPr>
          <w:instrText xml:space="preserve"> PAGEREF _Toc408915604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5" w:history="1">
        <w:r w:rsidR="00A3357E" w:rsidRPr="006C68B9">
          <w:rPr>
            <w:rStyle w:val="Hyperlink"/>
            <w:rFonts w:cs="Arial"/>
            <w:noProof/>
          </w:rPr>
          <w:t>7</w:t>
        </w:r>
        <w:r w:rsidR="00A3357E">
          <w:rPr>
            <w:rFonts w:asciiTheme="minorHAnsi" w:eastAsiaTheme="minorEastAsia" w:hAnsiTheme="minorHAnsi"/>
            <w:noProof/>
            <w:lang w:eastAsia="de-CH"/>
          </w:rPr>
          <w:tab/>
        </w:r>
        <w:r w:rsidR="00A3357E" w:rsidRPr="006C68B9">
          <w:rPr>
            <w:rStyle w:val="Hyperlink"/>
            <w:rFonts w:cs="Arial"/>
            <w:noProof/>
          </w:rPr>
          <w:t>Benutzungsschnittstelle</w:t>
        </w:r>
        <w:r w:rsidR="00A3357E">
          <w:rPr>
            <w:noProof/>
            <w:webHidden/>
          </w:rPr>
          <w:tab/>
        </w:r>
        <w:r w:rsidR="00A3357E">
          <w:rPr>
            <w:noProof/>
            <w:webHidden/>
          </w:rPr>
          <w:fldChar w:fldCharType="begin"/>
        </w:r>
        <w:r w:rsidR="00A3357E">
          <w:rPr>
            <w:noProof/>
            <w:webHidden/>
          </w:rPr>
          <w:instrText xml:space="preserve"> PAGEREF _Toc408915605 \h </w:instrText>
        </w:r>
        <w:r w:rsidR="00A3357E">
          <w:rPr>
            <w:noProof/>
            <w:webHidden/>
          </w:rPr>
        </w:r>
        <w:r w:rsidR="00A3357E">
          <w:rPr>
            <w:noProof/>
            <w:webHidden/>
          </w:rPr>
          <w:fldChar w:fldCharType="separate"/>
        </w:r>
        <w:r w:rsidR="00B63FCB">
          <w:rPr>
            <w:noProof/>
            <w:webHidden/>
          </w:rPr>
          <w:t>5</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6" w:history="1">
        <w:r w:rsidR="00A3357E" w:rsidRPr="006C68B9">
          <w:rPr>
            <w:rStyle w:val="Hyperlink"/>
            <w:rFonts w:cs="Arial"/>
            <w:noProof/>
          </w:rPr>
          <w:t>8</w:t>
        </w:r>
        <w:r w:rsidR="00A3357E">
          <w:rPr>
            <w:rFonts w:asciiTheme="minorHAnsi" w:eastAsiaTheme="minorEastAsia" w:hAnsiTheme="minorHAnsi"/>
            <w:noProof/>
            <w:lang w:eastAsia="de-CH"/>
          </w:rPr>
          <w:tab/>
        </w:r>
        <w:r w:rsidR="00A3357E" w:rsidRPr="006C68B9">
          <w:rPr>
            <w:rStyle w:val="Hyperlink"/>
            <w:rFonts w:cs="Arial"/>
            <w:noProof/>
          </w:rPr>
          <w:t>Qualitätsbestimmung</w:t>
        </w:r>
        <w:r w:rsidR="00A3357E">
          <w:rPr>
            <w:noProof/>
            <w:webHidden/>
          </w:rPr>
          <w:tab/>
        </w:r>
        <w:r w:rsidR="00A3357E">
          <w:rPr>
            <w:noProof/>
            <w:webHidden/>
          </w:rPr>
          <w:fldChar w:fldCharType="begin"/>
        </w:r>
        <w:r w:rsidR="00A3357E">
          <w:rPr>
            <w:noProof/>
            <w:webHidden/>
          </w:rPr>
          <w:instrText xml:space="preserve"> PAGEREF _Toc408915606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D5AF0">
      <w:pPr>
        <w:pStyle w:val="Verzeichnis1"/>
        <w:tabs>
          <w:tab w:val="left" w:pos="440"/>
          <w:tab w:val="right" w:pos="9060"/>
        </w:tabs>
        <w:rPr>
          <w:rFonts w:asciiTheme="minorHAnsi" w:eastAsiaTheme="minorEastAsia" w:hAnsiTheme="minorHAnsi"/>
          <w:noProof/>
          <w:lang w:eastAsia="de-CH"/>
        </w:rPr>
      </w:pPr>
      <w:hyperlink w:anchor="_Toc408915607" w:history="1">
        <w:r w:rsidR="00A3357E" w:rsidRPr="006C68B9">
          <w:rPr>
            <w:rStyle w:val="Hyperlink"/>
            <w:rFonts w:cs="Arial"/>
            <w:noProof/>
          </w:rPr>
          <w:t>9</w:t>
        </w:r>
        <w:r w:rsidR="00A3357E">
          <w:rPr>
            <w:rFonts w:asciiTheme="minorHAnsi" w:eastAsiaTheme="minorEastAsia" w:hAnsiTheme="minorHAnsi"/>
            <w:noProof/>
            <w:lang w:eastAsia="de-CH"/>
          </w:rPr>
          <w:tab/>
        </w:r>
        <w:r w:rsidR="00A3357E" w:rsidRPr="006C68B9">
          <w:rPr>
            <w:rStyle w:val="Hyperlink"/>
            <w:rFonts w:cs="Arial"/>
            <w:noProof/>
          </w:rPr>
          <w:t>Testfälle</w:t>
        </w:r>
        <w:r w:rsidR="00A3357E">
          <w:rPr>
            <w:noProof/>
            <w:webHidden/>
          </w:rPr>
          <w:tab/>
        </w:r>
        <w:r w:rsidR="00A3357E">
          <w:rPr>
            <w:noProof/>
            <w:webHidden/>
          </w:rPr>
          <w:fldChar w:fldCharType="begin"/>
        </w:r>
        <w:r w:rsidR="00A3357E">
          <w:rPr>
            <w:noProof/>
            <w:webHidden/>
          </w:rPr>
          <w:instrText xml:space="preserve"> PAGEREF _Toc408915607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A3357E" w:rsidRDefault="008D5AF0">
      <w:pPr>
        <w:pStyle w:val="Verzeichnis1"/>
        <w:tabs>
          <w:tab w:val="left" w:pos="660"/>
          <w:tab w:val="right" w:pos="9060"/>
        </w:tabs>
        <w:rPr>
          <w:rFonts w:asciiTheme="minorHAnsi" w:eastAsiaTheme="minorEastAsia" w:hAnsiTheme="minorHAnsi"/>
          <w:noProof/>
          <w:lang w:eastAsia="de-CH"/>
        </w:rPr>
      </w:pPr>
      <w:hyperlink w:anchor="_Toc408915608" w:history="1">
        <w:r w:rsidR="00A3357E" w:rsidRPr="006C68B9">
          <w:rPr>
            <w:rStyle w:val="Hyperlink"/>
            <w:rFonts w:cs="Arial"/>
            <w:noProof/>
          </w:rPr>
          <w:t>10</w:t>
        </w:r>
        <w:r w:rsidR="00A3357E">
          <w:rPr>
            <w:rFonts w:asciiTheme="minorHAnsi" w:eastAsiaTheme="minorEastAsia" w:hAnsiTheme="minorHAnsi"/>
            <w:noProof/>
            <w:lang w:eastAsia="de-CH"/>
          </w:rPr>
          <w:tab/>
        </w:r>
        <w:r w:rsidR="00A3357E" w:rsidRPr="006C68B9">
          <w:rPr>
            <w:rStyle w:val="Hyperlink"/>
            <w:rFonts w:cs="Arial"/>
            <w:noProof/>
          </w:rPr>
          <w:t>Anhang</w:t>
        </w:r>
        <w:r w:rsidR="00A3357E">
          <w:rPr>
            <w:noProof/>
            <w:webHidden/>
          </w:rPr>
          <w:tab/>
        </w:r>
        <w:r w:rsidR="00A3357E">
          <w:rPr>
            <w:noProof/>
            <w:webHidden/>
          </w:rPr>
          <w:fldChar w:fldCharType="begin"/>
        </w:r>
        <w:r w:rsidR="00A3357E">
          <w:rPr>
            <w:noProof/>
            <w:webHidden/>
          </w:rPr>
          <w:instrText xml:space="preserve"> PAGEREF _Toc408915608 \h </w:instrText>
        </w:r>
        <w:r w:rsidR="00A3357E">
          <w:rPr>
            <w:noProof/>
            <w:webHidden/>
          </w:rPr>
        </w:r>
        <w:r w:rsidR="00A3357E">
          <w:rPr>
            <w:noProof/>
            <w:webHidden/>
          </w:rPr>
          <w:fldChar w:fldCharType="separate"/>
        </w:r>
        <w:r w:rsidR="00B63FCB">
          <w:rPr>
            <w:noProof/>
            <w:webHidden/>
          </w:rPr>
          <w:t>6</w:t>
        </w:r>
        <w:r w:rsidR="00A3357E">
          <w:rPr>
            <w:noProof/>
            <w:webHidden/>
          </w:rPr>
          <w:fldChar w:fldCharType="end"/>
        </w:r>
      </w:hyperlink>
    </w:p>
    <w:p w:rsidR="004F6D8A" w:rsidRPr="008B372E" w:rsidRDefault="008A0689" w:rsidP="0086376A">
      <w:pPr>
        <w:rPr>
          <w:rFonts w:cs="Arial"/>
        </w:rPr>
      </w:pPr>
      <w:r w:rsidRPr="008B372E">
        <w:rPr>
          <w:rFonts w:cs="Arial"/>
        </w:rPr>
        <w:fldChar w:fldCharType="end"/>
      </w:r>
    </w:p>
    <w:p w:rsidR="00E61BF4" w:rsidRPr="008B372E" w:rsidRDefault="00E61BF4" w:rsidP="00EA3C4E">
      <w:pPr>
        <w:tabs>
          <w:tab w:val="left" w:pos="1848"/>
        </w:tabs>
        <w:rPr>
          <w:rFonts w:cs="Arial"/>
        </w:rPr>
      </w:pPr>
      <w:r w:rsidRPr="008B372E">
        <w:rPr>
          <w:rFonts w:cs="Arial"/>
        </w:rPr>
        <w:br w:type="page"/>
      </w:r>
    </w:p>
    <w:p w:rsidR="00F84A58" w:rsidRPr="008B372E" w:rsidRDefault="00F84A58" w:rsidP="00F84A58">
      <w:pPr>
        <w:pStyle w:val="berschrift1"/>
        <w:rPr>
          <w:rFonts w:ascii="Arial" w:hAnsi="Arial" w:cs="Arial"/>
        </w:rPr>
      </w:pPr>
      <w:bookmarkStart w:id="1" w:name="_Toc408915591"/>
      <w:r w:rsidRPr="008B372E">
        <w:rPr>
          <w:rFonts w:ascii="Arial" w:hAnsi="Arial" w:cs="Arial"/>
        </w:rPr>
        <w:lastRenderedPageBreak/>
        <w:t>Zielbestimmung</w:t>
      </w:r>
      <w:bookmarkEnd w:id="1"/>
    </w:p>
    <w:p w:rsidR="00F84A58" w:rsidRPr="001273E5" w:rsidRDefault="00AB208F" w:rsidP="00F84A58">
      <w:pPr>
        <w:rPr>
          <w:rFonts w:cs="Arial"/>
          <w:color w:val="F79646" w:themeColor="accent6"/>
        </w:rPr>
      </w:pPr>
      <w:r w:rsidRPr="001273E5">
        <w:rPr>
          <w:rFonts w:cs="Arial"/>
          <w:color w:val="F79646" w:themeColor="accent6"/>
        </w:rPr>
        <w:t xml:space="preserve">In dieser Projektarbeit wird eine </w:t>
      </w:r>
      <w:r w:rsidRPr="001273E5">
        <w:rPr>
          <w:rFonts w:cs="Arial"/>
          <w:i/>
          <w:color w:val="F79646" w:themeColor="accent6"/>
        </w:rPr>
        <w:t>Brute-Force</w:t>
      </w:r>
      <w:r w:rsidRPr="001273E5">
        <w:rPr>
          <w:rFonts w:cs="Arial"/>
          <w:color w:val="F79646" w:themeColor="accent6"/>
        </w:rPr>
        <w:t xml:space="preserve"> Software, welche für das Entschlüsseln von Passwörtern oder Hashes genutzt werden realisiert. Da in der heutigen Zeit der Digitalisierung der Schutz der persönlichen Daten immer wichtiger wird, kann anhand dieser Software z.B. die Stärke des Passwortes bestimmen.</w:t>
      </w:r>
    </w:p>
    <w:p w:rsidR="00F84A58" w:rsidRPr="008B372E" w:rsidRDefault="00F84A58" w:rsidP="00F84A58">
      <w:pPr>
        <w:pStyle w:val="berschrift2"/>
        <w:rPr>
          <w:rFonts w:ascii="Arial" w:hAnsi="Arial" w:cs="Arial"/>
        </w:rPr>
      </w:pPr>
      <w:bookmarkStart w:id="2" w:name="_Toc408915592"/>
      <w:r w:rsidRPr="008B372E">
        <w:rPr>
          <w:rFonts w:ascii="Arial" w:hAnsi="Arial" w:cs="Arial"/>
        </w:rPr>
        <w:t>Muss</w:t>
      </w:r>
      <w:bookmarkEnd w:id="2"/>
    </w:p>
    <w:p w:rsidR="004677A0" w:rsidRPr="001273E5" w:rsidRDefault="0098136D" w:rsidP="000641F8">
      <w:pPr>
        <w:pStyle w:val="Listenabsatz"/>
        <w:numPr>
          <w:ilvl w:val="0"/>
          <w:numId w:val="26"/>
        </w:numPr>
        <w:rPr>
          <w:rFonts w:cs="Arial"/>
          <w:color w:val="F79646" w:themeColor="accent6"/>
        </w:rPr>
      </w:pPr>
      <w:r w:rsidRPr="001273E5">
        <w:rPr>
          <w:rFonts w:cs="Arial"/>
          <w:color w:val="F79646" w:themeColor="accent6"/>
        </w:rPr>
        <w:t>Eingabe / Einlesen von Passwörter -oder Hashes</w:t>
      </w:r>
    </w:p>
    <w:p w:rsidR="00A069E8" w:rsidRPr="001273E5" w:rsidRDefault="00A069E8" w:rsidP="000641F8">
      <w:pPr>
        <w:pStyle w:val="Listenabsatz"/>
        <w:numPr>
          <w:ilvl w:val="0"/>
          <w:numId w:val="26"/>
        </w:numPr>
        <w:rPr>
          <w:rFonts w:cs="Arial"/>
          <w:color w:val="F79646" w:themeColor="accent6"/>
        </w:rPr>
      </w:pPr>
      <w:r w:rsidRPr="001273E5">
        <w:rPr>
          <w:rFonts w:cs="Arial"/>
          <w:color w:val="F79646" w:themeColor="accent6"/>
        </w:rPr>
        <w:t>Auswahl des Verschlüsselungsalgorithmus</w:t>
      </w:r>
    </w:p>
    <w:p w:rsidR="00F84A58" w:rsidRPr="001273E5" w:rsidRDefault="00F84A58" w:rsidP="000641F8">
      <w:pPr>
        <w:pStyle w:val="Listenabsatz"/>
        <w:numPr>
          <w:ilvl w:val="0"/>
          <w:numId w:val="26"/>
        </w:numPr>
        <w:rPr>
          <w:rFonts w:cs="Arial"/>
          <w:color w:val="F79646" w:themeColor="accent6"/>
        </w:rPr>
      </w:pPr>
      <w:r w:rsidRPr="001273E5">
        <w:rPr>
          <w:rFonts w:cs="Arial"/>
          <w:color w:val="F79646" w:themeColor="accent6"/>
        </w:rPr>
        <w:t>Grafische Benutzer Oberfläche für die Bedienung</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Ressourcenauswahl für die Berechnungen</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Ressourcenmonitor</w:t>
      </w:r>
    </w:p>
    <w:p w:rsidR="00E006BA"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Visualisieren der Parameter CPU/GPU-Temperatur und Lüfterdrehzahl</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Fortschrittsanzeige (ProgressBar)</w:t>
      </w:r>
    </w:p>
    <w:p w:rsidR="004677A0"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Ausgabe des geknackten Passwortes</w:t>
      </w:r>
    </w:p>
    <w:p w:rsidR="00F84A58" w:rsidRPr="001273E5" w:rsidRDefault="00685E8C" w:rsidP="000641F8">
      <w:pPr>
        <w:pStyle w:val="Listenabsatz"/>
        <w:numPr>
          <w:ilvl w:val="0"/>
          <w:numId w:val="26"/>
        </w:numPr>
        <w:rPr>
          <w:rFonts w:cs="Arial"/>
          <w:color w:val="F79646" w:themeColor="accent6"/>
        </w:rPr>
      </w:pPr>
      <w:r w:rsidRPr="001273E5">
        <w:rPr>
          <w:rFonts w:cs="Arial"/>
          <w:color w:val="F79646" w:themeColor="accent6"/>
        </w:rPr>
        <w:t>Logfenster für Informationen</w:t>
      </w:r>
    </w:p>
    <w:p w:rsidR="00F84A58" w:rsidRPr="008B372E" w:rsidRDefault="00F84A58" w:rsidP="00F84A58">
      <w:pPr>
        <w:pStyle w:val="berschrift2"/>
        <w:rPr>
          <w:rFonts w:ascii="Arial" w:hAnsi="Arial" w:cs="Arial"/>
        </w:rPr>
      </w:pPr>
      <w:bookmarkStart w:id="3" w:name="_Toc408915593"/>
      <w:r w:rsidRPr="008B372E">
        <w:rPr>
          <w:rFonts w:ascii="Arial" w:hAnsi="Arial" w:cs="Arial"/>
        </w:rPr>
        <w:t>Wunsch</w:t>
      </w:r>
      <w:bookmarkEnd w:id="3"/>
    </w:p>
    <w:p w:rsidR="000641F8" w:rsidRPr="001273E5" w:rsidRDefault="008D5AF0" w:rsidP="000641F8">
      <w:pPr>
        <w:pStyle w:val="Listenabsatz"/>
        <w:numPr>
          <w:ilvl w:val="0"/>
          <w:numId w:val="27"/>
        </w:numPr>
        <w:rPr>
          <w:rFonts w:cs="Arial"/>
          <w:color w:val="F79646" w:themeColor="accent6"/>
        </w:rPr>
      </w:pPr>
      <w:r w:rsidRPr="001273E5">
        <w:rPr>
          <w:rFonts w:cs="Arial"/>
          <w:color w:val="F79646" w:themeColor="accent6"/>
        </w:rPr>
        <w:t>Generier</w:t>
      </w:r>
      <w:r w:rsidR="008E3159" w:rsidRPr="001273E5">
        <w:rPr>
          <w:rFonts w:cs="Arial"/>
          <w:color w:val="F79646" w:themeColor="accent6"/>
        </w:rPr>
        <w:t>en von CSV-Exports</w:t>
      </w:r>
      <w:r w:rsidR="00685E8C" w:rsidRPr="001273E5">
        <w:rPr>
          <w:rFonts w:cs="Arial"/>
          <w:color w:val="F79646" w:themeColor="accent6"/>
        </w:rPr>
        <w:t xml:space="preserve"> mit allen relevanten Informationen</w:t>
      </w:r>
    </w:p>
    <w:p w:rsidR="00E006BA" w:rsidRDefault="00E93C8D" w:rsidP="000641F8">
      <w:pPr>
        <w:pStyle w:val="Listenabsatz"/>
        <w:numPr>
          <w:ilvl w:val="0"/>
          <w:numId w:val="27"/>
        </w:numPr>
        <w:rPr>
          <w:rFonts w:cs="Arial"/>
          <w:color w:val="F79646" w:themeColor="accent6"/>
        </w:rPr>
      </w:pPr>
      <w:r w:rsidRPr="001273E5">
        <w:rPr>
          <w:rFonts w:cs="Arial"/>
          <w:color w:val="F79646" w:themeColor="accent6"/>
        </w:rPr>
        <w:t>Berechnungen mittels MATLAB Distributed Computing Server (Cloud)</w:t>
      </w:r>
    </w:p>
    <w:p w:rsidR="005E0E4B" w:rsidRPr="001273E5" w:rsidRDefault="005E0E4B" w:rsidP="000641F8">
      <w:pPr>
        <w:pStyle w:val="Listenabsatz"/>
        <w:numPr>
          <w:ilvl w:val="0"/>
          <w:numId w:val="27"/>
        </w:numPr>
        <w:rPr>
          <w:rFonts w:cs="Arial"/>
          <w:color w:val="F79646" w:themeColor="accent6"/>
        </w:rPr>
      </w:pPr>
      <w:r>
        <w:rPr>
          <w:rFonts w:cs="Arial"/>
          <w:color w:val="F79646" w:themeColor="accent6"/>
        </w:rPr>
        <w:t>Menüleiste mit Raste File (New File, Export CSV, Exit) und Info (About, ..)</w:t>
      </w:r>
    </w:p>
    <w:p w:rsidR="006F01B3" w:rsidRPr="008B372E" w:rsidRDefault="006F01B3" w:rsidP="006F01B3">
      <w:pPr>
        <w:pStyle w:val="berschrift2"/>
        <w:rPr>
          <w:rFonts w:ascii="Arial" w:hAnsi="Arial" w:cs="Arial"/>
        </w:rPr>
      </w:pPr>
      <w:bookmarkStart w:id="4" w:name="_Toc408915594"/>
      <w:r w:rsidRPr="008B372E">
        <w:rPr>
          <w:rFonts w:ascii="Arial" w:hAnsi="Arial" w:cs="Arial"/>
        </w:rPr>
        <w:t>Abgrenzungskriterien</w:t>
      </w:r>
      <w:bookmarkEnd w:id="4"/>
    </w:p>
    <w:p w:rsidR="00B02EFF" w:rsidRPr="00084855" w:rsidRDefault="006F01B3" w:rsidP="006F01B3">
      <w:pPr>
        <w:rPr>
          <w:rFonts w:cs="Arial"/>
          <w:color w:val="F79646" w:themeColor="accent6"/>
        </w:rPr>
      </w:pPr>
      <w:r w:rsidRPr="00084855">
        <w:rPr>
          <w:rFonts w:cs="Arial"/>
          <w:color w:val="F79646" w:themeColor="accent6"/>
        </w:rPr>
        <w:t xml:space="preserve">Das Programm wird nur für </w:t>
      </w:r>
      <w:r w:rsidR="006F72E9" w:rsidRPr="00084855">
        <w:rPr>
          <w:rFonts w:cs="Arial"/>
          <w:color w:val="F79646" w:themeColor="accent6"/>
        </w:rPr>
        <w:t>eigens eingegebene Passwörter oder Hashes verwendet. Für die Verwendung zum Knacken von vertrauenswürdigen Daten oder Dokumente ist diese Software auf keinen Fall geeignet.</w:t>
      </w:r>
    </w:p>
    <w:p w:rsidR="00F84A58" w:rsidRPr="008B372E" w:rsidRDefault="00E61BF4" w:rsidP="00E61BF4">
      <w:pPr>
        <w:pStyle w:val="berschrift1"/>
        <w:rPr>
          <w:rFonts w:ascii="Arial" w:hAnsi="Arial" w:cs="Arial"/>
        </w:rPr>
      </w:pPr>
      <w:bookmarkStart w:id="5" w:name="_Toc408915595"/>
      <w:r w:rsidRPr="008B372E">
        <w:rPr>
          <w:rFonts w:ascii="Arial" w:hAnsi="Arial" w:cs="Arial"/>
        </w:rPr>
        <w:t>Produkteinsatz</w:t>
      </w:r>
      <w:bookmarkEnd w:id="5"/>
    </w:p>
    <w:p w:rsidR="00E61BF4" w:rsidRPr="008B372E" w:rsidRDefault="00676C10" w:rsidP="00E61BF4">
      <w:pPr>
        <w:pStyle w:val="berschrift2"/>
        <w:rPr>
          <w:rFonts w:ascii="Arial" w:hAnsi="Arial" w:cs="Arial"/>
        </w:rPr>
      </w:pPr>
      <w:bookmarkStart w:id="6" w:name="_Toc408915596"/>
      <w:r w:rsidRPr="008B372E">
        <w:rPr>
          <w:rFonts w:ascii="Arial" w:hAnsi="Arial" w:cs="Arial"/>
        </w:rPr>
        <w:t>An</w:t>
      </w:r>
      <w:r w:rsidR="00E61BF4" w:rsidRPr="008B372E">
        <w:rPr>
          <w:rFonts w:ascii="Arial" w:hAnsi="Arial" w:cs="Arial"/>
        </w:rPr>
        <w:t>wendungsbereich</w:t>
      </w:r>
      <w:bookmarkEnd w:id="6"/>
    </w:p>
    <w:p w:rsidR="006E61E1" w:rsidRPr="00084855" w:rsidRDefault="006E61E1" w:rsidP="00E61BF4">
      <w:pPr>
        <w:rPr>
          <w:rFonts w:cs="Arial"/>
          <w:color w:val="FF0000"/>
        </w:rPr>
      </w:pPr>
      <w:r w:rsidRPr="00084855">
        <w:rPr>
          <w:rFonts w:cs="Arial"/>
          <w:color w:val="FF0000"/>
        </w:rPr>
        <w:t xml:space="preserve">Das Programm </w:t>
      </w:r>
      <w:r w:rsidR="009763B3" w:rsidRPr="00084855">
        <w:rPr>
          <w:rFonts w:cs="Arial"/>
          <w:color w:val="FF0000"/>
        </w:rPr>
        <w:t xml:space="preserve">soll </w:t>
      </w:r>
      <w:r w:rsidRPr="00084855">
        <w:rPr>
          <w:rFonts w:cs="Arial"/>
          <w:color w:val="FF0000"/>
        </w:rPr>
        <w:t xml:space="preserve">im Rahmen des Projekts XY des </w:t>
      </w:r>
      <w:r w:rsidR="00DF5615" w:rsidRPr="00084855">
        <w:rPr>
          <w:rFonts w:cs="Arial"/>
          <w:color w:val="FF0000"/>
        </w:rPr>
        <w:t>Instituts</w:t>
      </w:r>
      <w:r w:rsidRPr="00084855">
        <w:rPr>
          <w:rFonts w:cs="Arial"/>
          <w:color w:val="FF0000"/>
        </w:rPr>
        <w:t xml:space="preserve"> für Z zur Anwendung kommen. Das integrierte Spiel ist zur Auflockerung während der Arbeit gedacht. Weiter soll es helfen die gemessenen Daten besser zu verstehen</w:t>
      </w:r>
    </w:p>
    <w:p w:rsidR="00F84A58" w:rsidRPr="008B372E" w:rsidRDefault="00542786" w:rsidP="00E61BF4">
      <w:pPr>
        <w:pStyle w:val="berschrift2"/>
        <w:rPr>
          <w:rFonts w:ascii="Arial" w:hAnsi="Arial" w:cs="Arial"/>
        </w:rPr>
      </w:pPr>
      <w:bookmarkStart w:id="7" w:name="_Toc408915597"/>
      <w:r>
        <w:rPr>
          <w:rFonts w:ascii="Arial" w:hAnsi="Arial" w:cs="Arial"/>
        </w:rPr>
        <w:t>Zielgruppe</w:t>
      </w:r>
      <w:bookmarkEnd w:id="7"/>
    </w:p>
    <w:p w:rsidR="00E61BF4" w:rsidRPr="008B372E" w:rsidRDefault="00084855" w:rsidP="00E61BF4">
      <w:pPr>
        <w:rPr>
          <w:rFonts w:cs="Arial"/>
        </w:rPr>
      </w:pPr>
      <w:r w:rsidRPr="00084855">
        <w:rPr>
          <w:rFonts w:cs="Arial"/>
          <w:noProof/>
          <w:color w:val="FF0000"/>
          <w:lang w:val="en-US"/>
        </w:rPr>
        <mc:AlternateContent>
          <mc:Choice Requires="wps">
            <w:drawing>
              <wp:anchor distT="0" distB="0" distL="114300" distR="114300" simplePos="0" relativeHeight="251662848" behindDoc="0" locked="0" layoutInCell="1" allowOverlap="1" wp14:anchorId="6257C4BA" wp14:editId="5C2310B3">
                <wp:simplePos x="0" y="0"/>
                <wp:positionH relativeFrom="column">
                  <wp:posOffset>1645920</wp:posOffset>
                </wp:positionH>
                <wp:positionV relativeFrom="paragraph">
                  <wp:posOffset>579120</wp:posOffset>
                </wp:positionV>
                <wp:extent cx="4328160" cy="411480"/>
                <wp:effectExtent l="0" t="0" r="15240" b="2667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1148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57C4BA" id="_x0000_t202" coordsize="21600,21600" o:spt="202" path="m,l,21600r21600,l21600,xe">
                <v:stroke joinstyle="miter"/>
                <v:path gradientshapeok="t" o:connecttype="rect"/>
              </v:shapetype>
              <v:shape id="Text Box 2" o:spid="_x0000_s1026" type="#_x0000_t202" style="position:absolute;left:0;text-align:left;margin-left:129.6pt;margin-top:45.6pt;width:340.8pt;height:32.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" fillcolor="#fbd4b4 [1305]">
                <v:textbox>
                  <w:txbxContent>
                    <w:p w:rsidR="008D5AF0" w:rsidRPr="00891FA2" w:rsidRDefault="008D5AF0" w:rsidP="005F7CFE">
                      <w:pPr>
                        <w:spacing w:after="0" w:line="240" w:lineRule="auto"/>
                        <w:jc w:val="left"/>
                        <w:rPr>
                          <w:sz w:val="20"/>
                          <w:szCs w:val="20"/>
                        </w:rPr>
                      </w:pPr>
                      <w:r>
                        <w:rPr>
                          <w:sz w:val="20"/>
                          <w:szCs w:val="20"/>
                        </w:rPr>
                        <w:t>Zielgruppe: Im einfachsten Fall sind dies die Dozenten, sowie die Programmierer selbst.</w:t>
                      </w:r>
                    </w:p>
                  </w:txbxContent>
                </v:textbox>
              </v:shape>
            </w:pict>
          </mc:Fallback>
        </mc:AlternateContent>
      </w:r>
      <w:r w:rsidR="00542786" w:rsidRPr="00084855">
        <w:rPr>
          <w:rFonts w:cs="Arial"/>
          <w:color w:val="FF0000"/>
        </w:rPr>
        <w:t>Die primäre Zielgruppe ist Herr B vom Projekt XY und die Firma Q bei denen das Programm zur Anwendung kommt.</w:t>
      </w:r>
      <w:r w:rsidR="005A06D3" w:rsidRPr="00084855">
        <w:rPr>
          <w:rFonts w:cs="Arial"/>
          <w:color w:val="FF0000"/>
        </w:rPr>
        <w:t xml:space="preserve"> Des Weiteren ist der Spielmodus</w:t>
      </w:r>
      <w:r w:rsidR="00542786" w:rsidRPr="00084855">
        <w:rPr>
          <w:rFonts w:cs="Arial"/>
          <w:color w:val="FF0000"/>
        </w:rPr>
        <w:t xml:space="preserve"> </w:t>
      </w:r>
      <w:r w:rsidR="00243365" w:rsidRPr="00084855">
        <w:rPr>
          <w:rFonts w:cs="Arial"/>
          <w:color w:val="FF0000"/>
        </w:rPr>
        <w:t>zur Überbrückung von Wartezeit</w:t>
      </w:r>
      <w:r w:rsidR="005A06D3" w:rsidRPr="00084855">
        <w:rPr>
          <w:rFonts w:cs="Arial"/>
          <w:color w:val="FF0000"/>
        </w:rPr>
        <w:t xml:space="preserve"> gedacht.</w:t>
      </w:r>
    </w:p>
    <w:p w:rsidR="00B02EFF" w:rsidRDefault="00B02EFF" w:rsidP="00B02EFF">
      <w:pPr>
        <w:rPr>
          <w:rFonts w:eastAsiaTheme="majorEastAsia"/>
          <w:sz w:val="30"/>
          <w:szCs w:val="28"/>
        </w:rPr>
      </w:pPr>
      <w:r>
        <w:br w:type="page"/>
      </w:r>
    </w:p>
    <w:p w:rsidR="00F84A58" w:rsidRPr="008B372E" w:rsidRDefault="005F7CFE" w:rsidP="00ED5D59">
      <w:pPr>
        <w:pStyle w:val="berschrift1"/>
        <w:rPr>
          <w:rFonts w:ascii="Arial" w:hAnsi="Arial" w:cs="Arial"/>
        </w:rPr>
      </w:pPr>
      <w:bookmarkStart w:id="8" w:name="_Toc408915598"/>
      <w:r w:rsidRPr="0048477F">
        <w:rPr>
          <w:rFonts w:cs="Arial"/>
          <w:noProof/>
          <w:lang w:val="en-US"/>
        </w:rPr>
        <w:lastRenderedPageBreak/>
        <mc:AlternateContent>
          <mc:Choice Requires="wps">
            <w:drawing>
              <wp:anchor distT="0" distB="0" distL="114300" distR="114300" simplePos="0" relativeHeight="251655680" behindDoc="0" locked="0" layoutInCell="1" allowOverlap="1" wp14:anchorId="539D402A" wp14:editId="52B35F1A">
                <wp:simplePos x="0" y="0"/>
                <wp:positionH relativeFrom="column">
                  <wp:posOffset>2178050</wp:posOffset>
                </wp:positionH>
                <wp:positionV relativeFrom="paragraph">
                  <wp:posOffset>-1270</wp:posOffset>
                </wp:positionV>
                <wp:extent cx="4328160" cy="403860"/>
                <wp:effectExtent l="0" t="0" r="15240" b="1524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D402A" id="_x0000_s1027" type="#_x0000_t202" style="position:absolute;left:0;text-align:left;margin-left:171.5pt;margin-top:-.1pt;width:340.8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" fillcolor="#fbd4b4 [1305]">
                <v:textbox>
                  <w:txbxContent>
                    <w:p w:rsidR="008D5AF0" w:rsidRPr="00891FA2" w:rsidRDefault="008D5AF0" w:rsidP="002620F9">
                      <w:pPr>
                        <w:autoSpaceDE w:val="0"/>
                        <w:autoSpaceDN w:val="0"/>
                        <w:adjustRightInd w:val="0"/>
                        <w:spacing w:after="0" w:line="240" w:lineRule="auto"/>
                        <w:jc w:val="left"/>
                        <w:rPr>
                          <w:sz w:val="20"/>
                          <w:szCs w:val="20"/>
                        </w:rPr>
                      </w:pPr>
                      <w:r>
                        <w:rPr>
                          <w:rFonts w:ascii="ArialMT" w:hAnsi="ArialMT" w:cs="ArialMT"/>
                          <w:sz w:val="20"/>
                          <w:szCs w:val="20"/>
                        </w:rPr>
                        <w:t>Umgebung = Was für Hardware, Treiber, Bibliotheken, … benötigt Ihre Software um zu funktionieren?</w:t>
                      </w:r>
                    </w:p>
                  </w:txbxContent>
                </v:textbox>
              </v:shape>
            </w:pict>
          </mc:Fallback>
        </mc:AlternateContent>
      </w:r>
      <w:r w:rsidR="00ED5D59" w:rsidRPr="008B372E">
        <w:rPr>
          <w:rFonts w:ascii="Arial" w:hAnsi="Arial" w:cs="Arial"/>
        </w:rPr>
        <w:t>Produkteumgebung</w:t>
      </w:r>
      <w:bookmarkEnd w:id="8"/>
    </w:p>
    <w:p w:rsidR="00ED5D59" w:rsidRPr="008B372E" w:rsidRDefault="00ED5D59" w:rsidP="00ED5D59">
      <w:pPr>
        <w:pStyle w:val="berschrift2"/>
        <w:rPr>
          <w:rFonts w:ascii="Arial" w:hAnsi="Arial" w:cs="Arial"/>
        </w:rPr>
      </w:pPr>
      <w:bookmarkStart w:id="9" w:name="_Toc408915599"/>
      <w:r w:rsidRPr="008B372E">
        <w:rPr>
          <w:rFonts w:ascii="Arial" w:hAnsi="Arial" w:cs="Arial"/>
        </w:rPr>
        <w:t>Software</w:t>
      </w:r>
      <w:bookmarkEnd w:id="9"/>
    </w:p>
    <w:p w:rsidR="0032517C" w:rsidRPr="00D84AFF" w:rsidRDefault="00685E8C" w:rsidP="001273E5">
      <w:pPr>
        <w:rPr>
          <w:color w:val="F79646" w:themeColor="accent6"/>
        </w:rPr>
      </w:pPr>
      <w:r w:rsidRPr="00D84AFF">
        <w:rPr>
          <w:color w:val="F79646" w:themeColor="accent6"/>
        </w:rPr>
        <w:t>Wenn eine unterstützte Grafikkarte vorhanden ist</w:t>
      </w:r>
      <w:r w:rsidR="001273E5" w:rsidRPr="00D84AFF">
        <w:rPr>
          <w:color w:val="F79646" w:themeColor="accent6"/>
        </w:rPr>
        <w:t>, so</w:t>
      </w:r>
      <w:r w:rsidRPr="00D84AFF">
        <w:rPr>
          <w:color w:val="F79646" w:themeColor="accent6"/>
        </w:rPr>
        <w:t xml:space="preserve"> </w:t>
      </w:r>
      <w:r w:rsidR="001273E5" w:rsidRPr="00D84AFF">
        <w:rPr>
          <w:color w:val="F79646" w:themeColor="accent6"/>
        </w:rPr>
        <w:t xml:space="preserve">wird MATLAB ab Version R2015a benötigt um die </w:t>
      </w:r>
      <w:r w:rsidR="001273E5" w:rsidRPr="00D84AFF">
        <w:rPr>
          <w:i/>
          <w:color w:val="F79646" w:themeColor="accent6"/>
        </w:rPr>
        <w:t>„Parallel Computing Toolbox“</w:t>
      </w:r>
      <w:r w:rsidR="001273E5" w:rsidRPr="00D84AFF">
        <w:rPr>
          <w:i/>
          <w:color w:val="F79646" w:themeColor="accent6"/>
        </w:rPr>
        <w:t xml:space="preserve"> </w:t>
      </w:r>
      <w:r w:rsidR="001273E5" w:rsidRPr="00D84AFF">
        <w:rPr>
          <w:color w:val="F79646" w:themeColor="accent6"/>
        </w:rPr>
        <w:t>verwenden zu können.</w:t>
      </w:r>
    </w:p>
    <w:p w:rsidR="00215892" w:rsidRPr="008B372E" w:rsidRDefault="00215892" w:rsidP="00215892">
      <w:pPr>
        <w:pStyle w:val="berschrift2"/>
        <w:rPr>
          <w:rFonts w:ascii="Arial" w:hAnsi="Arial" w:cs="Arial"/>
        </w:rPr>
      </w:pPr>
      <w:bookmarkStart w:id="10" w:name="_Toc408915600"/>
      <w:r>
        <w:rPr>
          <w:rFonts w:ascii="Arial" w:hAnsi="Arial" w:cs="Arial"/>
        </w:rPr>
        <w:t>Betriebssystem</w:t>
      </w:r>
      <w:bookmarkEnd w:id="10"/>
    </w:p>
    <w:p w:rsidR="00215892" w:rsidRPr="001273E5" w:rsidRDefault="00215892" w:rsidP="00ED5D59">
      <w:pPr>
        <w:rPr>
          <w:rFonts w:cs="Arial"/>
          <w:color w:val="FF0000"/>
        </w:rPr>
      </w:pPr>
      <w:r w:rsidRPr="001273E5">
        <w:rPr>
          <w:rFonts w:cs="Arial"/>
          <w:color w:val="FF0000"/>
        </w:rPr>
        <w:t>Windows 7 und nachfolgende</w:t>
      </w:r>
    </w:p>
    <w:p w:rsidR="004A1E45" w:rsidRPr="001273E5" w:rsidRDefault="00215892" w:rsidP="00ED5D59">
      <w:pPr>
        <w:rPr>
          <w:rFonts w:cs="Arial"/>
          <w:color w:val="FF0000"/>
        </w:rPr>
      </w:pPr>
      <w:r w:rsidRPr="001273E5">
        <w:rPr>
          <w:rFonts w:cs="Arial"/>
          <w:color w:val="FF0000"/>
        </w:rPr>
        <w:t>Ohne Gewähr: OS X, Linux</w:t>
      </w:r>
    </w:p>
    <w:p w:rsidR="0029118D" w:rsidRDefault="0029118D" w:rsidP="0029118D">
      <w:pPr>
        <w:pStyle w:val="berschrift2"/>
        <w:rPr>
          <w:rFonts w:ascii="Arial" w:hAnsi="Arial" w:cs="Arial"/>
        </w:rPr>
      </w:pPr>
      <w:bookmarkStart w:id="11" w:name="_Toc408915601"/>
      <w:r>
        <w:rPr>
          <w:rFonts w:ascii="Arial" w:hAnsi="Arial" w:cs="Arial"/>
        </w:rPr>
        <w:t>Hardware</w:t>
      </w:r>
      <w:bookmarkEnd w:id="11"/>
    </w:p>
    <w:p w:rsidR="001273E5" w:rsidRPr="001273E5" w:rsidRDefault="001273E5" w:rsidP="001273E5">
      <w:pPr>
        <w:pStyle w:val="KeinLeerraum"/>
        <w:spacing w:after="120"/>
        <w:rPr>
          <w:b/>
          <w:u w:val="single"/>
        </w:rPr>
      </w:pPr>
      <w:r w:rsidRPr="001273E5">
        <w:rPr>
          <w:b/>
          <w:u w:val="single"/>
        </w:rPr>
        <w:t>CPU</w:t>
      </w:r>
      <w:r>
        <w:rPr>
          <w:b/>
          <w:u w:val="single"/>
        </w:rPr>
        <w:t xml:space="preserve"> Berechnungen</w:t>
      </w:r>
    </w:p>
    <w:p w:rsidR="004A1E45" w:rsidRPr="005E0E4B" w:rsidRDefault="0029118D" w:rsidP="0029118D">
      <w:pPr>
        <w:pStyle w:val="Listenabsatz"/>
        <w:numPr>
          <w:ilvl w:val="0"/>
          <w:numId w:val="28"/>
        </w:numPr>
        <w:rPr>
          <w:rFonts w:cs="Arial"/>
          <w:color w:val="F79646" w:themeColor="accent6"/>
        </w:rPr>
      </w:pPr>
      <w:r w:rsidRPr="005E0E4B">
        <w:rPr>
          <w:rFonts w:cs="Arial"/>
          <w:color w:val="F79646" w:themeColor="accent6"/>
        </w:rPr>
        <w:t>PC</w:t>
      </w:r>
      <w:r w:rsidR="00F23648" w:rsidRPr="005E0E4B">
        <w:rPr>
          <w:rFonts w:cs="Arial"/>
          <w:color w:val="F79646" w:themeColor="accent6"/>
        </w:rPr>
        <w:t xml:space="preserve"> / Laptop</w:t>
      </w:r>
      <w:r w:rsidRPr="005E0E4B">
        <w:rPr>
          <w:rFonts w:cs="Arial"/>
          <w:color w:val="F79646" w:themeColor="accent6"/>
        </w:rPr>
        <w:t xml:space="preserve"> mit </w:t>
      </w:r>
      <w:r w:rsidR="001273E5" w:rsidRPr="005E0E4B">
        <w:rPr>
          <w:rFonts w:cs="Arial"/>
          <w:color w:val="F79646" w:themeColor="accent6"/>
        </w:rPr>
        <w:t>mindestens 1GB RAM</w:t>
      </w:r>
    </w:p>
    <w:p w:rsidR="001273E5" w:rsidRPr="005E0E4B" w:rsidRDefault="001273E5" w:rsidP="001273E5">
      <w:pPr>
        <w:pStyle w:val="Listenabsatz"/>
        <w:numPr>
          <w:ilvl w:val="0"/>
          <w:numId w:val="28"/>
        </w:numPr>
        <w:ind w:left="357" w:hanging="357"/>
        <w:contextualSpacing w:val="0"/>
        <w:rPr>
          <w:rFonts w:cs="Arial"/>
          <w:color w:val="F79646" w:themeColor="accent6"/>
        </w:rPr>
      </w:pPr>
      <w:r w:rsidRPr="005E0E4B">
        <w:rPr>
          <w:rFonts w:cs="Arial"/>
          <w:color w:val="F79646" w:themeColor="accent6"/>
        </w:rPr>
        <w:t>Mindestens 5GB freier Festplattenspeicher für temporäre Daten</w:t>
      </w:r>
    </w:p>
    <w:p w:rsidR="001273E5" w:rsidRPr="001273E5" w:rsidRDefault="001273E5" w:rsidP="001273E5">
      <w:pPr>
        <w:pStyle w:val="Listenabsatz"/>
        <w:spacing w:before="120" w:after="120"/>
        <w:ind w:left="0"/>
        <w:contextualSpacing w:val="0"/>
        <w:rPr>
          <w:rFonts w:cs="Arial"/>
          <w:b/>
          <w:u w:val="single"/>
        </w:rPr>
      </w:pPr>
      <w:r w:rsidRPr="001273E5">
        <w:rPr>
          <w:rFonts w:cs="Arial"/>
          <w:b/>
          <w:u w:val="single"/>
        </w:rPr>
        <w:t>GPU Berechnungen</w:t>
      </w:r>
    </w:p>
    <w:p w:rsidR="0029118D"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CUDA-fähige NVIDIA GPUs mit Rechenkapazität 3.0 oder höher</w:t>
      </w:r>
    </w:p>
    <w:p w:rsidR="001273E5" w:rsidRPr="005E0E4B" w:rsidRDefault="001273E5" w:rsidP="001273E5">
      <w:pPr>
        <w:pStyle w:val="Listenabsatz"/>
        <w:numPr>
          <w:ilvl w:val="0"/>
          <w:numId w:val="28"/>
        </w:numPr>
        <w:rPr>
          <w:rFonts w:cs="Arial"/>
          <w:color w:val="F79646" w:themeColor="accent6"/>
        </w:rPr>
      </w:pPr>
      <w:r w:rsidRPr="005E0E4B">
        <w:rPr>
          <w:rFonts w:cs="Arial"/>
          <w:color w:val="F79646" w:themeColor="accent6"/>
        </w:rPr>
        <w:t xml:space="preserve">Für die Releases 17b und früher reicht die Rechenfähigkeit 2.0 </w:t>
      </w:r>
      <w:r w:rsidR="00AE4AC7" w:rsidRPr="005E0E4B">
        <w:rPr>
          <w:rFonts w:cs="Arial"/>
          <w:color w:val="F79646" w:themeColor="accent6"/>
        </w:rPr>
        <w:t>aus</w:t>
      </w:r>
    </w:p>
    <w:p w:rsidR="003870CF" w:rsidRPr="008B372E" w:rsidRDefault="005F7CFE" w:rsidP="003870CF">
      <w:pPr>
        <w:pStyle w:val="berschrift1"/>
        <w:rPr>
          <w:rFonts w:ascii="Arial" w:hAnsi="Arial" w:cs="Arial"/>
        </w:rPr>
      </w:pPr>
      <w:bookmarkStart w:id="12" w:name="_Toc408915602"/>
      <w:r w:rsidRPr="0048477F">
        <w:rPr>
          <w:rFonts w:cs="Arial"/>
          <w:noProof/>
          <w:lang w:val="en-US"/>
        </w:rPr>
        <mc:AlternateContent>
          <mc:Choice Requires="wps">
            <w:drawing>
              <wp:anchor distT="0" distB="0" distL="114300" distR="114300" simplePos="0" relativeHeight="251667968" behindDoc="0" locked="0" layoutInCell="1" allowOverlap="1" wp14:anchorId="59D3679D" wp14:editId="1E3ADF82">
                <wp:simplePos x="0" y="0"/>
                <wp:positionH relativeFrom="column">
                  <wp:posOffset>2178050</wp:posOffset>
                </wp:positionH>
                <wp:positionV relativeFrom="paragraph">
                  <wp:posOffset>106045</wp:posOffset>
                </wp:positionV>
                <wp:extent cx="4061460" cy="281940"/>
                <wp:effectExtent l="0" t="0" r="15240" b="2286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28194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3679D" id="_x0000_s1028" type="#_x0000_t202" style="position:absolute;left:0;text-align:left;margin-left:171.5pt;margin-top:8.35pt;width:319.8pt;height:22.2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" fillcolor="#fbd4b4 [1305]">
                <v:textbox>
                  <w:txbxContent>
                    <w:p w:rsidR="008D5AF0" w:rsidRPr="00891FA2" w:rsidRDefault="008D5AF0" w:rsidP="005F7CFE">
                      <w:pPr>
                        <w:autoSpaceDE w:val="0"/>
                        <w:autoSpaceDN w:val="0"/>
                        <w:adjustRightInd w:val="0"/>
                        <w:spacing w:after="0" w:line="240" w:lineRule="auto"/>
                        <w:jc w:val="left"/>
                        <w:rPr>
                          <w:sz w:val="20"/>
                          <w:szCs w:val="20"/>
                        </w:rPr>
                      </w:pPr>
                      <w:r>
                        <w:rPr>
                          <w:rFonts w:ascii="ArialMT" w:hAnsi="ArialMT" w:cs="ArialMT"/>
                          <w:sz w:val="20"/>
                          <w:szCs w:val="20"/>
                        </w:rPr>
                        <w:t>Funktion = Wie verhält sich ihr Programm? Was kann ein User tun?</w:t>
                      </w:r>
                    </w:p>
                    <w:p w:rsidR="008D5AF0" w:rsidRPr="00891FA2" w:rsidRDefault="008D5AF0" w:rsidP="005F7CFE">
                      <w:pPr>
                        <w:spacing w:after="0" w:line="240" w:lineRule="auto"/>
                        <w:jc w:val="left"/>
                        <w:rPr>
                          <w:sz w:val="20"/>
                          <w:szCs w:val="20"/>
                        </w:rPr>
                      </w:pPr>
                    </w:p>
                  </w:txbxContent>
                </v:textbox>
              </v:shape>
            </w:pict>
          </mc:Fallback>
        </mc:AlternateContent>
      </w:r>
      <w:r w:rsidR="003870CF" w:rsidRPr="008B372E">
        <w:rPr>
          <w:rFonts w:ascii="Arial" w:hAnsi="Arial" w:cs="Arial"/>
        </w:rPr>
        <w:t>Produktfunktionen</w:t>
      </w:r>
      <w:bookmarkEnd w:id="12"/>
    </w:p>
    <w:p w:rsidR="004A1E45" w:rsidRPr="00084855" w:rsidRDefault="004A1E45" w:rsidP="004A1E45">
      <w:pPr>
        <w:rPr>
          <w:rFonts w:cs="Arial"/>
          <w:color w:val="FF0000"/>
        </w:rPr>
      </w:pPr>
      <w:r w:rsidRPr="00084855">
        <w:rPr>
          <w:rFonts w:cs="Arial"/>
          <w:color w:val="FF0000"/>
        </w:rPr>
        <w:t>/F10/</w:t>
      </w:r>
      <w:r w:rsidRPr="00084855">
        <w:rPr>
          <w:rFonts w:cs="Arial"/>
          <w:color w:val="FF0000"/>
        </w:rPr>
        <w:tab/>
      </w:r>
      <w:r w:rsidR="00AB2BB9" w:rsidRPr="00084855">
        <w:rPr>
          <w:rFonts w:cs="Arial"/>
          <w:color w:val="FF0000"/>
        </w:rPr>
        <w:t>Konfiguration des Programms mit den Parametern Länge, Breite, Höhe, …</w:t>
      </w:r>
    </w:p>
    <w:p w:rsidR="00E43080" w:rsidRPr="00084855" w:rsidRDefault="00E43080" w:rsidP="004A1E45">
      <w:pPr>
        <w:rPr>
          <w:rFonts w:cs="Arial"/>
          <w:color w:val="FF0000"/>
        </w:rPr>
      </w:pPr>
      <w:r w:rsidRPr="00084855">
        <w:rPr>
          <w:rFonts w:cs="Arial"/>
          <w:color w:val="FF0000"/>
        </w:rPr>
        <w:t>/F20/</w:t>
      </w:r>
      <w:r w:rsidRPr="00084855">
        <w:rPr>
          <w:rFonts w:cs="Arial"/>
          <w:color w:val="FF0000"/>
        </w:rPr>
        <w:tab/>
        <w:t>Beim Start des Programms werden zunächst Standardwerte verwendet („Grundeinstellungen“).</w:t>
      </w:r>
    </w:p>
    <w:p w:rsidR="003D5BA4" w:rsidRPr="00084855" w:rsidRDefault="00E43080" w:rsidP="003D5BA4">
      <w:pPr>
        <w:jc w:val="left"/>
        <w:rPr>
          <w:rFonts w:cs="Arial"/>
          <w:color w:val="FF0000"/>
        </w:rPr>
      </w:pPr>
      <w:r w:rsidRPr="00084855">
        <w:rPr>
          <w:rFonts w:cs="Arial"/>
          <w:color w:val="FF0000"/>
        </w:rPr>
        <w:t>/F2</w:t>
      </w:r>
      <w:r w:rsidR="004A1E45" w:rsidRPr="00084855">
        <w:rPr>
          <w:rFonts w:cs="Arial"/>
          <w:color w:val="FF0000"/>
        </w:rPr>
        <w:t>5/</w:t>
      </w:r>
      <w:r w:rsidR="004A1E45" w:rsidRPr="00084855">
        <w:rPr>
          <w:rFonts w:cs="Arial"/>
          <w:color w:val="FF0000"/>
        </w:rPr>
        <w:tab/>
        <w:t>Wird ein ungültiger Wert eingegeben, erscheint eine Fehlermeldung.</w:t>
      </w:r>
    </w:p>
    <w:p w:rsidR="000E23C7" w:rsidRPr="00084855" w:rsidRDefault="004A1E45" w:rsidP="004A1E45">
      <w:pPr>
        <w:rPr>
          <w:rFonts w:cs="Arial"/>
          <w:color w:val="FF0000"/>
        </w:rPr>
      </w:pPr>
      <w:r w:rsidRPr="00084855">
        <w:rPr>
          <w:rFonts w:cs="Arial"/>
          <w:color w:val="FF0000"/>
        </w:rPr>
        <w:t>/F</w:t>
      </w:r>
      <w:r w:rsidR="00E43080" w:rsidRPr="00084855">
        <w:rPr>
          <w:rFonts w:cs="Arial"/>
          <w:color w:val="FF0000"/>
        </w:rPr>
        <w:t>3</w:t>
      </w:r>
      <w:r w:rsidRPr="00084855">
        <w:rPr>
          <w:rFonts w:cs="Arial"/>
          <w:color w:val="FF0000"/>
        </w:rPr>
        <w:t>0/</w:t>
      </w:r>
      <w:r w:rsidR="000E23C7" w:rsidRPr="00084855">
        <w:rPr>
          <w:rFonts w:cs="Arial"/>
          <w:color w:val="FF0000"/>
        </w:rPr>
        <w:tab/>
      </w:r>
      <w:r w:rsidR="00F80E37" w:rsidRPr="00084855">
        <w:rPr>
          <w:rFonts w:cs="Arial"/>
          <w:color w:val="FF0000"/>
        </w:rPr>
        <w:t>Berechnet wird die T</w:t>
      </w:r>
      <w:r w:rsidR="00796B33" w:rsidRPr="00084855">
        <w:rPr>
          <w:rFonts w:cs="Arial"/>
          <w:color w:val="FF0000"/>
        </w:rPr>
        <w:t>emperatur als Funktion der Zeit.</w:t>
      </w:r>
    </w:p>
    <w:p w:rsidR="00131952" w:rsidRPr="00084855" w:rsidRDefault="000E23C7" w:rsidP="003870CF">
      <w:pPr>
        <w:rPr>
          <w:rFonts w:cs="Arial"/>
          <w:color w:val="FF0000"/>
        </w:rPr>
      </w:pPr>
      <w:r w:rsidRPr="00084855">
        <w:rPr>
          <w:rFonts w:cs="Arial"/>
          <w:color w:val="FF0000"/>
        </w:rPr>
        <w:t>/F</w:t>
      </w:r>
      <w:r w:rsidR="00E43080" w:rsidRPr="00084855">
        <w:rPr>
          <w:rFonts w:cs="Arial"/>
          <w:color w:val="FF0000"/>
        </w:rPr>
        <w:t>4</w:t>
      </w:r>
      <w:r w:rsidRPr="00084855">
        <w:rPr>
          <w:rFonts w:cs="Arial"/>
          <w:color w:val="FF0000"/>
        </w:rPr>
        <w:t>0/</w:t>
      </w:r>
      <w:r w:rsidR="004A1E45" w:rsidRPr="00084855">
        <w:rPr>
          <w:rFonts w:cs="Arial"/>
          <w:color w:val="FF0000"/>
        </w:rPr>
        <w:t xml:space="preserve"> </w:t>
      </w:r>
      <w:r w:rsidRPr="00084855">
        <w:rPr>
          <w:rFonts w:cs="Arial"/>
          <w:color w:val="FF0000"/>
        </w:rPr>
        <w:tab/>
        <w:t xml:space="preserve">Das </w:t>
      </w:r>
      <w:r w:rsidR="00BE690E" w:rsidRPr="00084855">
        <w:rPr>
          <w:rFonts w:cs="Arial"/>
          <w:color w:val="FF0000"/>
        </w:rPr>
        <w:t>Spiel kann gestartet, pausiert und abgebrochen werden.</w:t>
      </w:r>
    </w:p>
    <w:p w:rsidR="00FC689E" w:rsidRPr="00084855" w:rsidRDefault="00B25B24" w:rsidP="00FC689E">
      <w:pPr>
        <w:rPr>
          <w:rFonts w:cs="Arial"/>
          <w:color w:val="FF0000"/>
        </w:rPr>
      </w:pPr>
      <w:r w:rsidRPr="00084855">
        <w:rPr>
          <w:rFonts w:cs="Arial"/>
          <w:color w:val="FF0000"/>
        </w:rPr>
        <w:t xml:space="preserve">/F50/ </w:t>
      </w:r>
      <w:r w:rsidRPr="00084855">
        <w:rPr>
          <w:rFonts w:cs="Arial"/>
          <w:color w:val="FF0000"/>
        </w:rPr>
        <w:tab/>
        <w:t>Die Berechnung kann wahlweise mit Algorithmus</w:t>
      </w:r>
      <w:r w:rsidR="005E0E4B" w:rsidRPr="00084855">
        <w:rPr>
          <w:rFonts w:cs="Arial"/>
          <w:color w:val="FF0000"/>
        </w:rPr>
        <w:t xml:space="preserve"> a oder Algorithmus b erfolgen.</w:t>
      </w:r>
    </w:p>
    <w:p w:rsidR="00FC689E" w:rsidRDefault="00FC689E" w:rsidP="00FC689E">
      <w:pPr>
        <w:rPr>
          <w:rFonts w:eastAsiaTheme="majorEastAsia"/>
          <w:sz w:val="30"/>
          <w:szCs w:val="28"/>
        </w:rPr>
      </w:pPr>
      <w:r>
        <w:br w:type="page"/>
      </w:r>
    </w:p>
    <w:p w:rsidR="005E607B" w:rsidRPr="005E607B" w:rsidRDefault="00636D5C" w:rsidP="005E607B">
      <w:pPr>
        <w:pStyle w:val="berschrift1"/>
        <w:rPr>
          <w:rFonts w:ascii="Arial" w:hAnsi="Arial" w:cs="Arial"/>
        </w:rPr>
      </w:pPr>
      <w:bookmarkStart w:id="13" w:name="_Toc408915603"/>
      <w:r w:rsidRPr="0048477F">
        <w:rPr>
          <w:rFonts w:cs="Arial"/>
          <w:noProof/>
          <w:lang w:val="en-US"/>
        </w:rPr>
        <w:lastRenderedPageBreak/>
        <mc:AlternateContent>
          <mc:Choice Requires="wps">
            <w:drawing>
              <wp:anchor distT="0" distB="0" distL="114300" distR="114300" simplePos="0" relativeHeight="251657728" behindDoc="0" locked="0" layoutInCell="1" allowOverlap="1" wp14:anchorId="19EE5EEF" wp14:editId="68BCADF8">
                <wp:simplePos x="0" y="0"/>
                <wp:positionH relativeFrom="column">
                  <wp:posOffset>1728470</wp:posOffset>
                </wp:positionH>
                <wp:positionV relativeFrom="paragraph">
                  <wp:posOffset>-54610</wp:posOffset>
                </wp:positionV>
                <wp:extent cx="4328160" cy="236220"/>
                <wp:effectExtent l="0" t="0" r="15240" b="1143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E5EEF" id="_x0000_s1029" type="#_x0000_t202" style="position:absolute;left:0;text-align:left;margin-left:136.1pt;margin-top:-4.3pt;width:340.8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" fillcolor="#fbd4b4 [1305]">
                <v:textbox>
                  <w:txbxContent>
                    <w:p w:rsidR="008D5AF0" w:rsidRPr="00891FA2" w:rsidRDefault="008D5AF0" w:rsidP="00636D5C">
                      <w:pPr>
                        <w:autoSpaceDE w:val="0"/>
                        <w:autoSpaceDN w:val="0"/>
                        <w:adjustRightInd w:val="0"/>
                        <w:spacing w:after="0" w:line="240" w:lineRule="auto"/>
                        <w:jc w:val="left"/>
                        <w:rPr>
                          <w:sz w:val="20"/>
                          <w:szCs w:val="20"/>
                        </w:rPr>
                      </w:pPr>
                      <w:r>
                        <w:rPr>
                          <w:rFonts w:ascii="ArialMT" w:hAnsi="ArialMT" w:cs="ArialMT"/>
                          <w:sz w:val="20"/>
                          <w:szCs w:val="20"/>
                        </w:rPr>
                        <w:t>Daten = Was für Daten erhalten Sie? → Textdateien? Bilder? Plots? …</w:t>
                      </w:r>
                    </w:p>
                    <w:p w:rsidR="008D5AF0" w:rsidRPr="00891FA2" w:rsidRDefault="008D5AF0" w:rsidP="00636D5C">
                      <w:pPr>
                        <w:spacing w:after="0" w:line="240" w:lineRule="auto"/>
                        <w:jc w:val="left"/>
                        <w:rPr>
                          <w:sz w:val="20"/>
                          <w:szCs w:val="20"/>
                        </w:rPr>
                      </w:pPr>
                    </w:p>
                  </w:txbxContent>
                </v:textbox>
              </v:shape>
            </w:pict>
          </mc:Fallback>
        </mc:AlternateContent>
      </w:r>
      <w:r w:rsidR="003870CF" w:rsidRPr="008B372E">
        <w:rPr>
          <w:rFonts w:ascii="Arial" w:hAnsi="Arial" w:cs="Arial"/>
        </w:rPr>
        <w:t>Produktdaten</w:t>
      </w:r>
      <w:bookmarkEnd w:id="13"/>
    </w:p>
    <w:p w:rsidR="003870CF" w:rsidRPr="00084855" w:rsidRDefault="00144C7D" w:rsidP="003870CF">
      <w:pPr>
        <w:rPr>
          <w:rFonts w:cs="Arial"/>
          <w:color w:val="FF0000"/>
        </w:rPr>
      </w:pPr>
      <w:r w:rsidRPr="00084855">
        <w:rPr>
          <w:rFonts w:cs="Arial"/>
          <w:color w:val="FF0000"/>
        </w:rPr>
        <w:t>/D10/</w:t>
      </w:r>
      <w:r w:rsidRPr="00084855">
        <w:rPr>
          <w:rFonts w:cs="Arial"/>
          <w:color w:val="FF0000"/>
        </w:rPr>
        <w:tab/>
        <w:t xml:space="preserve">Ausgegeben wird </w:t>
      </w:r>
      <w:r w:rsidR="00033431" w:rsidRPr="00084855">
        <w:rPr>
          <w:rFonts w:cs="Arial"/>
          <w:color w:val="FF0000"/>
        </w:rPr>
        <w:t xml:space="preserve">ein </w:t>
      </w:r>
      <w:r w:rsidR="0003076C" w:rsidRPr="00084855">
        <w:rPr>
          <w:rFonts w:cs="Arial"/>
          <w:color w:val="FF0000"/>
        </w:rPr>
        <w:t xml:space="preserve">2D </w:t>
      </w:r>
      <w:r w:rsidR="00033431" w:rsidRPr="00084855">
        <w:rPr>
          <w:rFonts w:cs="Arial"/>
          <w:color w:val="FF0000"/>
        </w:rPr>
        <w:t>Plot der</w:t>
      </w:r>
      <w:r w:rsidRPr="00084855">
        <w:rPr>
          <w:rFonts w:cs="Arial"/>
          <w:color w:val="FF0000"/>
        </w:rPr>
        <w:t xml:space="preserve"> Temperatur als Funktion der Zeit.</w:t>
      </w:r>
    </w:p>
    <w:p w:rsidR="003870CF" w:rsidRPr="00084855" w:rsidRDefault="003870CF" w:rsidP="003870CF">
      <w:pPr>
        <w:rPr>
          <w:rFonts w:cs="Arial"/>
          <w:color w:val="FF0000"/>
        </w:rPr>
      </w:pPr>
      <w:r w:rsidRPr="00084855">
        <w:rPr>
          <w:rFonts w:cs="Arial"/>
          <w:color w:val="FF0000"/>
        </w:rPr>
        <w:t>/D20/</w:t>
      </w:r>
      <w:r w:rsidRPr="00084855">
        <w:rPr>
          <w:rFonts w:cs="Arial"/>
          <w:color w:val="FF0000"/>
        </w:rPr>
        <w:tab/>
      </w:r>
      <w:r w:rsidR="003D3E06" w:rsidRPr="00084855">
        <w:rPr>
          <w:rFonts w:cs="Arial"/>
          <w:color w:val="FF0000"/>
        </w:rPr>
        <w:t>Die numerischen Resultate werden als csv ASCII Datei abgespeichert</w:t>
      </w:r>
      <w:r w:rsidRPr="00084855">
        <w:rPr>
          <w:rFonts w:cs="Arial"/>
          <w:color w:val="FF0000"/>
        </w:rPr>
        <w:t>.</w:t>
      </w:r>
    </w:p>
    <w:p w:rsidR="003D3E06" w:rsidRPr="00084855" w:rsidRDefault="007B2C67" w:rsidP="003870CF">
      <w:pPr>
        <w:rPr>
          <w:rFonts w:cs="Arial"/>
          <w:color w:val="FF0000"/>
        </w:rPr>
      </w:pPr>
      <w:r w:rsidRPr="00084855">
        <w:rPr>
          <w:rFonts w:cs="Arial"/>
          <w:noProof/>
          <w:color w:val="FF0000"/>
          <w:lang w:val="en-US"/>
        </w:rPr>
        <mc:AlternateContent>
          <mc:Choice Requires="wps">
            <w:drawing>
              <wp:anchor distT="0" distB="0" distL="114300" distR="114300" simplePos="0" relativeHeight="251656704" behindDoc="0" locked="0" layoutInCell="1" allowOverlap="1" wp14:anchorId="6DE6EA89" wp14:editId="4EC06974">
                <wp:simplePos x="0" y="0"/>
                <wp:positionH relativeFrom="column">
                  <wp:posOffset>2239010</wp:posOffset>
                </wp:positionH>
                <wp:positionV relativeFrom="paragraph">
                  <wp:posOffset>191135</wp:posOffset>
                </wp:positionV>
                <wp:extent cx="4328160" cy="533400"/>
                <wp:effectExtent l="0" t="0" r="1524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5334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6EA89" id="_x0000_s1030" type="#_x0000_t202" style="position:absolute;left:0;text-align:left;margin-left:176.3pt;margin-top:15.05pt;width:340.8pt;height:4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" fillcolor="#fbd4b4 [1305]">
                <v:textbox>
                  <w:txbxContent>
                    <w:p w:rsidR="008D5AF0" w:rsidRPr="0096201A" w:rsidRDefault="008D5AF0" w:rsidP="002D51EE">
                      <w:pPr>
                        <w:autoSpaceDE w:val="0"/>
                        <w:autoSpaceDN w:val="0"/>
                        <w:adjustRightInd w:val="0"/>
                        <w:spacing w:after="0" w:line="240" w:lineRule="auto"/>
                        <w:jc w:val="left"/>
                        <w:rPr>
                          <w:rFonts w:ascii="ArialMT" w:hAnsi="ArialMT" w:cs="ArialMT"/>
                          <w:sz w:val="20"/>
                          <w:szCs w:val="20"/>
                        </w:rPr>
                      </w:pPr>
                      <w:r>
                        <w:rPr>
                          <w:rFonts w:ascii="ArialMT" w:hAnsi="ArialMT" w:cs="ArialMT"/>
                          <w:sz w:val="20"/>
                          <w:szCs w:val="20"/>
                        </w:rPr>
                        <w:t>Wie Leistungsfähig ist ihr Produkt – Denken Sie z.B. an „von 0 auf 100 in 3 Sekunden; 300 PS; maximal 280 km/h; … ; Ferner: Einschränkungen, d.h. was es nicht leistet.</w:t>
                      </w:r>
                    </w:p>
                  </w:txbxContent>
                </v:textbox>
              </v:shape>
            </w:pict>
          </mc:Fallback>
        </mc:AlternateContent>
      </w:r>
      <w:r w:rsidR="003D3E06" w:rsidRPr="00084855">
        <w:rPr>
          <w:rFonts w:cs="Arial"/>
          <w:color w:val="FF0000"/>
        </w:rPr>
        <w:t>/D30/</w:t>
      </w:r>
      <w:r w:rsidR="003D3E06" w:rsidRPr="00084855">
        <w:rPr>
          <w:rFonts w:cs="Arial"/>
          <w:color w:val="FF0000"/>
        </w:rPr>
        <w:tab/>
        <w:t>Plot Visualisierungen können als png-Datei abgespeichert werden</w:t>
      </w:r>
    </w:p>
    <w:p w:rsidR="003870CF" w:rsidRPr="008B372E" w:rsidRDefault="003870CF" w:rsidP="003870CF">
      <w:pPr>
        <w:pStyle w:val="berschrift1"/>
        <w:rPr>
          <w:rFonts w:ascii="Arial" w:hAnsi="Arial" w:cs="Arial"/>
        </w:rPr>
      </w:pPr>
      <w:bookmarkStart w:id="14" w:name="_Toc408915604"/>
      <w:r w:rsidRPr="008B372E">
        <w:rPr>
          <w:rFonts w:ascii="Arial" w:hAnsi="Arial" w:cs="Arial"/>
        </w:rPr>
        <w:t>Produkt-Leistungen</w:t>
      </w:r>
      <w:bookmarkEnd w:id="14"/>
    </w:p>
    <w:p w:rsidR="003870CF" w:rsidRPr="00084855" w:rsidRDefault="003870CF" w:rsidP="003870CF">
      <w:pPr>
        <w:rPr>
          <w:rFonts w:cs="Arial"/>
          <w:color w:val="FF0000"/>
        </w:rPr>
      </w:pPr>
      <w:r w:rsidRPr="00084855">
        <w:rPr>
          <w:rFonts w:cs="Arial"/>
          <w:color w:val="FF0000"/>
        </w:rPr>
        <w:t>/L10/</w:t>
      </w:r>
      <w:r w:rsidRPr="00084855">
        <w:rPr>
          <w:rFonts w:cs="Arial"/>
          <w:color w:val="FF0000"/>
        </w:rPr>
        <w:tab/>
        <w:t xml:space="preserve">Die </w:t>
      </w:r>
      <w:r w:rsidR="006A2CD3" w:rsidRPr="00084855">
        <w:rPr>
          <w:rFonts w:cs="Arial"/>
          <w:color w:val="FF0000"/>
        </w:rPr>
        <w:t xml:space="preserve">Berechnung </w:t>
      </w:r>
      <w:r w:rsidRPr="00084855">
        <w:rPr>
          <w:rFonts w:cs="Arial"/>
          <w:color w:val="FF0000"/>
        </w:rPr>
        <w:t xml:space="preserve">darf nicht </w:t>
      </w:r>
      <w:r w:rsidR="006A2CD3" w:rsidRPr="00084855">
        <w:rPr>
          <w:rFonts w:cs="Arial"/>
          <w:color w:val="FF0000"/>
        </w:rPr>
        <w:t xml:space="preserve">länger als </w:t>
      </w:r>
      <w:r w:rsidR="0058356A" w:rsidRPr="00084855">
        <w:rPr>
          <w:rFonts w:cs="Arial"/>
          <w:color w:val="FF0000"/>
        </w:rPr>
        <w:t>drei</w:t>
      </w:r>
      <w:r w:rsidR="000641F8" w:rsidRPr="00084855">
        <w:rPr>
          <w:rFonts w:cs="Arial"/>
          <w:color w:val="FF0000"/>
        </w:rPr>
        <w:t xml:space="preserve"> </w:t>
      </w:r>
      <w:r w:rsidRPr="00084855">
        <w:rPr>
          <w:rFonts w:cs="Arial"/>
          <w:color w:val="FF0000"/>
        </w:rPr>
        <w:t>Sekunde</w:t>
      </w:r>
      <w:r w:rsidR="006A2CD3" w:rsidRPr="00084855">
        <w:rPr>
          <w:rFonts w:cs="Arial"/>
          <w:color w:val="FF0000"/>
        </w:rPr>
        <w:t>n</w:t>
      </w:r>
      <w:r w:rsidRPr="00084855">
        <w:rPr>
          <w:rFonts w:cs="Arial"/>
          <w:color w:val="FF0000"/>
        </w:rPr>
        <w:t xml:space="preserve"> </w:t>
      </w:r>
      <w:r w:rsidR="000A6A4B" w:rsidRPr="00084855">
        <w:rPr>
          <w:rFonts w:cs="Arial"/>
          <w:color w:val="FF0000"/>
        </w:rPr>
        <w:t>benötigen</w:t>
      </w:r>
      <w:r w:rsidRPr="00084855">
        <w:rPr>
          <w:rFonts w:cs="Arial"/>
          <w:color w:val="FF0000"/>
        </w:rPr>
        <w:t>.</w:t>
      </w:r>
    </w:p>
    <w:p w:rsidR="000E0B05" w:rsidRPr="00084855" w:rsidRDefault="000E0B05" w:rsidP="003870CF">
      <w:pPr>
        <w:rPr>
          <w:rFonts w:cs="Arial"/>
          <w:color w:val="FF0000"/>
        </w:rPr>
      </w:pPr>
      <w:r w:rsidRPr="00084855">
        <w:rPr>
          <w:rFonts w:cs="Arial"/>
          <w:color w:val="FF0000"/>
        </w:rPr>
        <w:t>/L</w:t>
      </w:r>
      <w:r w:rsidR="00970607" w:rsidRPr="00084855">
        <w:rPr>
          <w:rFonts w:cs="Arial"/>
          <w:color w:val="FF0000"/>
        </w:rPr>
        <w:t>2</w:t>
      </w:r>
      <w:r w:rsidRPr="00084855">
        <w:rPr>
          <w:rFonts w:cs="Arial"/>
          <w:color w:val="FF0000"/>
        </w:rPr>
        <w:t>0/</w:t>
      </w:r>
      <w:r w:rsidRPr="00084855">
        <w:rPr>
          <w:rFonts w:cs="Arial"/>
          <w:color w:val="FF0000"/>
        </w:rPr>
        <w:tab/>
        <w:t>Das Spiel soll flüssig laufen.</w:t>
      </w:r>
    </w:p>
    <w:p w:rsidR="006F6920" w:rsidRPr="00084855" w:rsidRDefault="006F6920" w:rsidP="003870CF">
      <w:pPr>
        <w:rPr>
          <w:rFonts w:cs="Arial"/>
          <w:color w:val="FF0000"/>
        </w:rPr>
      </w:pPr>
      <w:r w:rsidRPr="00084855">
        <w:rPr>
          <w:rFonts w:cs="Arial"/>
          <w:color w:val="FF0000"/>
        </w:rPr>
        <w:t>/L30/</w:t>
      </w:r>
      <w:r w:rsidRPr="00084855">
        <w:rPr>
          <w:rFonts w:cs="Arial"/>
          <w:color w:val="FF0000"/>
        </w:rPr>
        <w:tab/>
        <w:t>Das Programm löst die vollständigen Maxwell Gleichungen und nicht nur eine Approximation.</w:t>
      </w:r>
    </w:p>
    <w:p w:rsidR="0096201A" w:rsidRPr="00084855" w:rsidRDefault="0096201A" w:rsidP="003870CF">
      <w:pPr>
        <w:rPr>
          <w:rFonts w:cs="Arial"/>
          <w:color w:val="FF0000"/>
        </w:rPr>
      </w:pPr>
      <w:r w:rsidRPr="00084855">
        <w:rPr>
          <w:rFonts w:cs="Arial"/>
          <w:color w:val="FF0000"/>
        </w:rPr>
        <w:t>/L40/</w:t>
      </w:r>
      <w:r w:rsidRPr="00084855">
        <w:rPr>
          <w:rFonts w:cs="Arial"/>
          <w:color w:val="FF0000"/>
        </w:rPr>
        <w:tab/>
        <w:t>Die Genauigkeit beträgt drei signifikante Ziffern.</w:t>
      </w:r>
    </w:p>
    <w:p w:rsidR="00380E60" w:rsidRPr="00084855" w:rsidRDefault="00380E60" w:rsidP="003870CF">
      <w:pPr>
        <w:rPr>
          <w:rFonts w:cs="Arial"/>
          <w:color w:val="FF0000"/>
        </w:rPr>
      </w:pPr>
      <w:r w:rsidRPr="00084855">
        <w:rPr>
          <w:rFonts w:cs="Arial"/>
          <w:color w:val="FF0000"/>
        </w:rPr>
        <w:t>/L50/</w:t>
      </w:r>
      <w:r w:rsidRPr="00084855">
        <w:rPr>
          <w:rFonts w:cs="Arial"/>
          <w:color w:val="FF0000"/>
        </w:rPr>
        <w:tab/>
        <w:t>Berechnungen die länger als 10 Sekunden benötigen werden abgebrochen und lassen sich deshalb nicht berechnen.</w:t>
      </w:r>
    </w:p>
    <w:p w:rsidR="006A2CD3" w:rsidRPr="00084855" w:rsidRDefault="0096201A" w:rsidP="003870CF">
      <w:pPr>
        <w:rPr>
          <w:rFonts w:cs="Arial"/>
          <w:color w:val="FF0000"/>
        </w:rPr>
      </w:pPr>
      <w:r w:rsidRPr="00084855">
        <w:rPr>
          <w:rFonts w:cs="Arial"/>
          <w:color w:val="FF0000"/>
        </w:rPr>
        <w:t>/L</w:t>
      </w:r>
      <w:r w:rsidR="00380E60" w:rsidRPr="00084855">
        <w:rPr>
          <w:rFonts w:cs="Arial"/>
          <w:color w:val="FF0000"/>
        </w:rPr>
        <w:t>6</w:t>
      </w:r>
      <w:r w:rsidR="00970607" w:rsidRPr="00084855">
        <w:rPr>
          <w:rFonts w:cs="Arial"/>
          <w:color w:val="FF0000"/>
        </w:rPr>
        <w:t>0/</w:t>
      </w:r>
      <w:r w:rsidR="00970607" w:rsidRPr="00084855">
        <w:rPr>
          <w:rFonts w:cs="Arial"/>
          <w:color w:val="FF0000"/>
        </w:rPr>
        <w:tab/>
      </w:r>
      <w:r w:rsidR="00FD4F38" w:rsidRPr="00084855">
        <w:rPr>
          <w:rFonts w:cs="Arial"/>
          <w:color w:val="FF0000"/>
        </w:rPr>
        <w:t>{</w:t>
      </w:r>
      <w:r w:rsidR="00E014B6" w:rsidRPr="00084855">
        <w:rPr>
          <w:rFonts w:cs="Arial"/>
          <w:color w:val="FF0000"/>
        </w:rPr>
        <w:t>Wunsch}:</w:t>
      </w:r>
      <w:r w:rsidR="00970607" w:rsidRPr="00084855">
        <w:rPr>
          <w:rFonts w:cs="Arial"/>
          <w:color w:val="FF0000"/>
        </w:rPr>
        <w:t xml:space="preserve"> Während der Berechnung wird der Fortschritt angezeigt.</w:t>
      </w:r>
    </w:p>
    <w:p w:rsidR="00D409EC" w:rsidRPr="00084855" w:rsidRDefault="00380E60" w:rsidP="003870CF">
      <w:pPr>
        <w:rPr>
          <w:rFonts w:cs="Arial"/>
          <w:color w:val="FF0000"/>
        </w:rPr>
      </w:pPr>
      <w:r w:rsidRPr="00084855">
        <w:rPr>
          <w:rFonts w:cs="Arial"/>
          <w:color w:val="FF0000"/>
        </w:rPr>
        <w:t>/L7</w:t>
      </w:r>
      <w:r w:rsidR="00D409EC" w:rsidRPr="00084855">
        <w:rPr>
          <w:rFonts w:cs="Arial"/>
          <w:color w:val="FF0000"/>
        </w:rPr>
        <w:t>0/</w:t>
      </w:r>
      <w:r w:rsidR="00D409EC" w:rsidRPr="00084855">
        <w:rPr>
          <w:rFonts w:cs="Arial"/>
          <w:color w:val="FF0000"/>
        </w:rPr>
        <w:tab/>
        <w:t>{Wunsch}: Das GUI ist mit speziellen Ornamenten verziert.</w:t>
      </w:r>
    </w:p>
    <w:p w:rsidR="003870CF" w:rsidRPr="008B372E" w:rsidRDefault="004F5933" w:rsidP="003870CF">
      <w:pPr>
        <w:pStyle w:val="berschrift1"/>
        <w:rPr>
          <w:rFonts w:ascii="Arial" w:hAnsi="Arial" w:cs="Arial"/>
        </w:rPr>
      </w:pPr>
      <w:bookmarkStart w:id="15" w:name="_Toc408915605"/>
      <w:r w:rsidRPr="0048477F">
        <w:rPr>
          <w:rFonts w:cs="Arial"/>
          <w:noProof/>
          <w:lang w:val="en-US"/>
        </w:rPr>
        <mc:AlternateContent>
          <mc:Choice Requires="wps">
            <w:drawing>
              <wp:anchor distT="0" distB="0" distL="114300" distR="114300" simplePos="0" relativeHeight="251659776" behindDoc="0" locked="0" layoutInCell="1" allowOverlap="1" wp14:anchorId="773C1CF1" wp14:editId="582F30E0">
                <wp:simplePos x="0" y="0"/>
                <wp:positionH relativeFrom="column">
                  <wp:posOffset>3717290</wp:posOffset>
                </wp:positionH>
                <wp:positionV relativeFrom="paragraph">
                  <wp:posOffset>399415</wp:posOffset>
                </wp:positionV>
                <wp:extent cx="2796540" cy="685800"/>
                <wp:effectExtent l="0" t="0" r="2286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6540" cy="68580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3C1CF1" id="_x0000_s1031" type="#_x0000_t202" style="position:absolute;left:0;text-align:left;margin-left:292.7pt;margin-top:31.45pt;width:220.2pt;height:5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" fillcolor="#fbd4b4 [1305]">
                <v:textbox>
                  <w:txbxContent>
                    <w:p w:rsidR="008D5AF0" w:rsidRPr="00891FA2" w:rsidRDefault="008D5AF0" w:rsidP="006B427C">
                      <w:pPr>
                        <w:spacing w:after="0" w:line="240" w:lineRule="auto"/>
                        <w:jc w:val="left"/>
                        <w:rPr>
                          <w:sz w:val="20"/>
                          <w:szCs w:val="20"/>
                        </w:rPr>
                      </w:pPr>
                      <w:r>
                        <w:rPr>
                          <w:rFonts w:ascii="ArialMT" w:hAnsi="ArialMT" w:cs="ArialMT"/>
                          <w:sz w:val="20"/>
                          <w:szCs w:val="20"/>
                        </w:rPr>
                        <w:t>Spezialfall: Wenn ihre Software nicht für die Interaktion mit Menschen gedacht ist, sondern z.B. eine Ausgabe für eine andere Software liefert.</w:t>
                      </w:r>
                    </w:p>
                  </w:txbxContent>
                </v:textbox>
              </v:shape>
            </w:pict>
          </mc:Fallback>
        </mc:AlternateContent>
      </w:r>
      <w:r w:rsidR="006B427C" w:rsidRPr="0048477F">
        <w:rPr>
          <w:rFonts w:cs="Arial"/>
          <w:noProof/>
          <w:lang w:val="en-US"/>
        </w:rPr>
        <mc:AlternateContent>
          <mc:Choice Requires="wps">
            <w:drawing>
              <wp:anchor distT="0" distB="0" distL="114300" distR="114300" simplePos="0" relativeHeight="251658752" behindDoc="0" locked="0" layoutInCell="1" allowOverlap="1" wp14:anchorId="2572EDCC" wp14:editId="45197E94">
                <wp:simplePos x="0" y="0"/>
                <wp:positionH relativeFrom="column">
                  <wp:posOffset>2635250</wp:posOffset>
                </wp:positionH>
                <wp:positionV relativeFrom="paragraph">
                  <wp:posOffset>3175</wp:posOffset>
                </wp:positionV>
                <wp:extent cx="3931920" cy="403860"/>
                <wp:effectExtent l="0" t="0" r="11430" b="1524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1920" cy="40386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72EDCC" id="_x0000_s1032" type="#_x0000_t202" style="position:absolute;left:0;text-align:left;margin-left:207.5pt;margin-top:.25pt;width:309.6pt;height:3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" fillcolor="#fbd4b4 [1305]">
                <v:textbox>
                  <w:txbxContent>
                    <w:p w:rsidR="008D5AF0" w:rsidRPr="00891FA2" w:rsidRDefault="008D5AF0" w:rsidP="006B427C">
                      <w:pPr>
                        <w:autoSpaceDE w:val="0"/>
                        <w:autoSpaceDN w:val="0"/>
                        <w:adjustRightInd w:val="0"/>
                        <w:spacing w:after="0" w:line="240" w:lineRule="auto"/>
                        <w:jc w:val="left"/>
                        <w:rPr>
                          <w:sz w:val="20"/>
                          <w:szCs w:val="20"/>
                        </w:rPr>
                      </w:pPr>
                      <w:r>
                        <w:rPr>
                          <w:rFonts w:ascii="ArialMT" w:hAnsi="ArialMT" w:cs="ArialMT"/>
                          <w:sz w:val="20"/>
                          <w:szCs w:val="20"/>
                        </w:rPr>
                        <w:t>Schnittstelle = Wie kommuniziert die Software mit dem User?</w:t>
                      </w:r>
                    </w:p>
                    <w:p w:rsidR="008D5AF0" w:rsidRPr="00891FA2" w:rsidRDefault="008D5AF0" w:rsidP="006B427C">
                      <w:pPr>
                        <w:spacing w:after="0" w:line="240" w:lineRule="auto"/>
                        <w:jc w:val="left"/>
                        <w:rPr>
                          <w:sz w:val="20"/>
                          <w:szCs w:val="20"/>
                        </w:rPr>
                      </w:pPr>
                      <w:r>
                        <w:rPr>
                          <w:sz w:val="20"/>
                          <w:szCs w:val="20"/>
                        </w:rPr>
                        <w:t>Z.B. über einen Plot, Kommandofenster, …</w:t>
                      </w:r>
                    </w:p>
                  </w:txbxContent>
                </v:textbox>
              </v:shape>
            </w:pict>
          </mc:Fallback>
        </mc:AlternateContent>
      </w:r>
      <w:r w:rsidR="003870CF" w:rsidRPr="008B372E">
        <w:rPr>
          <w:rFonts w:ascii="Arial" w:hAnsi="Arial" w:cs="Arial"/>
        </w:rPr>
        <w:t>Benutzungsschnittstelle</w:t>
      </w:r>
      <w:bookmarkEnd w:id="15"/>
    </w:p>
    <w:p w:rsidR="007264C5" w:rsidRPr="00084855" w:rsidRDefault="002023C2" w:rsidP="003870CF">
      <w:pPr>
        <w:rPr>
          <w:rFonts w:cs="Arial"/>
          <w:color w:val="FF0000"/>
        </w:rPr>
      </w:pPr>
      <w:r w:rsidRPr="00084855">
        <w:rPr>
          <w:rFonts w:cs="Arial"/>
          <w:color w:val="FF0000"/>
        </w:rPr>
        <w:t>/B10/</w:t>
      </w:r>
      <w:r w:rsidRPr="00084855">
        <w:rPr>
          <w:rFonts w:cs="Arial"/>
          <w:color w:val="FF0000"/>
        </w:rPr>
        <w:tab/>
      </w:r>
      <w:r w:rsidR="007264C5" w:rsidRPr="00084855">
        <w:rPr>
          <w:rFonts w:cs="Arial"/>
          <w:color w:val="FF0000"/>
        </w:rPr>
        <w:t>Das Spiel wird in einem 2D Plot dargestellt</w:t>
      </w:r>
    </w:p>
    <w:p w:rsidR="000641F8" w:rsidRPr="00084855" w:rsidRDefault="007264C5" w:rsidP="003870CF">
      <w:pPr>
        <w:rPr>
          <w:rFonts w:cs="Arial"/>
          <w:color w:val="FF0000"/>
        </w:rPr>
      </w:pPr>
      <w:r w:rsidRPr="00084855">
        <w:rPr>
          <w:rFonts w:cs="Arial"/>
          <w:color w:val="FF0000"/>
        </w:rPr>
        <w:t>/B20/</w:t>
      </w:r>
      <w:r w:rsidRPr="00084855">
        <w:rPr>
          <w:rFonts w:cs="Arial"/>
          <w:color w:val="FF0000"/>
        </w:rPr>
        <w:tab/>
      </w:r>
      <w:r w:rsidR="003870CF" w:rsidRPr="00084855">
        <w:rPr>
          <w:rFonts w:cs="Arial"/>
          <w:color w:val="FF0000"/>
        </w:rPr>
        <w:t xml:space="preserve">Die </w:t>
      </w:r>
      <w:r w:rsidR="000641F8" w:rsidRPr="00084855">
        <w:rPr>
          <w:rFonts w:cs="Arial"/>
          <w:color w:val="FF0000"/>
        </w:rPr>
        <w:t>2D Plots werden in XY-Darstellung dargestellt.</w:t>
      </w:r>
    </w:p>
    <w:p w:rsidR="00BE0861" w:rsidRPr="00084855" w:rsidRDefault="007264C5" w:rsidP="000641F8">
      <w:pPr>
        <w:rPr>
          <w:rFonts w:cs="Arial"/>
          <w:color w:val="FF0000"/>
        </w:rPr>
      </w:pPr>
      <w:r w:rsidRPr="00084855">
        <w:rPr>
          <w:rFonts w:cs="Arial"/>
          <w:color w:val="FF0000"/>
        </w:rPr>
        <w:t>/B3</w:t>
      </w:r>
      <w:r w:rsidR="003870CF" w:rsidRPr="00084855">
        <w:rPr>
          <w:rFonts w:cs="Arial"/>
          <w:color w:val="FF0000"/>
        </w:rPr>
        <w:t>0/</w:t>
      </w:r>
      <w:r w:rsidR="003870CF" w:rsidRPr="00084855">
        <w:rPr>
          <w:rFonts w:cs="Arial"/>
          <w:color w:val="FF0000"/>
        </w:rPr>
        <w:tab/>
      </w:r>
      <w:r w:rsidR="000641F8" w:rsidRPr="00084855">
        <w:rPr>
          <w:rFonts w:cs="Arial"/>
          <w:color w:val="FF0000"/>
        </w:rPr>
        <w:t xml:space="preserve">Hinweise und Fehlermeldungen werden </w:t>
      </w:r>
      <w:r w:rsidRPr="00084855">
        <w:rPr>
          <w:rFonts w:cs="Arial"/>
          <w:color w:val="FF0000"/>
        </w:rPr>
        <w:t>im Command Fenster ausgegeben</w:t>
      </w:r>
    </w:p>
    <w:p w:rsidR="002023C2" w:rsidRPr="00084855" w:rsidRDefault="002023C2" w:rsidP="000641F8">
      <w:pPr>
        <w:rPr>
          <w:rFonts w:cs="Arial"/>
          <w:color w:val="FF0000"/>
        </w:rPr>
      </w:pPr>
      <w:r w:rsidRPr="00084855">
        <w:rPr>
          <w:rFonts w:cs="Arial"/>
          <w:color w:val="FF0000"/>
        </w:rPr>
        <w:t>/B40/</w:t>
      </w:r>
      <w:r w:rsidRPr="00084855">
        <w:rPr>
          <w:rFonts w:cs="Arial"/>
          <w:color w:val="FF0000"/>
        </w:rPr>
        <w:tab/>
        <w:t>Die Spielfeldgrösse und weiteren Optionen werden über ein GUI eingegeben.</w:t>
      </w:r>
    </w:p>
    <w:p w:rsidR="0065388C" w:rsidRPr="00084855" w:rsidRDefault="0065388C" w:rsidP="000641F8">
      <w:pPr>
        <w:rPr>
          <w:rFonts w:cs="Arial"/>
          <w:color w:val="FF0000"/>
        </w:rPr>
      </w:pPr>
      <w:r w:rsidRPr="00084855">
        <w:rPr>
          <w:rFonts w:cs="Arial"/>
          <w:color w:val="FF0000"/>
        </w:rPr>
        <w:t>/B50/</w:t>
      </w:r>
      <w:r w:rsidRPr="00084855">
        <w:rPr>
          <w:rFonts w:cs="Arial"/>
          <w:color w:val="FF0000"/>
        </w:rPr>
        <w:tab/>
        <w:t>Benutzer-Eingaben erfolgen über die Tastatur im Command Window.</w:t>
      </w:r>
    </w:p>
    <w:p w:rsidR="0065388C" w:rsidRPr="00084855" w:rsidRDefault="0065388C" w:rsidP="000641F8">
      <w:pPr>
        <w:rPr>
          <w:rFonts w:cs="Arial"/>
          <w:color w:val="FF0000"/>
        </w:rPr>
      </w:pPr>
      <w:r w:rsidRPr="00084855">
        <w:rPr>
          <w:rFonts w:cs="Arial"/>
          <w:color w:val="FF0000"/>
        </w:rPr>
        <w:t>/B60/</w:t>
      </w:r>
      <w:r w:rsidRPr="00084855">
        <w:rPr>
          <w:rFonts w:cs="Arial"/>
          <w:color w:val="FF0000"/>
        </w:rPr>
        <w:tab/>
        <w:t xml:space="preserve">Die Steine </w:t>
      </w:r>
      <w:r w:rsidR="00B33370" w:rsidRPr="00084855">
        <w:rPr>
          <w:rFonts w:cs="Arial"/>
          <w:color w:val="FF0000"/>
        </w:rPr>
        <w:t xml:space="preserve">im GUI </w:t>
      </w:r>
      <w:r w:rsidRPr="00084855">
        <w:rPr>
          <w:rFonts w:cs="Arial"/>
          <w:color w:val="FF0000"/>
        </w:rPr>
        <w:t>können mit der Maus bewegt werden.</w:t>
      </w:r>
    </w:p>
    <w:p w:rsidR="006818A8" w:rsidRPr="00084855" w:rsidRDefault="006818A8" w:rsidP="000641F8">
      <w:pPr>
        <w:rPr>
          <w:rFonts w:cs="Arial"/>
          <w:color w:val="FF0000"/>
        </w:rPr>
      </w:pPr>
      <w:r w:rsidRPr="00084855">
        <w:rPr>
          <w:rFonts w:cs="Arial"/>
          <w:color w:val="FF0000"/>
        </w:rPr>
        <w:t>/B</w:t>
      </w:r>
      <w:r w:rsidR="0065388C" w:rsidRPr="00084855">
        <w:rPr>
          <w:rFonts w:cs="Arial"/>
          <w:color w:val="FF0000"/>
        </w:rPr>
        <w:t>7</w:t>
      </w:r>
      <w:r w:rsidRPr="00084855">
        <w:rPr>
          <w:rFonts w:cs="Arial"/>
          <w:color w:val="FF0000"/>
        </w:rPr>
        <w:t>0/</w:t>
      </w:r>
      <w:r w:rsidRPr="00084855">
        <w:rPr>
          <w:rFonts w:cs="Arial"/>
          <w:color w:val="FF0000"/>
        </w:rPr>
        <w:tab/>
      </w:r>
      <w:r w:rsidR="00FB6DD8" w:rsidRPr="00084855">
        <w:rPr>
          <w:rFonts w:cs="Arial"/>
          <w:color w:val="FF0000"/>
        </w:rPr>
        <w:t xml:space="preserve">{Wunsch} </w:t>
      </w:r>
      <w:r w:rsidRPr="00084855">
        <w:rPr>
          <w:rFonts w:cs="Arial"/>
          <w:color w:val="FF0000"/>
        </w:rPr>
        <w:t>Die versteckten Optionen können in einer Textdatei manipuliert werden.</w:t>
      </w:r>
    </w:p>
    <w:p w:rsidR="00FD4F38" w:rsidRPr="00084855" w:rsidRDefault="002023C2" w:rsidP="000641F8">
      <w:pPr>
        <w:rPr>
          <w:rFonts w:cs="Arial"/>
          <w:color w:val="FF0000"/>
        </w:rPr>
      </w:pPr>
      <w:r w:rsidRPr="00084855">
        <w:rPr>
          <w:rFonts w:cs="Arial"/>
          <w:color w:val="FF0000"/>
        </w:rPr>
        <w:t>/B</w:t>
      </w:r>
      <w:r w:rsidR="0065388C" w:rsidRPr="00084855">
        <w:rPr>
          <w:rFonts w:cs="Arial"/>
          <w:color w:val="FF0000"/>
        </w:rPr>
        <w:t>8</w:t>
      </w:r>
      <w:r w:rsidR="00BE0861" w:rsidRPr="00084855">
        <w:rPr>
          <w:rFonts w:cs="Arial"/>
          <w:color w:val="FF0000"/>
        </w:rPr>
        <w:t>0/</w:t>
      </w:r>
      <w:r w:rsidR="00BE0861" w:rsidRPr="00084855">
        <w:rPr>
          <w:rFonts w:cs="Arial"/>
          <w:color w:val="FF0000"/>
        </w:rPr>
        <w:tab/>
      </w:r>
      <w:r w:rsidR="00FD4F38" w:rsidRPr="00084855">
        <w:rPr>
          <w:rFonts w:cs="Arial"/>
          <w:color w:val="FF0000"/>
        </w:rPr>
        <w:t>{</w:t>
      </w:r>
      <w:r w:rsidR="00BE0861" w:rsidRPr="00084855">
        <w:rPr>
          <w:rFonts w:cs="Arial"/>
          <w:color w:val="FF0000"/>
        </w:rPr>
        <w:t>Wunsch</w:t>
      </w:r>
      <w:r w:rsidR="00E014B6" w:rsidRPr="00084855">
        <w:rPr>
          <w:rFonts w:cs="Arial"/>
          <w:color w:val="FF0000"/>
        </w:rPr>
        <w:t>}</w:t>
      </w:r>
      <w:r w:rsidR="00BE0861" w:rsidRPr="00084855">
        <w:rPr>
          <w:rFonts w:cs="Arial"/>
          <w:color w:val="FF0000"/>
        </w:rPr>
        <w:t>: Hinweise und Fehlermeldungen werden</w:t>
      </w:r>
      <w:r w:rsidR="007264C5" w:rsidRPr="00084855">
        <w:rPr>
          <w:rFonts w:cs="Arial"/>
          <w:color w:val="FF0000"/>
        </w:rPr>
        <w:t xml:space="preserve"> in einer Log-Datei gespeichert.</w:t>
      </w:r>
    </w:p>
    <w:p w:rsidR="00243F5F" w:rsidRDefault="00243F5F">
      <w:pPr>
        <w:spacing w:line="276" w:lineRule="auto"/>
        <w:jc w:val="left"/>
        <w:rPr>
          <w:rFonts w:eastAsiaTheme="majorEastAsia" w:cs="Arial"/>
          <w:b/>
          <w:bCs/>
          <w:sz w:val="30"/>
          <w:szCs w:val="28"/>
        </w:rPr>
      </w:pPr>
      <w:bookmarkStart w:id="16" w:name="_Toc408915606"/>
      <w:r>
        <w:rPr>
          <w:rFonts w:cs="Arial"/>
        </w:rPr>
        <w:br w:type="page"/>
      </w:r>
    </w:p>
    <w:p w:rsidR="009B5CD7" w:rsidRDefault="009B5CD7" w:rsidP="009B5CD7">
      <w:pPr>
        <w:pStyle w:val="berschrift1"/>
        <w:rPr>
          <w:rFonts w:ascii="Arial" w:hAnsi="Arial" w:cs="Arial"/>
        </w:rPr>
      </w:pPr>
      <w:r w:rsidRPr="008B372E">
        <w:rPr>
          <w:rFonts w:ascii="Arial" w:hAnsi="Arial" w:cs="Arial"/>
        </w:rPr>
        <w:lastRenderedPageBreak/>
        <w:t>Qualitätsbestimmung</w:t>
      </w:r>
      <w:bookmarkEnd w:id="16"/>
    </w:p>
    <w:p w:rsidR="007660A5" w:rsidRPr="00F86093" w:rsidRDefault="007660A5" w:rsidP="00FD4F38">
      <w:pPr>
        <w:rPr>
          <w:color w:val="FF0000"/>
        </w:rPr>
      </w:pPr>
      <w:r w:rsidRPr="00F86093">
        <w:rPr>
          <w:color w:val="FF0000"/>
        </w:rPr>
        <w:t>Die Zielgruppe</w:t>
      </w:r>
      <w:r w:rsidR="00200B16" w:rsidRPr="00F86093">
        <w:rPr>
          <w:color w:val="FF0000"/>
        </w:rPr>
        <w:t xml:space="preserve"> („Kunde“)</w:t>
      </w:r>
      <w:r w:rsidRPr="00F86093">
        <w:rPr>
          <w:color w:val="FF0000"/>
        </w:rPr>
        <w:t xml:space="preserve"> der Software sind Laborratten welche Ihre Messungen möglichst schnell und einfach auswerten möchten ohne viel Zeit mit der Software zu verlieren. Die Wartung der Software erfolgt durch die Entwickler</w:t>
      </w:r>
      <w:r w:rsidR="00441E3B" w:rsidRPr="00F86093">
        <w:rPr>
          <w:color w:val="FF0000"/>
        </w:rPr>
        <w:t xml:space="preserve"> (Kermit und Lisa)</w:t>
      </w:r>
      <w:r w:rsidRPr="00F86093">
        <w:rPr>
          <w:color w:val="FF0000"/>
        </w:rPr>
        <w:t xml:space="preserve"> selbst. Ein gewisser Wert wird auf die Korrektheit der Berechnung gelegt, wobei die Laborratten grobe Fehler aufgrund Ihrer Erfahrung sehr schnell erkennen würden.</w:t>
      </w:r>
    </w:p>
    <w:tbl>
      <w:tblPr>
        <w:tblStyle w:val="Tabellenraster"/>
        <w:tblW w:w="9362" w:type="dxa"/>
        <w:tblLayout w:type="fixed"/>
        <w:tblCellMar>
          <w:top w:w="57" w:type="dxa"/>
          <w:left w:w="102" w:type="dxa"/>
          <w:bottom w:w="57" w:type="dxa"/>
          <w:right w:w="102" w:type="dxa"/>
        </w:tblCellMar>
        <w:tblLook w:val="04A0" w:firstRow="1" w:lastRow="0" w:firstColumn="1" w:lastColumn="0" w:noHBand="0" w:noVBand="1"/>
      </w:tblPr>
      <w:tblGrid>
        <w:gridCol w:w="4540"/>
        <w:gridCol w:w="1205"/>
        <w:gridCol w:w="1206"/>
        <w:gridCol w:w="1205"/>
        <w:gridCol w:w="1206"/>
      </w:tblGrid>
      <w:tr w:rsidR="008F0671" w:rsidRPr="007E600D" w:rsidTr="003C2F0F">
        <w:tc>
          <w:tcPr>
            <w:tcW w:w="4540" w:type="dxa"/>
            <w:vAlign w:val="center"/>
          </w:tcPr>
          <w:p w:rsidR="008F0671" w:rsidRPr="007E600D" w:rsidRDefault="008F0671" w:rsidP="007879F1">
            <w:pPr>
              <w:jc w:val="left"/>
              <w:rPr>
                <w:b/>
              </w:rPr>
            </w:pPr>
            <w:r w:rsidRPr="007E600D">
              <w:rPr>
                <w:b/>
              </w:rPr>
              <w:t xml:space="preserve">Qualitätskriterium </w:t>
            </w:r>
          </w:p>
        </w:tc>
        <w:tc>
          <w:tcPr>
            <w:tcW w:w="1205" w:type="dxa"/>
            <w:vAlign w:val="center"/>
          </w:tcPr>
          <w:p w:rsidR="008F0671" w:rsidRPr="007E600D" w:rsidRDefault="00AE3FFE" w:rsidP="00CB1411">
            <w:pPr>
              <w:jc w:val="center"/>
              <w:rPr>
                <w:b/>
              </w:rPr>
            </w:pPr>
            <w:r>
              <w:rPr>
                <w:b/>
              </w:rPr>
              <w:t>s</w:t>
            </w:r>
            <w:r w:rsidR="00AE2F1E" w:rsidRPr="007E600D">
              <w:rPr>
                <w:b/>
              </w:rPr>
              <w:t>ehr gut</w:t>
            </w:r>
          </w:p>
        </w:tc>
        <w:tc>
          <w:tcPr>
            <w:tcW w:w="1206" w:type="dxa"/>
            <w:vAlign w:val="center"/>
          </w:tcPr>
          <w:p w:rsidR="008F0671" w:rsidRPr="007E600D" w:rsidRDefault="00AE2F1E" w:rsidP="00CB1411">
            <w:pPr>
              <w:jc w:val="center"/>
              <w:rPr>
                <w:b/>
              </w:rPr>
            </w:pPr>
            <w:r w:rsidRPr="007E600D">
              <w:rPr>
                <w:b/>
              </w:rPr>
              <w:t>gut</w:t>
            </w:r>
          </w:p>
        </w:tc>
        <w:tc>
          <w:tcPr>
            <w:tcW w:w="1205" w:type="dxa"/>
            <w:vAlign w:val="center"/>
          </w:tcPr>
          <w:p w:rsidR="008F0671" w:rsidRPr="007E600D" w:rsidRDefault="00AE2F1E" w:rsidP="00CB1411">
            <w:pPr>
              <w:jc w:val="center"/>
              <w:rPr>
                <w:b/>
              </w:rPr>
            </w:pPr>
            <w:r w:rsidRPr="007E600D">
              <w:rPr>
                <w:b/>
              </w:rPr>
              <w:t>normal</w:t>
            </w:r>
          </w:p>
        </w:tc>
        <w:tc>
          <w:tcPr>
            <w:tcW w:w="1206" w:type="dxa"/>
            <w:vAlign w:val="center"/>
          </w:tcPr>
          <w:p w:rsidR="008F0671" w:rsidRPr="007E600D" w:rsidRDefault="00AE2F1E" w:rsidP="00CB1411">
            <w:pPr>
              <w:jc w:val="center"/>
              <w:rPr>
                <w:b/>
              </w:rPr>
            </w:pPr>
            <w:r w:rsidRPr="007E600D">
              <w:rPr>
                <w:b/>
              </w:rPr>
              <w:t>nicht</w:t>
            </w:r>
            <w:r w:rsidRPr="007E600D">
              <w:rPr>
                <w:b/>
              </w:rPr>
              <w:br/>
              <w:t>relevant</w:t>
            </w:r>
          </w:p>
        </w:tc>
      </w:tr>
      <w:tr w:rsidR="008F0671" w:rsidTr="003C2F0F">
        <w:tc>
          <w:tcPr>
            <w:tcW w:w="4540" w:type="dxa"/>
            <w:vAlign w:val="center"/>
          </w:tcPr>
          <w:p w:rsidR="008F0671" w:rsidRDefault="00AE2F1E" w:rsidP="007879F1">
            <w:pPr>
              <w:jc w:val="left"/>
            </w:pPr>
            <w:r w:rsidRPr="008B372E">
              <w:rPr>
                <w:rFonts w:cs="Arial"/>
              </w:rPr>
              <w:t>Änderbarkeit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Überprüfbarkeit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Verständlichkeit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Wartbarkeit</w:t>
            </w:r>
            <w:r w:rsidR="00A833B4">
              <w:rPr>
                <w:rFonts w:cs="Arial"/>
              </w:rPr>
              <w:t xml:space="preserve"> </w:t>
            </w:r>
            <w:r w:rsidR="00A833B4" w:rsidRPr="00A833B4">
              <w:rPr>
                <w:rFonts w:cs="Arial"/>
                <w:sz w:val="18"/>
              </w:rPr>
              <w:t>(des Codes)</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Benutzungsfreundlichkeit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Effizienz</w:t>
            </w:r>
            <w:r w:rsidR="00A833B4">
              <w:rPr>
                <w:rFonts w:cs="Arial"/>
              </w:rPr>
              <w:t xml:space="preserve"> </w:t>
            </w:r>
            <w:r w:rsidR="00A833B4" w:rsidRPr="00A833B4">
              <w:rPr>
                <w:rFonts w:cs="Arial"/>
                <w:sz w:val="18"/>
              </w:rPr>
              <w:t>(</w:t>
            </w:r>
            <w:r w:rsidR="00A833B4">
              <w:rPr>
                <w:rFonts w:cs="Arial"/>
                <w:sz w:val="18"/>
              </w:rPr>
              <w:t>Programm &amp; Code</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A833B4">
            <w:pPr>
              <w:jc w:val="left"/>
            </w:pPr>
            <w:r w:rsidRPr="008B372E">
              <w:rPr>
                <w:rFonts w:cs="Arial"/>
              </w:rPr>
              <w:t>Funktionale Korrektheit</w:t>
            </w:r>
            <w:r w:rsidR="00A833B4">
              <w:rPr>
                <w:rFonts w:cs="Arial"/>
              </w:rPr>
              <w:t xml:space="preserve"> </w:t>
            </w:r>
            <w:r w:rsidR="00A833B4" w:rsidRPr="00A833B4">
              <w:rPr>
                <w:rFonts w:cs="Arial"/>
                <w:sz w:val="18"/>
              </w:rPr>
              <w:t>(</w:t>
            </w:r>
            <w:r w:rsidR="00A833B4">
              <w:rPr>
                <w:rFonts w:cs="Arial"/>
                <w:sz w:val="18"/>
              </w:rPr>
              <w:t>Programm</w:t>
            </w:r>
            <w:r w:rsidR="00A833B4"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7879F1">
            <w:pPr>
              <w:jc w:val="left"/>
            </w:pPr>
            <w:r w:rsidRPr="008B372E">
              <w:rPr>
                <w:rFonts w:cs="Arial"/>
              </w:rPr>
              <w:t>Funktionale Vollständigkeit</w:t>
            </w:r>
            <w:r w:rsidR="00A03F6D">
              <w:rPr>
                <w:rFonts w:cs="Arial"/>
              </w:rPr>
              <w:t xml:space="preserve"> </w:t>
            </w:r>
            <w:r w:rsidR="00A03F6D" w:rsidRPr="00A833B4">
              <w:rPr>
                <w:rFonts w:cs="Arial"/>
                <w:sz w:val="18"/>
              </w:rPr>
              <w:t>(</w:t>
            </w:r>
            <w:r w:rsidR="00A03F6D">
              <w:rPr>
                <w:rFonts w:cs="Arial"/>
                <w:sz w:val="18"/>
              </w:rPr>
              <w:t>Programm</w:t>
            </w:r>
            <w:r w:rsidR="00A03F6D" w:rsidRPr="00A833B4">
              <w:rPr>
                <w:rFonts w:cs="Arial"/>
                <w:sz w:val="18"/>
              </w:rPr>
              <w:t>)</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r w:rsidR="008F0671" w:rsidTr="003C2F0F">
        <w:tc>
          <w:tcPr>
            <w:tcW w:w="4540" w:type="dxa"/>
            <w:vAlign w:val="center"/>
          </w:tcPr>
          <w:p w:rsidR="008F0671" w:rsidRDefault="00AE2F1E" w:rsidP="001D7558">
            <w:pPr>
              <w:ind w:right="-113"/>
              <w:jc w:val="left"/>
            </w:pPr>
            <w:r w:rsidRPr="008B372E">
              <w:rPr>
                <w:rFonts w:cs="Arial"/>
              </w:rPr>
              <w:t>Robustheit gegenüber dem Benutzer</w:t>
            </w:r>
            <w:r w:rsidR="00115D39" w:rsidRPr="001D7558">
              <w:rPr>
                <w:rFonts w:asciiTheme="minorHAnsi" w:hAnsiTheme="minorHAnsi" w:cs="Arial"/>
                <w:sz w:val="16"/>
              </w:rPr>
              <w:t xml:space="preserve"> </w:t>
            </w:r>
            <w:r w:rsidR="00115D39" w:rsidRPr="00115D39">
              <w:rPr>
                <w:rFonts w:asciiTheme="minorHAnsi" w:hAnsiTheme="minorHAnsi" w:cs="Arial"/>
                <w:sz w:val="16"/>
              </w:rPr>
              <w:t>(Programm)</w:t>
            </w: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c>
          <w:tcPr>
            <w:tcW w:w="1205" w:type="dxa"/>
            <w:vAlign w:val="center"/>
          </w:tcPr>
          <w:p w:rsidR="008F0671" w:rsidRDefault="008F0671" w:rsidP="00903A62">
            <w:pPr>
              <w:jc w:val="center"/>
            </w:pPr>
          </w:p>
        </w:tc>
        <w:tc>
          <w:tcPr>
            <w:tcW w:w="1206" w:type="dxa"/>
            <w:vAlign w:val="center"/>
          </w:tcPr>
          <w:p w:rsidR="008F0671" w:rsidRDefault="008F0671" w:rsidP="00903A62">
            <w:pPr>
              <w:jc w:val="center"/>
            </w:pPr>
          </w:p>
        </w:tc>
      </w:tr>
    </w:tbl>
    <w:p w:rsidR="00FD4F38" w:rsidRDefault="00243F5F" w:rsidP="008F0671">
      <w:r w:rsidRPr="0048477F">
        <w:rPr>
          <w:noProof/>
          <w:lang w:val="en-US"/>
        </w:rPr>
        <mc:AlternateContent>
          <mc:Choice Requires="wps">
            <w:drawing>
              <wp:anchor distT="0" distB="0" distL="114300" distR="114300" simplePos="0" relativeHeight="251653632" behindDoc="0" locked="0" layoutInCell="1" allowOverlap="1" wp14:anchorId="5330DA53" wp14:editId="14347999">
                <wp:simplePos x="0" y="0"/>
                <wp:positionH relativeFrom="column">
                  <wp:posOffset>-75565</wp:posOffset>
                </wp:positionH>
                <wp:positionV relativeFrom="paragraph">
                  <wp:posOffset>53975</wp:posOffset>
                </wp:positionV>
                <wp:extent cx="6221730" cy="714375"/>
                <wp:effectExtent l="0" t="0" r="2667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71437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0DA53" id="_x0000_s1033" type="#_x0000_t202" style="position:absolute;left:0;text-align:left;margin-left:-5.95pt;margin-top:4.25pt;width:489.9pt;height:56.2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" fillcolor="#fbd4b4 [1305]">
                <v:textbox>
                  <w:txbxContent>
                    <w:p w:rsidR="008D5AF0" w:rsidRDefault="008D5AF0" w:rsidP="007660A5">
                      <w:pPr>
                        <w:spacing w:after="0" w:line="240" w:lineRule="auto"/>
                        <w:jc w:val="left"/>
                        <w:rPr>
                          <w:sz w:val="20"/>
                          <w:szCs w:val="20"/>
                        </w:rPr>
                      </w:pPr>
                      <w:r>
                        <w:rPr>
                          <w:sz w:val="20"/>
                          <w:szCs w:val="20"/>
                        </w:rPr>
                        <w:t>Die Qualitätsbestimmung führt normalerweise zu einigen Fragen, hierzu folgendes:</w:t>
                      </w:r>
                    </w:p>
                    <w:p w:rsidR="008D5AF0" w:rsidRDefault="008D5AF0" w:rsidP="007660A5">
                      <w:pPr>
                        <w:spacing w:after="0" w:line="240" w:lineRule="auto"/>
                        <w:jc w:val="left"/>
                        <w:rPr>
                          <w:sz w:val="20"/>
                          <w:szCs w:val="20"/>
                        </w:rPr>
                      </w:pPr>
                    </w:p>
                    <w:p w:rsidR="008D5AF0" w:rsidRPr="00FD4F38" w:rsidRDefault="008D5AF0" w:rsidP="007660A5">
                      <w:pPr>
                        <w:spacing w:after="0" w:line="240" w:lineRule="auto"/>
                        <w:jc w:val="left"/>
                        <w:rPr>
                          <w:sz w:val="20"/>
                          <w:szCs w:val="20"/>
                        </w:rPr>
                      </w:pPr>
                      <w:r w:rsidRPr="00FD4F38">
                        <w:rPr>
                          <w:sz w:val="20"/>
                          <w:szCs w:val="20"/>
                        </w:rPr>
                        <w:t>Die Begriffe "gut",</w:t>
                      </w:r>
                      <w:r>
                        <w:rPr>
                          <w:sz w:val="20"/>
                          <w:szCs w:val="20"/>
                        </w:rPr>
                        <w:t xml:space="preserve"> "normal", etc. sind schwammig. Es geht u.a. darum Schwerpunkte zu setzen und besonderheiten hervorzuheben.</w:t>
                      </w:r>
                    </w:p>
                  </w:txbxContent>
                </v:textbox>
              </v:shape>
            </w:pict>
          </mc:Fallback>
        </mc:AlternateContent>
      </w:r>
    </w:p>
    <w:p w:rsidR="00243F5F" w:rsidRDefault="00243F5F" w:rsidP="008F0671"/>
    <w:p w:rsidR="00BF652C" w:rsidRDefault="00243F5F" w:rsidP="008F0671">
      <w:r w:rsidRPr="0048477F">
        <w:rPr>
          <w:noProof/>
          <w:lang w:val="en-US"/>
        </w:rPr>
        <mc:AlternateContent>
          <mc:Choice Requires="wps">
            <w:drawing>
              <wp:anchor distT="0" distB="0" distL="114300" distR="114300" simplePos="0" relativeHeight="251654656" behindDoc="0" locked="0" layoutInCell="1" allowOverlap="1" wp14:anchorId="1DC59EB3" wp14:editId="4165E8AF">
                <wp:simplePos x="0" y="0"/>
                <wp:positionH relativeFrom="column">
                  <wp:posOffset>-97399</wp:posOffset>
                </wp:positionH>
                <wp:positionV relativeFrom="paragraph">
                  <wp:posOffset>188644</wp:posOffset>
                </wp:positionV>
                <wp:extent cx="6221730" cy="2203938"/>
                <wp:effectExtent l="0" t="0" r="26670" b="254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1730" cy="2203938"/>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C59EB3" id="_x0000_s1034" type="#_x0000_t202" style="position:absolute;left:0;text-align:left;margin-left:-7.65pt;margin-top:14.85pt;width:489.9pt;height:173.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" fillcolor="#fbd4b4 [1305]">
                <v:textbox>
                  <w:txbxContent>
                    <w:p w:rsidR="008D5AF0" w:rsidRDefault="008D5AF0" w:rsidP="007660A5">
                      <w:pPr>
                        <w:spacing w:after="0" w:line="240" w:lineRule="auto"/>
                        <w:jc w:val="left"/>
                        <w:rPr>
                          <w:sz w:val="20"/>
                          <w:szCs w:val="20"/>
                        </w:rPr>
                      </w:pPr>
                      <w:r>
                        <w:rPr>
                          <w:sz w:val="20"/>
                          <w:szCs w:val="20"/>
                        </w:rPr>
                        <w:t>Als Hilfe zum Ausfüllen:</w:t>
                      </w:r>
                    </w:p>
                    <w:p w:rsidR="008D5AF0" w:rsidRDefault="008D5AF0" w:rsidP="007660A5">
                      <w:pPr>
                        <w:spacing w:after="0" w:line="240" w:lineRule="auto"/>
                        <w:jc w:val="left"/>
                        <w:rPr>
                          <w:sz w:val="20"/>
                          <w:szCs w:val="20"/>
                        </w:rPr>
                      </w:pPr>
                    </w:p>
                    <w:p w:rsidR="008D5AF0" w:rsidRDefault="008D5AF0" w:rsidP="007660A5">
                      <w:pPr>
                        <w:spacing w:after="0" w:line="240" w:lineRule="auto"/>
                        <w:jc w:val="left"/>
                        <w:rPr>
                          <w:sz w:val="20"/>
                          <w:szCs w:val="20"/>
                        </w:rPr>
                      </w:pPr>
                      <w:r>
                        <w:rPr>
                          <w:sz w:val="20"/>
                          <w:szCs w:val="20"/>
                        </w:rPr>
                        <w:t>Denken Sie an Ihre „Kunden“:</w:t>
                      </w:r>
                    </w:p>
                    <w:p w:rsidR="008D5AF0" w:rsidRDefault="008D5AF0" w:rsidP="007660A5">
                      <w:pPr>
                        <w:pStyle w:val="Listenabsatz"/>
                        <w:numPr>
                          <w:ilvl w:val="0"/>
                          <w:numId w:val="29"/>
                        </w:numPr>
                        <w:spacing w:after="0" w:line="240" w:lineRule="auto"/>
                        <w:ind w:left="284" w:hanging="284"/>
                        <w:jc w:val="left"/>
                        <w:rPr>
                          <w:sz w:val="20"/>
                          <w:szCs w:val="20"/>
                        </w:rPr>
                      </w:pPr>
                      <w:r w:rsidRPr="00BF652C">
                        <w:rPr>
                          <w:sz w:val="20"/>
                          <w:szCs w:val="20"/>
                        </w:rPr>
                        <w:t>Ist es ein Endprodukt für Leute mit wenig Computer E</w:t>
                      </w:r>
                      <w:r>
                        <w:rPr>
                          <w:sz w:val="20"/>
                          <w:szCs w:val="20"/>
                        </w:rPr>
                        <w:t>rf</w:t>
                      </w:r>
                      <w:r w:rsidRPr="00BF652C">
                        <w:rPr>
                          <w:sz w:val="20"/>
                          <w:szCs w:val="20"/>
                        </w:rPr>
                        <w:t>ahrung?</w:t>
                      </w:r>
                    </w:p>
                    <w:p w:rsidR="008D5AF0" w:rsidRDefault="008D5AF0" w:rsidP="007660A5">
                      <w:pPr>
                        <w:pStyle w:val="Listenabsatz"/>
                        <w:numPr>
                          <w:ilvl w:val="1"/>
                          <w:numId w:val="29"/>
                        </w:numPr>
                        <w:spacing w:after="0" w:line="240" w:lineRule="auto"/>
                        <w:ind w:left="426" w:hanging="284"/>
                        <w:jc w:val="left"/>
                        <w:rPr>
                          <w:sz w:val="20"/>
                          <w:szCs w:val="20"/>
                        </w:rPr>
                      </w:pPr>
                      <w:r w:rsidRPr="00BF652C">
                        <w:rPr>
                          <w:sz w:val="20"/>
                          <w:szCs w:val="20"/>
                        </w:rPr>
                        <w:t>Dann muss die Benutzungs</w:t>
                      </w:r>
                      <w:r>
                        <w:rPr>
                          <w:sz w:val="20"/>
                          <w:szCs w:val="20"/>
                        </w:rPr>
                        <w:t>freundlichkeit und Robustheit sehr gut sein.</w:t>
                      </w:r>
                    </w:p>
                    <w:p w:rsidR="008D5AF0" w:rsidRDefault="008D5AF0" w:rsidP="00F12096">
                      <w:pPr>
                        <w:pStyle w:val="Listenabsatz"/>
                        <w:numPr>
                          <w:ilvl w:val="0"/>
                          <w:numId w:val="29"/>
                        </w:numPr>
                        <w:spacing w:after="0" w:line="240" w:lineRule="auto"/>
                        <w:ind w:left="284" w:hanging="284"/>
                        <w:jc w:val="left"/>
                        <w:rPr>
                          <w:sz w:val="20"/>
                          <w:szCs w:val="20"/>
                        </w:rPr>
                      </w:pPr>
                      <w:r>
                        <w:rPr>
                          <w:sz w:val="20"/>
                          <w:szCs w:val="20"/>
                        </w:rPr>
                        <w:t>Soll das Programm weiterentwickelt werden?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Dann muss die Änderbarkeit und Verständlichkeit des Codes sehr gut sein.</w:t>
                      </w:r>
                    </w:p>
                    <w:p w:rsidR="008D5AF0" w:rsidRDefault="008D5AF0" w:rsidP="007660A5">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Default="008D5AF0" w:rsidP="007660A5">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Default="008D5AF0" w:rsidP="00B1324D">
                      <w:pPr>
                        <w:pStyle w:val="Listenabsatz"/>
                        <w:numPr>
                          <w:ilvl w:val="0"/>
                          <w:numId w:val="29"/>
                        </w:numPr>
                        <w:spacing w:after="0" w:line="240" w:lineRule="auto"/>
                        <w:ind w:left="284" w:hanging="284"/>
                        <w:jc w:val="left"/>
                        <w:rPr>
                          <w:sz w:val="20"/>
                          <w:szCs w:val="20"/>
                        </w:rPr>
                      </w:pPr>
                      <w:r>
                        <w:rPr>
                          <w:sz w:val="20"/>
                          <w:szCs w:val="20"/>
                        </w:rPr>
                        <w:t>Müssen die Resultate auf Biegen und Brechen stimmen?</w:t>
                      </w:r>
                    </w:p>
                    <w:p w:rsidR="008D5AF0" w:rsidRPr="00BF652C"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Korrektheit.</w:t>
                      </w:r>
                    </w:p>
                    <w:p w:rsidR="008D5AF0" w:rsidRPr="00B1324D" w:rsidRDefault="008D5AF0" w:rsidP="00B1324D">
                      <w:pPr>
                        <w:pStyle w:val="Listenabsatz"/>
                        <w:numPr>
                          <w:ilvl w:val="0"/>
                          <w:numId w:val="29"/>
                        </w:numPr>
                        <w:spacing w:after="0" w:line="240" w:lineRule="auto"/>
                        <w:ind w:left="284" w:hanging="284"/>
                        <w:jc w:val="left"/>
                        <w:rPr>
                          <w:sz w:val="20"/>
                          <w:szCs w:val="20"/>
                        </w:rPr>
                      </w:pPr>
                      <w:r>
                        <w:rPr>
                          <w:sz w:val="20"/>
                          <w:szCs w:val="20"/>
                        </w:rPr>
                        <w:t>Müssen alle Knöpfe, Textfelder, Berechnungsoptionen schon funktionieren oder sind die Benutzer flexibel genug um sich der Software anzupassen?</w:t>
                      </w:r>
                    </w:p>
                    <w:p w:rsidR="008D5AF0" w:rsidRPr="00B1324D" w:rsidRDefault="008D5AF0" w:rsidP="00B1324D">
                      <w:pPr>
                        <w:pStyle w:val="Listenabsatz"/>
                        <w:numPr>
                          <w:ilvl w:val="1"/>
                          <w:numId w:val="29"/>
                        </w:numPr>
                        <w:spacing w:after="0" w:line="240" w:lineRule="auto"/>
                        <w:ind w:left="426" w:hanging="284"/>
                        <w:jc w:val="left"/>
                        <w:rPr>
                          <w:sz w:val="20"/>
                          <w:szCs w:val="20"/>
                        </w:rPr>
                      </w:pPr>
                      <w:r>
                        <w:rPr>
                          <w:sz w:val="20"/>
                          <w:szCs w:val="20"/>
                        </w:rPr>
                        <w:t>Dies hat direkte Folgen für die funktionale Vollständigkeit.</w:t>
                      </w:r>
                    </w:p>
                  </w:txbxContent>
                </v:textbox>
              </v:shape>
            </w:pict>
          </mc:Fallback>
        </mc:AlternateContent>
      </w:r>
    </w:p>
    <w:p w:rsidR="007660A5" w:rsidRDefault="007660A5" w:rsidP="008F0671"/>
    <w:p w:rsidR="007660A5" w:rsidRDefault="007660A5" w:rsidP="008F0671"/>
    <w:p w:rsidR="00FD4F38" w:rsidRDefault="00FD4F38" w:rsidP="008F0671"/>
    <w:p w:rsidR="00B1324D" w:rsidRDefault="00B1324D" w:rsidP="008F0671"/>
    <w:p w:rsidR="00B1324D" w:rsidRDefault="00B1324D" w:rsidP="008F0671"/>
    <w:p w:rsidR="00B1324D" w:rsidRDefault="00B1324D" w:rsidP="008F0671"/>
    <w:p w:rsidR="00511594" w:rsidRPr="00511594" w:rsidRDefault="00511594" w:rsidP="008F0671">
      <w:pPr>
        <w:rPr>
          <w:sz w:val="14"/>
        </w:rPr>
      </w:pPr>
    </w:p>
    <w:p w:rsidR="003870CF" w:rsidRPr="008B372E" w:rsidRDefault="00B12DEB" w:rsidP="009B5CD7">
      <w:pPr>
        <w:pStyle w:val="berschrift1"/>
        <w:rPr>
          <w:rFonts w:ascii="Arial" w:hAnsi="Arial" w:cs="Arial"/>
        </w:rPr>
      </w:pPr>
      <w:bookmarkStart w:id="17" w:name="_Toc408915607"/>
      <w:r w:rsidRPr="0048477F">
        <w:rPr>
          <w:rFonts w:cs="Arial"/>
          <w:noProof/>
          <w:lang w:val="en-US"/>
        </w:rPr>
        <mc:AlternateContent>
          <mc:Choice Requires="wps">
            <w:drawing>
              <wp:anchor distT="0" distB="0" distL="114300" distR="114300" simplePos="0" relativeHeight="251660800" behindDoc="0" locked="0" layoutInCell="1" allowOverlap="1" wp14:anchorId="2499EAD7" wp14:editId="3FD2ED82">
                <wp:simplePos x="0" y="0"/>
                <wp:positionH relativeFrom="column">
                  <wp:posOffset>1195070</wp:posOffset>
                </wp:positionH>
                <wp:positionV relativeFrom="paragraph">
                  <wp:posOffset>153035</wp:posOffset>
                </wp:positionV>
                <wp:extent cx="4328160" cy="236220"/>
                <wp:effectExtent l="0" t="0" r="15240" b="1143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36220"/>
                        </a:xfrm>
                        <a:prstGeom prst="rect">
                          <a:avLst/>
                        </a:prstGeom>
                        <a:solidFill>
                          <a:schemeClr val="accent6">
                            <a:lumMod val="40000"/>
                            <a:lumOff val="60000"/>
                          </a:schemeClr>
                        </a:solidFill>
                        <a:ln w="9525">
                          <a:solidFill>
                            <a:srgbClr val="000000"/>
                          </a:solidFill>
                          <a:miter lim="800000"/>
                          <a:headEnd/>
                          <a:tailEnd/>
                        </a:ln>
                      </wps:spPr>
                      <wps:txb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9EAD7" id="_x0000_s1035" type="#_x0000_t202" style="position:absolute;left:0;text-align:left;margin-left:94.1pt;margin-top:12.05pt;width:340.8pt;height:18.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" fillcolor="#fbd4b4 [1305]">
                <v:textbox>
                  <w:txbxContent>
                    <w:p w:rsidR="008D5AF0" w:rsidRPr="00891FA2" w:rsidRDefault="008D5AF0" w:rsidP="00B12DEB">
                      <w:pPr>
                        <w:autoSpaceDE w:val="0"/>
                        <w:autoSpaceDN w:val="0"/>
                        <w:adjustRightInd w:val="0"/>
                        <w:spacing w:after="0" w:line="240" w:lineRule="auto"/>
                        <w:jc w:val="left"/>
                        <w:rPr>
                          <w:sz w:val="20"/>
                          <w:szCs w:val="20"/>
                        </w:rPr>
                      </w:pPr>
                      <w:r>
                        <w:rPr>
                          <w:rFonts w:ascii="ArialMT" w:hAnsi="ArialMT" w:cs="ArialMT"/>
                          <w:sz w:val="20"/>
                          <w:szCs w:val="20"/>
                        </w:rPr>
                        <w:t>Wie testen Sie ob Ihre Software tut was sie soll?</w:t>
                      </w:r>
                    </w:p>
                    <w:p w:rsidR="008D5AF0" w:rsidRPr="00891FA2" w:rsidRDefault="008D5AF0" w:rsidP="00B12DEB">
                      <w:pPr>
                        <w:spacing w:after="0" w:line="240" w:lineRule="auto"/>
                        <w:jc w:val="left"/>
                        <w:rPr>
                          <w:sz w:val="20"/>
                          <w:szCs w:val="20"/>
                        </w:rPr>
                      </w:pPr>
                    </w:p>
                  </w:txbxContent>
                </v:textbox>
              </v:shape>
            </w:pict>
          </mc:Fallback>
        </mc:AlternateContent>
      </w:r>
      <w:r w:rsidR="000641F8" w:rsidRPr="008B372E">
        <w:rPr>
          <w:rFonts w:ascii="Arial" w:hAnsi="Arial" w:cs="Arial"/>
        </w:rPr>
        <w:t>Test</w:t>
      </w:r>
      <w:r w:rsidR="009B5CD7" w:rsidRPr="008B372E">
        <w:rPr>
          <w:rFonts w:ascii="Arial" w:hAnsi="Arial" w:cs="Arial"/>
        </w:rPr>
        <w:t>fälle</w:t>
      </w:r>
      <w:bookmarkEnd w:id="17"/>
    </w:p>
    <w:p w:rsidR="000641F8" w:rsidRPr="00084855" w:rsidRDefault="00FE3F9B" w:rsidP="009B5CD7">
      <w:pPr>
        <w:ind w:left="709" w:hanging="709"/>
        <w:rPr>
          <w:rFonts w:cs="Arial"/>
          <w:color w:val="FF0000"/>
        </w:rPr>
      </w:pPr>
      <w:r w:rsidRPr="00084855">
        <w:rPr>
          <w:rFonts w:cs="Arial"/>
          <w:color w:val="FF0000"/>
        </w:rPr>
        <w:t>/E10/</w:t>
      </w:r>
      <w:r w:rsidRPr="00084855">
        <w:rPr>
          <w:rFonts w:cs="Arial"/>
          <w:color w:val="FF0000"/>
        </w:rPr>
        <w:tab/>
      </w:r>
      <w:r w:rsidR="000641F8" w:rsidRPr="00084855">
        <w:rPr>
          <w:rFonts w:cs="Arial"/>
          <w:color w:val="FF0000"/>
        </w:rPr>
        <w:t>Funktionstest von sämtlichen Bedienelementen.</w:t>
      </w:r>
    </w:p>
    <w:p w:rsidR="000641F8" w:rsidRPr="00084855" w:rsidRDefault="00FE3F9B" w:rsidP="009B5CD7">
      <w:pPr>
        <w:ind w:left="709" w:hanging="709"/>
        <w:rPr>
          <w:rFonts w:cs="Arial"/>
          <w:color w:val="FF0000"/>
        </w:rPr>
      </w:pPr>
      <w:r w:rsidRPr="00084855">
        <w:rPr>
          <w:rFonts w:cs="Arial"/>
          <w:color w:val="FF0000"/>
        </w:rPr>
        <w:t>/E20/</w:t>
      </w:r>
      <w:r w:rsidRPr="00084855">
        <w:rPr>
          <w:rFonts w:cs="Arial"/>
          <w:color w:val="FF0000"/>
        </w:rPr>
        <w:tab/>
      </w:r>
      <w:r w:rsidR="008D07E7" w:rsidRPr="00084855">
        <w:rPr>
          <w:rFonts w:cs="Arial"/>
          <w:color w:val="FF0000"/>
        </w:rPr>
        <w:t>Falsche Werte eingeben</w:t>
      </w:r>
    </w:p>
    <w:p w:rsidR="000641F8" w:rsidRPr="00084855" w:rsidRDefault="00FE3F9B" w:rsidP="009B5CD7">
      <w:pPr>
        <w:ind w:left="709" w:hanging="709"/>
        <w:rPr>
          <w:rFonts w:cs="Arial"/>
          <w:color w:val="FF0000"/>
        </w:rPr>
      </w:pPr>
      <w:r w:rsidRPr="00084855">
        <w:rPr>
          <w:rFonts w:cs="Arial"/>
          <w:color w:val="FF0000"/>
        </w:rPr>
        <w:t>/E30/</w:t>
      </w:r>
      <w:r w:rsidRPr="00084855">
        <w:rPr>
          <w:rFonts w:cs="Arial"/>
          <w:color w:val="FF0000"/>
        </w:rPr>
        <w:tab/>
        <w:t xml:space="preserve">Die </w:t>
      </w:r>
      <w:r w:rsidR="008D07E7" w:rsidRPr="00084855">
        <w:rPr>
          <w:rFonts w:cs="Arial"/>
          <w:color w:val="FF0000"/>
        </w:rPr>
        <w:t xml:space="preserve">berechneten Werte gegen </w:t>
      </w:r>
      <w:r w:rsidR="009132FF" w:rsidRPr="00084855">
        <w:rPr>
          <w:rFonts w:cs="Arial"/>
          <w:color w:val="FF0000"/>
        </w:rPr>
        <w:t>bekannte Lösungen</w:t>
      </w:r>
      <w:r w:rsidR="008D07E7" w:rsidRPr="00084855">
        <w:rPr>
          <w:rFonts w:cs="Arial"/>
          <w:color w:val="FF0000"/>
        </w:rPr>
        <w:t xml:space="preserve"> vergleichen.</w:t>
      </w:r>
    </w:p>
    <w:p w:rsidR="009132FF" w:rsidRPr="00084855" w:rsidRDefault="009132FF" w:rsidP="009B5CD7">
      <w:pPr>
        <w:ind w:left="709" w:hanging="709"/>
        <w:rPr>
          <w:rFonts w:cs="Arial"/>
          <w:color w:val="FF0000"/>
        </w:rPr>
      </w:pPr>
      <w:r w:rsidRPr="00084855">
        <w:rPr>
          <w:rFonts w:cs="Arial"/>
          <w:color w:val="FF0000"/>
        </w:rPr>
        <w:t>/E40/</w:t>
      </w:r>
      <w:r w:rsidRPr="00084855">
        <w:rPr>
          <w:rFonts w:cs="Arial"/>
          <w:color w:val="FF0000"/>
        </w:rPr>
        <w:tab/>
        <w:t>Das Programm auf verschiedenen Computern testen.</w:t>
      </w:r>
    </w:p>
    <w:p w:rsidR="00B52FA2" w:rsidRPr="00084855" w:rsidRDefault="00243F5F" w:rsidP="00B52FA2">
      <w:pPr>
        <w:pStyle w:val="berschrift1"/>
        <w:rPr>
          <w:rFonts w:ascii="Arial" w:hAnsi="Arial" w:cs="Arial"/>
          <w:color w:val="FF0000"/>
        </w:rPr>
      </w:pPr>
      <w:bookmarkStart w:id="18" w:name="_Toc408915608"/>
      <w:r w:rsidRPr="00084855">
        <w:rPr>
          <w:noProof/>
          <w:color w:val="FF0000"/>
          <w:lang w:val="en-US"/>
        </w:rPr>
        <w:lastRenderedPageBreak/>
        <mc:AlternateContent>
          <mc:Choice Requires="wps">
            <w:drawing>
              <wp:anchor distT="0" distB="0" distL="114300" distR="114300" simplePos="0" relativeHeight="251651584" behindDoc="0" locked="0" layoutInCell="1" allowOverlap="1" wp14:anchorId="21BEA469" wp14:editId="29B62484">
                <wp:simplePos x="0" y="0"/>
                <wp:positionH relativeFrom="column">
                  <wp:posOffset>1637030</wp:posOffset>
                </wp:positionH>
                <wp:positionV relativeFrom="paragraph">
                  <wp:posOffset>177800</wp:posOffset>
                </wp:positionV>
                <wp:extent cx="3825240" cy="542925"/>
                <wp:effectExtent l="0" t="0" r="22860" b="2857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542925"/>
                        </a:xfrm>
                        <a:prstGeom prst="rect">
                          <a:avLst/>
                        </a:prstGeom>
                        <a:solidFill>
                          <a:schemeClr val="accent6">
                            <a:lumMod val="40000"/>
                            <a:lumOff val="60000"/>
                          </a:schemeClr>
                        </a:solidFill>
                        <a:ln w="9525">
                          <a:solidFill>
                            <a:srgbClr val="000000"/>
                          </a:solidFill>
                          <a:miter lim="800000"/>
                          <a:headEnd/>
                          <a:tailEnd/>
                        </a:ln>
                      </wps:spPr>
                      <wps:txb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EA469" id="_x0000_s1036" type="#_x0000_t202" style="position:absolute;left:0;text-align:left;margin-left:128.9pt;margin-top:14pt;width:301.2pt;height:42.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" fillcolor="#fbd4b4 [1305]">
                <v:textbox>
                  <w:txbxContent>
                    <w:p w:rsidR="008D5AF0" w:rsidRDefault="008D5AF0" w:rsidP="00093658">
                      <w:pPr>
                        <w:spacing w:after="0"/>
                        <w:jc w:val="left"/>
                        <w:rPr>
                          <w:sz w:val="20"/>
                          <w:szCs w:val="20"/>
                        </w:rPr>
                      </w:pPr>
                      <w:r>
                        <w:rPr>
                          <w:sz w:val="20"/>
                          <w:szCs w:val="20"/>
                        </w:rPr>
                        <w:t>Weitere Informationen zum Lastenheft finden Sie in der Datei:</w:t>
                      </w:r>
                    </w:p>
                    <w:p w:rsidR="008D5AF0" w:rsidRPr="00192637" w:rsidRDefault="008D5AF0" w:rsidP="00093658">
                      <w:pPr>
                        <w:spacing w:after="0"/>
                        <w:jc w:val="left"/>
                        <w:rPr>
                          <w:strike/>
                          <w:sz w:val="20"/>
                          <w:szCs w:val="20"/>
                        </w:rPr>
                      </w:pPr>
                      <w:r>
                        <w:rPr>
                          <w:sz w:val="20"/>
                          <w:szCs w:val="20"/>
                        </w:rPr>
                        <w:t>„</w:t>
                      </w:r>
                      <w:r w:rsidRPr="00DA3B12">
                        <w:rPr>
                          <w:sz w:val="20"/>
                          <w:szCs w:val="20"/>
                        </w:rPr>
                        <w:t>Lastenheft - Zusammenfassung und weitere Infos.pdf</w:t>
                      </w:r>
                      <w:r>
                        <w:rPr>
                          <w:sz w:val="20"/>
                          <w:szCs w:val="20"/>
                        </w:rPr>
                        <w:t>“</w:t>
                      </w:r>
                    </w:p>
                  </w:txbxContent>
                </v:textbox>
              </v:shape>
            </w:pict>
          </mc:Fallback>
        </mc:AlternateContent>
      </w:r>
      <w:r w:rsidR="00B52FA2" w:rsidRPr="00084855">
        <w:rPr>
          <w:rFonts w:ascii="Arial" w:hAnsi="Arial" w:cs="Arial"/>
          <w:color w:val="FF0000"/>
        </w:rPr>
        <w:t>Anhang</w:t>
      </w:r>
      <w:bookmarkEnd w:id="18"/>
    </w:p>
    <w:p w:rsidR="00B52FA2" w:rsidRPr="00084855" w:rsidRDefault="006B4430" w:rsidP="00B52FA2">
      <w:pPr>
        <w:rPr>
          <w:rFonts w:cs="Arial"/>
          <w:color w:val="FF0000"/>
        </w:rPr>
      </w:pPr>
      <w:r w:rsidRPr="00084855">
        <w:rPr>
          <w:rFonts w:cs="Arial"/>
          <w:color w:val="FF0000"/>
        </w:rPr>
        <w:t>Unterlagen zur Messung</w:t>
      </w:r>
    </w:p>
    <w:sectPr w:rsidR="00B52FA2" w:rsidRPr="00084855" w:rsidSect="00D70288">
      <w:headerReference w:type="default" r:id="rId8"/>
      <w:footerReference w:type="default" r:id="rId9"/>
      <w:pgSz w:w="11906" w:h="16838" w:code="9"/>
      <w:pgMar w:top="1418" w:right="1418"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090" w:rsidRDefault="00EB0090" w:rsidP="003D54BF">
      <w:pPr>
        <w:spacing w:after="0" w:line="240" w:lineRule="auto"/>
      </w:pPr>
      <w:r>
        <w:separator/>
      </w:r>
    </w:p>
  </w:endnote>
  <w:endnote w:type="continuationSeparator" w:id="0">
    <w:p w:rsidR="00EB0090" w:rsidRDefault="00EB0090" w:rsidP="003D54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8B372E" w:rsidRDefault="008D5AF0" w:rsidP="00CC470A">
    <w:pPr>
      <w:pStyle w:val="Fuzeile"/>
      <w:pBdr>
        <w:top w:val="single" w:sz="8" w:space="1" w:color="auto"/>
      </w:pBdr>
      <w:rPr>
        <w:rFonts w:cs="Arial"/>
        <w:sz w:val="20"/>
        <w:szCs w:val="20"/>
      </w:rPr>
    </w:pPr>
    <w:r w:rsidRPr="00C16BA4">
      <w:rPr>
        <w:rFonts w:ascii="Arial Narrow" w:hAnsi="Arial Narrow" w:cs="Arial"/>
        <w:sz w:val="16"/>
        <w:szCs w:val="20"/>
      </w:rPr>
      <w:fldChar w:fldCharType="begin"/>
    </w:r>
    <w:r w:rsidRPr="00C16BA4">
      <w:rPr>
        <w:rFonts w:ascii="Arial Narrow" w:hAnsi="Arial Narrow" w:cs="Arial"/>
        <w:sz w:val="16"/>
        <w:szCs w:val="20"/>
      </w:rPr>
      <w:instrText xml:space="preserve"> FILENAME   \* MERGEFORMAT </w:instrText>
    </w:r>
    <w:r w:rsidRPr="00C16BA4">
      <w:rPr>
        <w:rFonts w:ascii="Arial Narrow" w:hAnsi="Arial Narrow" w:cs="Arial"/>
        <w:sz w:val="16"/>
        <w:szCs w:val="20"/>
      </w:rPr>
      <w:fldChar w:fldCharType="separate"/>
    </w:r>
    <w:r>
      <w:rPr>
        <w:rFonts w:ascii="Arial Narrow" w:hAnsi="Arial Narrow" w:cs="Arial"/>
        <w:noProof/>
        <w:sz w:val="16"/>
        <w:szCs w:val="20"/>
      </w:rPr>
      <w:t>180329_matl_Lastenheft_V1.docx</w:t>
    </w:r>
    <w:r w:rsidRPr="00C16BA4">
      <w:rPr>
        <w:rFonts w:ascii="Arial Narrow" w:hAnsi="Arial Narrow" w:cs="Arial"/>
        <w:noProof/>
        <w:sz w:val="16"/>
        <w:szCs w:val="20"/>
      </w:rPr>
      <w:fldChar w:fldCharType="end"/>
    </w:r>
    <w:r w:rsidRPr="008B372E">
      <w:rPr>
        <w:rFonts w:cs="Arial"/>
        <w:sz w:val="20"/>
        <w:szCs w:val="20"/>
      </w:rPr>
      <w:tab/>
    </w:r>
    <w:sdt>
      <w:sdtPr>
        <w:rPr>
          <w:rFonts w:cs="Arial"/>
          <w:sz w:val="20"/>
          <w:szCs w:val="20"/>
        </w:rPr>
        <w:id w:val="-245196164"/>
        <w:docPartObj>
          <w:docPartGallery w:val="Page Numbers (Bottom of Page)"/>
          <w:docPartUnique/>
        </w:docPartObj>
      </w:sdtPr>
      <w:sdtContent>
        <w:sdt>
          <w:sdtPr>
            <w:rPr>
              <w:rFonts w:cs="Arial"/>
              <w:sz w:val="20"/>
              <w:szCs w:val="20"/>
            </w:rPr>
            <w:id w:val="-446618298"/>
            <w:docPartObj>
              <w:docPartGallery w:val="Page Numbers (Top of Page)"/>
              <w:docPartUnique/>
            </w:docPartObj>
          </w:sdtPr>
          <w:sdtContent>
            <w:r w:rsidRPr="008B372E">
              <w:rPr>
                <w:rFonts w:cs="Arial"/>
                <w:sz w:val="20"/>
                <w:szCs w:val="20"/>
                <w:lang w:val="de-DE"/>
              </w:rPr>
              <w:t xml:space="preserve">Seite </w:t>
            </w:r>
            <w:r w:rsidRPr="008B372E">
              <w:rPr>
                <w:rFonts w:cs="Arial"/>
                <w:bCs/>
                <w:sz w:val="20"/>
                <w:szCs w:val="20"/>
              </w:rPr>
              <w:fldChar w:fldCharType="begin"/>
            </w:r>
            <w:r w:rsidRPr="008B372E">
              <w:rPr>
                <w:rFonts w:cs="Arial"/>
                <w:bCs/>
                <w:sz w:val="20"/>
                <w:szCs w:val="20"/>
              </w:rPr>
              <w:instrText>PAGE</w:instrText>
            </w:r>
            <w:r w:rsidRPr="008B372E">
              <w:rPr>
                <w:rFonts w:cs="Arial"/>
                <w:bCs/>
                <w:sz w:val="20"/>
                <w:szCs w:val="20"/>
              </w:rPr>
              <w:fldChar w:fldCharType="separate"/>
            </w:r>
            <w:r w:rsidR="002E55A1">
              <w:rPr>
                <w:rFonts w:cs="Arial"/>
                <w:bCs/>
                <w:noProof/>
                <w:sz w:val="20"/>
                <w:szCs w:val="20"/>
              </w:rPr>
              <w:t>4</w:t>
            </w:r>
            <w:r w:rsidRPr="008B372E">
              <w:rPr>
                <w:rFonts w:cs="Arial"/>
                <w:bCs/>
                <w:sz w:val="20"/>
                <w:szCs w:val="20"/>
              </w:rPr>
              <w:fldChar w:fldCharType="end"/>
            </w:r>
            <w:r w:rsidRPr="008B372E">
              <w:rPr>
                <w:rFonts w:cs="Arial"/>
                <w:sz w:val="20"/>
                <w:szCs w:val="20"/>
                <w:lang w:val="de-DE"/>
              </w:rPr>
              <w:t xml:space="preserve"> von </w:t>
            </w:r>
            <w:r w:rsidRPr="008B372E">
              <w:rPr>
                <w:rFonts w:cs="Arial"/>
                <w:sz w:val="20"/>
                <w:szCs w:val="20"/>
                <w:lang w:val="de-DE"/>
              </w:rPr>
              <w:fldChar w:fldCharType="begin"/>
            </w:r>
            <w:r w:rsidRPr="008B372E">
              <w:rPr>
                <w:rFonts w:cs="Arial"/>
                <w:sz w:val="20"/>
                <w:szCs w:val="20"/>
                <w:lang w:val="de-DE"/>
              </w:rPr>
              <w:instrText xml:space="preserve"> SECTIONPAGES   \* MERGEFORMAT </w:instrText>
            </w:r>
            <w:r w:rsidRPr="008B372E">
              <w:rPr>
                <w:rFonts w:cs="Arial"/>
                <w:sz w:val="20"/>
                <w:szCs w:val="20"/>
                <w:lang w:val="de-DE"/>
              </w:rPr>
              <w:fldChar w:fldCharType="separate"/>
            </w:r>
            <w:r w:rsidR="002E55A1">
              <w:rPr>
                <w:rFonts w:cs="Arial"/>
                <w:noProof/>
                <w:sz w:val="20"/>
                <w:szCs w:val="20"/>
                <w:lang w:val="de-DE"/>
              </w:rPr>
              <w:t>7</w:t>
            </w:r>
            <w:r w:rsidRPr="008B372E">
              <w:rPr>
                <w:rFonts w:cs="Arial"/>
                <w:sz w:val="20"/>
                <w:szCs w:val="20"/>
                <w:lang w:val="de-DE"/>
              </w:rPr>
              <w:fldChar w:fldCharType="end"/>
            </w:r>
          </w:sdtContent>
        </w:sdt>
      </w:sdtContent>
    </w:sdt>
    <w:r w:rsidRPr="008B372E">
      <w:rPr>
        <w:rFonts w:cs="Arial"/>
        <w:sz w:val="20"/>
        <w:szCs w:val="20"/>
      </w:rPr>
      <w:tab/>
    </w:r>
    <w:r w:rsidRPr="008B372E">
      <w:rPr>
        <w:rFonts w:cs="Arial"/>
        <w:sz w:val="20"/>
        <w:szCs w:val="20"/>
      </w:rPr>
      <w:fldChar w:fldCharType="begin"/>
    </w:r>
    <w:r w:rsidRPr="008B372E">
      <w:rPr>
        <w:rFonts w:cs="Arial"/>
        <w:sz w:val="20"/>
        <w:szCs w:val="20"/>
      </w:rPr>
      <w:instrText xml:space="preserve"> TIME \@ "dd.MM.yyyy" </w:instrText>
    </w:r>
    <w:r w:rsidRPr="008B372E">
      <w:rPr>
        <w:rFonts w:cs="Arial"/>
        <w:sz w:val="20"/>
        <w:szCs w:val="20"/>
      </w:rPr>
      <w:fldChar w:fldCharType="separate"/>
    </w:r>
    <w:r>
      <w:rPr>
        <w:rFonts w:cs="Arial"/>
        <w:noProof/>
        <w:sz w:val="20"/>
        <w:szCs w:val="20"/>
      </w:rPr>
      <w:t>05.04.2018</w:t>
    </w:r>
    <w:r w:rsidRPr="008B372E">
      <w:rPr>
        <w:rFonts w:cs="Arial"/>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090" w:rsidRDefault="00EB0090" w:rsidP="003D54BF">
      <w:pPr>
        <w:spacing w:after="0" w:line="240" w:lineRule="auto"/>
      </w:pPr>
      <w:r>
        <w:separator/>
      </w:r>
    </w:p>
  </w:footnote>
  <w:footnote w:type="continuationSeparator" w:id="0">
    <w:p w:rsidR="00EB0090" w:rsidRDefault="00EB0090" w:rsidP="003D54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5AF0" w:rsidRPr="00390808" w:rsidRDefault="008D5AF0" w:rsidP="008C4E67">
    <w:pPr>
      <w:pStyle w:val="Kopfzeile"/>
      <w:pBdr>
        <w:bottom w:val="single" w:sz="8" w:space="1" w:color="auto"/>
      </w:pBdr>
      <w:rPr>
        <w:rFonts w:cs="Arial"/>
        <w:sz w:val="20"/>
      </w:rPr>
    </w:pPr>
    <w:r w:rsidRPr="008B372E">
      <w:rPr>
        <w:rFonts w:cs="Arial"/>
        <w:noProof/>
        <w:sz w:val="20"/>
        <w:lang w:val="en-US"/>
      </w:rPr>
      <w:drawing>
        <wp:anchor distT="0" distB="0" distL="114300" distR="114300" simplePos="0" relativeHeight="251658240" behindDoc="0" locked="0" layoutInCell="1" allowOverlap="1" wp14:anchorId="7EAA141D" wp14:editId="5DD296E4">
          <wp:simplePos x="0" y="0"/>
          <wp:positionH relativeFrom="column">
            <wp:posOffset>-3175</wp:posOffset>
          </wp:positionH>
          <wp:positionV relativeFrom="paragraph">
            <wp:posOffset>24606</wp:posOffset>
          </wp:positionV>
          <wp:extent cx="1776730" cy="274955"/>
          <wp:effectExtent l="0" t="0" r="0" b="0"/>
          <wp:wrapNone/>
          <wp:docPr id="1"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H.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6730" cy="274955"/>
                  </a:xfrm>
                  <a:prstGeom prst="rect">
                    <a:avLst/>
                  </a:prstGeom>
                </pic:spPr>
              </pic:pic>
            </a:graphicData>
          </a:graphic>
          <wp14:sizeRelH relativeFrom="page">
            <wp14:pctWidth>0</wp14:pctWidth>
          </wp14:sizeRelH>
          <wp14:sizeRelV relativeFrom="page">
            <wp14:pctHeight>0</wp14:pctHeight>
          </wp14:sizeRelV>
        </wp:anchor>
      </w:drawing>
    </w:r>
    <w:r w:rsidRPr="00390808">
      <w:rPr>
        <w:rFonts w:cs="Arial"/>
        <w:sz w:val="20"/>
      </w:rPr>
      <w:tab/>
    </w:r>
    <w:r w:rsidRPr="00390808">
      <w:rPr>
        <w:rFonts w:cs="Arial"/>
        <w:sz w:val="20"/>
      </w:rPr>
      <w:tab/>
      <w:t xml:space="preserve">Adrian Gonzalez &amp; </w:t>
    </w:r>
    <w:r>
      <w:rPr>
        <w:rFonts w:cs="Arial"/>
        <w:sz w:val="20"/>
      </w:rPr>
      <w:t>Bruno Hürzeler</w:t>
    </w:r>
    <w:r w:rsidRPr="00390808">
      <w:rPr>
        <w:rFonts w:cs="Arial"/>
        <w:sz w:val="20"/>
      </w:rPr>
      <w:br/>
    </w:r>
    <w:r w:rsidRPr="00390808">
      <w:rPr>
        <w:rFonts w:cs="Arial"/>
        <w:sz w:val="20"/>
      </w:rPr>
      <w:tab/>
    </w:r>
    <w:r w:rsidRPr="00390808">
      <w:rPr>
        <w:rFonts w:cs="Arial"/>
        <w:sz w:val="20"/>
      </w:rPr>
      <w:tab/>
      <w:t xml:space="preserve">FHNW Studiengang </w:t>
    </w:r>
    <w:r>
      <w:rPr>
        <w:rFonts w:cs="Arial"/>
        <w:sz w:val="20"/>
      </w:rPr>
      <w:t>ST</w:t>
    </w:r>
    <w:r w:rsidRPr="00390808">
      <w:rPr>
        <w:rFonts w:cs="Arial"/>
        <w:sz w:val="20"/>
      </w:rPr>
      <w:t>-Technik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9041C"/>
    <w:multiLevelType w:val="hybridMultilevel"/>
    <w:tmpl w:val="BAF01F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432239F"/>
    <w:multiLevelType w:val="hybridMultilevel"/>
    <w:tmpl w:val="6A5230E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7613449"/>
    <w:multiLevelType w:val="hybridMultilevel"/>
    <w:tmpl w:val="3E4E968E"/>
    <w:lvl w:ilvl="0" w:tplc="0807000B">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8C67E1"/>
    <w:multiLevelType w:val="hybridMultilevel"/>
    <w:tmpl w:val="FCC6D9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ACA1EE7"/>
    <w:multiLevelType w:val="hybridMultilevel"/>
    <w:tmpl w:val="87B6B90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EEE01A9"/>
    <w:multiLevelType w:val="multilevel"/>
    <w:tmpl w:val="DB7EF35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1A514A67"/>
    <w:multiLevelType w:val="hybridMultilevel"/>
    <w:tmpl w:val="18388C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29A2876"/>
    <w:multiLevelType w:val="hybridMultilevel"/>
    <w:tmpl w:val="D4E4CD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2AD726D6"/>
    <w:multiLevelType w:val="hybridMultilevel"/>
    <w:tmpl w:val="4134DBE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3041601A"/>
    <w:multiLevelType w:val="hybridMultilevel"/>
    <w:tmpl w:val="3754E2C2"/>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199734C"/>
    <w:multiLevelType w:val="hybridMultilevel"/>
    <w:tmpl w:val="D682E924"/>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49E491A"/>
    <w:multiLevelType w:val="hybridMultilevel"/>
    <w:tmpl w:val="566023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6CD1876"/>
    <w:multiLevelType w:val="hybridMultilevel"/>
    <w:tmpl w:val="59D84A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CE02EE4"/>
    <w:multiLevelType w:val="hybridMultilevel"/>
    <w:tmpl w:val="8F288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D174CC4"/>
    <w:multiLevelType w:val="hybridMultilevel"/>
    <w:tmpl w:val="A1EED0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D1C13D6"/>
    <w:multiLevelType w:val="hybridMultilevel"/>
    <w:tmpl w:val="9E8E3D2A"/>
    <w:lvl w:ilvl="0" w:tplc="A4B2E462">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2E266A"/>
    <w:multiLevelType w:val="hybridMultilevel"/>
    <w:tmpl w:val="DC9E48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A2061B"/>
    <w:multiLevelType w:val="hybridMultilevel"/>
    <w:tmpl w:val="D6AAC7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235249D"/>
    <w:multiLevelType w:val="hybridMultilevel"/>
    <w:tmpl w:val="AD1E0CE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9" w15:restartNumberingAfterBreak="0">
    <w:nsid w:val="44830EAF"/>
    <w:multiLevelType w:val="hybridMultilevel"/>
    <w:tmpl w:val="DE46D8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4C12042A"/>
    <w:multiLevelType w:val="hybridMultilevel"/>
    <w:tmpl w:val="E970020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424422D"/>
    <w:multiLevelType w:val="hybridMultilevel"/>
    <w:tmpl w:val="E68ABC96"/>
    <w:lvl w:ilvl="0" w:tplc="0807000F">
      <w:start w:val="1"/>
      <w:numFmt w:val="decimal"/>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B2D1DAD"/>
    <w:multiLevelType w:val="hybridMultilevel"/>
    <w:tmpl w:val="76AAEC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64F017F3"/>
    <w:multiLevelType w:val="hybridMultilevel"/>
    <w:tmpl w:val="4FF02F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5430553"/>
    <w:multiLevelType w:val="hybridMultilevel"/>
    <w:tmpl w:val="C22ED2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68FF549C"/>
    <w:multiLevelType w:val="hybridMultilevel"/>
    <w:tmpl w:val="63C63E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23246D0"/>
    <w:multiLevelType w:val="hybridMultilevel"/>
    <w:tmpl w:val="E0A823E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37652C3"/>
    <w:multiLevelType w:val="hybridMultilevel"/>
    <w:tmpl w:val="A0B27C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EBA76E2"/>
    <w:multiLevelType w:val="hybridMultilevel"/>
    <w:tmpl w:val="3EF464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7"/>
  </w:num>
  <w:num w:numId="4">
    <w:abstractNumId w:val="22"/>
  </w:num>
  <w:num w:numId="5">
    <w:abstractNumId w:val="23"/>
  </w:num>
  <w:num w:numId="6">
    <w:abstractNumId w:val="14"/>
  </w:num>
  <w:num w:numId="7">
    <w:abstractNumId w:val="3"/>
  </w:num>
  <w:num w:numId="8">
    <w:abstractNumId w:val="27"/>
  </w:num>
  <w:num w:numId="9">
    <w:abstractNumId w:val="20"/>
  </w:num>
  <w:num w:numId="10">
    <w:abstractNumId w:val="16"/>
  </w:num>
  <w:num w:numId="11">
    <w:abstractNumId w:val="12"/>
  </w:num>
  <w:num w:numId="12">
    <w:abstractNumId w:val="18"/>
  </w:num>
  <w:num w:numId="13">
    <w:abstractNumId w:val="7"/>
  </w:num>
  <w:num w:numId="14">
    <w:abstractNumId w:val="26"/>
  </w:num>
  <w:num w:numId="15">
    <w:abstractNumId w:val="0"/>
  </w:num>
  <w:num w:numId="16">
    <w:abstractNumId w:val="24"/>
  </w:num>
  <w:num w:numId="17">
    <w:abstractNumId w:val="6"/>
  </w:num>
  <w:num w:numId="18">
    <w:abstractNumId w:val="19"/>
  </w:num>
  <w:num w:numId="19">
    <w:abstractNumId w:val="10"/>
  </w:num>
  <w:num w:numId="20">
    <w:abstractNumId w:val="25"/>
  </w:num>
  <w:num w:numId="21">
    <w:abstractNumId w:val="9"/>
  </w:num>
  <w:num w:numId="22">
    <w:abstractNumId w:val="28"/>
  </w:num>
  <w:num w:numId="23">
    <w:abstractNumId w:val="1"/>
  </w:num>
  <w:num w:numId="24">
    <w:abstractNumId w:val="11"/>
  </w:num>
  <w:num w:numId="25">
    <w:abstractNumId w:val="13"/>
  </w:num>
  <w:num w:numId="26">
    <w:abstractNumId w:val="8"/>
  </w:num>
  <w:num w:numId="27">
    <w:abstractNumId w:val="21"/>
  </w:num>
  <w:num w:numId="28">
    <w:abstractNumId w:val="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1D3"/>
    <w:rsid w:val="00000FF8"/>
    <w:rsid w:val="000047E4"/>
    <w:rsid w:val="00007F9B"/>
    <w:rsid w:val="00015D4F"/>
    <w:rsid w:val="00020086"/>
    <w:rsid w:val="00021D02"/>
    <w:rsid w:val="000304FB"/>
    <w:rsid w:val="0003076C"/>
    <w:rsid w:val="00033431"/>
    <w:rsid w:val="00036D2D"/>
    <w:rsid w:val="0004777D"/>
    <w:rsid w:val="00050FA9"/>
    <w:rsid w:val="0005175E"/>
    <w:rsid w:val="000535B4"/>
    <w:rsid w:val="00054D0A"/>
    <w:rsid w:val="00060DF5"/>
    <w:rsid w:val="000610EB"/>
    <w:rsid w:val="00063BC6"/>
    <w:rsid w:val="000641F8"/>
    <w:rsid w:val="00073A5C"/>
    <w:rsid w:val="0008153A"/>
    <w:rsid w:val="00084855"/>
    <w:rsid w:val="00086790"/>
    <w:rsid w:val="0009018F"/>
    <w:rsid w:val="00090BD4"/>
    <w:rsid w:val="00093658"/>
    <w:rsid w:val="0009554B"/>
    <w:rsid w:val="00097712"/>
    <w:rsid w:val="000A088F"/>
    <w:rsid w:val="000A0933"/>
    <w:rsid w:val="000A2CDF"/>
    <w:rsid w:val="000A3996"/>
    <w:rsid w:val="000A6366"/>
    <w:rsid w:val="000A6A4B"/>
    <w:rsid w:val="000B02A6"/>
    <w:rsid w:val="000B61E8"/>
    <w:rsid w:val="000B72D5"/>
    <w:rsid w:val="000C223E"/>
    <w:rsid w:val="000C46BF"/>
    <w:rsid w:val="000C7681"/>
    <w:rsid w:val="000D008E"/>
    <w:rsid w:val="000D1E83"/>
    <w:rsid w:val="000D377F"/>
    <w:rsid w:val="000E0B05"/>
    <w:rsid w:val="000E17C9"/>
    <w:rsid w:val="000E23C7"/>
    <w:rsid w:val="000E4308"/>
    <w:rsid w:val="000E4915"/>
    <w:rsid w:val="000E72CE"/>
    <w:rsid w:val="000F0357"/>
    <w:rsid w:val="000F1686"/>
    <w:rsid w:val="000F5068"/>
    <w:rsid w:val="000F7333"/>
    <w:rsid w:val="00102CE2"/>
    <w:rsid w:val="00103949"/>
    <w:rsid w:val="001051E8"/>
    <w:rsid w:val="00110B61"/>
    <w:rsid w:val="001117E7"/>
    <w:rsid w:val="00111A50"/>
    <w:rsid w:val="00113E11"/>
    <w:rsid w:val="00115D39"/>
    <w:rsid w:val="00115EAE"/>
    <w:rsid w:val="001271D3"/>
    <w:rsid w:val="001273E5"/>
    <w:rsid w:val="00131952"/>
    <w:rsid w:val="001327A5"/>
    <w:rsid w:val="00134A07"/>
    <w:rsid w:val="001361FC"/>
    <w:rsid w:val="00137C87"/>
    <w:rsid w:val="0014163D"/>
    <w:rsid w:val="00144C7D"/>
    <w:rsid w:val="00147C37"/>
    <w:rsid w:val="001519A4"/>
    <w:rsid w:val="00152448"/>
    <w:rsid w:val="001556F0"/>
    <w:rsid w:val="00157C55"/>
    <w:rsid w:val="00157EA7"/>
    <w:rsid w:val="00160397"/>
    <w:rsid w:val="00160922"/>
    <w:rsid w:val="0016280B"/>
    <w:rsid w:val="0016649D"/>
    <w:rsid w:val="0017061D"/>
    <w:rsid w:val="0017590D"/>
    <w:rsid w:val="00176834"/>
    <w:rsid w:val="0018653E"/>
    <w:rsid w:val="00190918"/>
    <w:rsid w:val="00192637"/>
    <w:rsid w:val="00192A43"/>
    <w:rsid w:val="00193E60"/>
    <w:rsid w:val="001944B6"/>
    <w:rsid w:val="00197BC4"/>
    <w:rsid w:val="001A1191"/>
    <w:rsid w:val="001B4036"/>
    <w:rsid w:val="001C32E6"/>
    <w:rsid w:val="001C3466"/>
    <w:rsid w:val="001D335A"/>
    <w:rsid w:val="001D34E6"/>
    <w:rsid w:val="001D710D"/>
    <w:rsid w:val="001D7558"/>
    <w:rsid w:val="001E3F1B"/>
    <w:rsid w:val="001E61C1"/>
    <w:rsid w:val="001E7A01"/>
    <w:rsid w:val="001E7ED4"/>
    <w:rsid w:val="001F715A"/>
    <w:rsid w:val="00200B16"/>
    <w:rsid w:val="00201ECF"/>
    <w:rsid w:val="002023C2"/>
    <w:rsid w:val="00205127"/>
    <w:rsid w:val="00207877"/>
    <w:rsid w:val="00213044"/>
    <w:rsid w:val="00213E1A"/>
    <w:rsid w:val="00215892"/>
    <w:rsid w:val="00221ECF"/>
    <w:rsid w:val="00224504"/>
    <w:rsid w:val="0023673F"/>
    <w:rsid w:val="002422C1"/>
    <w:rsid w:val="00243365"/>
    <w:rsid w:val="002436FE"/>
    <w:rsid w:val="00243F5F"/>
    <w:rsid w:val="00244A20"/>
    <w:rsid w:val="00245F21"/>
    <w:rsid w:val="00253672"/>
    <w:rsid w:val="00255215"/>
    <w:rsid w:val="0025549F"/>
    <w:rsid w:val="00257901"/>
    <w:rsid w:val="002620F9"/>
    <w:rsid w:val="0026260C"/>
    <w:rsid w:val="00263667"/>
    <w:rsid w:val="0026660A"/>
    <w:rsid w:val="00266AD8"/>
    <w:rsid w:val="0026748F"/>
    <w:rsid w:val="0026770D"/>
    <w:rsid w:val="002729A7"/>
    <w:rsid w:val="00276498"/>
    <w:rsid w:val="00285163"/>
    <w:rsid w:val="0028749D"/>
    <w:rsid w:val="002902C9"/>
    <w:rsid w:val="0029118D"/>
    <w:rsid w:val="00291527"/>
    <w:rsid w:val="0029162E"/>
    <w:rsid w:val="002A056E"/>
    <w:rsid w:val="002A0BDC"/>
    <w:rsid w:val="002A321A"/>
    <w:rsid w:val="002A4EFA"/>
    <w:rsid w:val="002A7CA2"/>
    <w:rsid w:val="002C24C6"/>
    <w:rsid w:val="002C2BD1"/>
    <w:rsid w:val="002C2FC7"/>
    <w:rsid w:val="002D456B"/>
    <w:rsid w:val="002D5198"/>
    <w:rsid w:val="002D51EE"/>
    <w:rsid w:val="002E3615"/>
    <w:rsid w:val="002E55A1"/>
    <w:rsid w:val="002E7093"/>
    <w:rsid w:val="002F1890"/>
    <w:rsid w:val="002F318C"/>
    <w:rsid w:val="002F449C"/>
    <w:rsid w:val="00300E1D"/>
    <w:rsid w:val="00302AA0"/>
    <w:rsid w:val="00304A81"/>
    <w:rsid w:val="003116FD"/>
    <w:rsid w:val="0032517C"/>
    <w:rsid w:val="00326BE5"/>
    <w:rsid w:val="0033191E"/>
    <w:rsid w:val="003338F7"/>
    <w:rsid w:val="003349E9"/>
    <w:rsid w:val="00335100"/>
    <w:rsid w:val="0033602D"/>
    <w:rsid w:val="00340791"/>
    <w:rsid w:val="00341DC9"/>
    <w:rsid w:val="003461EC"/>
    <w:rsid w:val="003468E7"/>
    <w:rsid w:val="003507FD"/>
    <w:rsid w:val="0035095F"/>
    <w:rsid w:val="00360207"/>
    <w:rsid w:val="003623F3"/>
    <w:rsid w:val="00363E2D"/>
    <w:rsid w:val="00364C76"/>
    <w:rsid w:val="00365BF6"/>
    <w:rsid w:val="003668A6"/>
    <w:rsid w:val="003708BD"/>
    <w:rsid w:val="0037217A"/>
    <w:rsid w:val="00375DE0"/>
    <w:rsid w:val="003776E0"/>
    <w:rsid w:val="00380E60"/>
    <w:rsid w:val="003830CD"/>
    <w:rsid w:val="003832A3"/>
    <w:rsid w:val="00385265"/>
    <w:rsid w:val="003855CA"/>
    <w:rsid w:val="003870CF"/>
    <w:rsid w:val="00390808"/>
    <w:rsid w:val="00390E33"/>
    <w:rsid w:val="0039324B"/>
    <w:rsid w:val="003A1822"/>
    <w:rsid w:val="003B49B9"/>
    <w:rsid w:val="003B57CC"/>
    <w:rsid w:val="003B5C79"/>
    <w:rsid w:val="003B6685"/>
    <w:rsid w:val="003C0A64"/>
    <w:rsid w:val="003C1870"/>
    <w:rsid w:val="003C19C7"/>
    <w:rsid w:val="003C2F0F"/>
    <w:rsid w:val="003C3517"/>
    <w:rsid w:val="003C449B"/>
    <w:rsid w:val="003D3B3C"/>
    <w:rsid w:val="003D3E06"/>
    <w:rsid w:val="003D3F7F"/>
    <w:rsid w:val="003D45E4"/>
    <w:rsid w:val="003D54BF"/>
    <w:rsid w:val="003D5BA4"/>
    <w:rsid w:val="003D6085"/>
    <w:rsid w:val="003D6818"/>
    <w:rsid w:val="003E01AB"/>
    <w:rsid w:val="003E1BBA"/>
    <w:rsid w:val="003E3565"/>
    <w:rsid w:val="003E36B4"/>
    <w:rsid w:val="003E5A18"/>
    <w:rsid w:val="00401DE7"/>
    <w:rsid w:val="00402219"/>
    <w:rsid w:val="00415D9B"/>
    <w:rsid w:val="00420545"/>
    <w:rsid w:val="00420E5B"/>
    <w:rsid w:val="004230A9"/>
    <w:rsid w:val="00425A6A"/>
    <w:rsid w:val="004418EA"/>
    <w:rsid w:val="00441E3B"/>
    <w:rsid w:val="00444DE2"/>
    <w:rsid w:val="00445F33"/>
    <w:rsid w:val="00450892"/>
    <w:rsid w:val="00452717"/>
    <w:rsid w:val="00453054"/>
    <w:rsid w:val="0046673B"/>
    <w:rsid w:val="004677A0"/>
    <w:rsid w:val="004767F7"/>
    <w:rsid w:val="00480757"/>
    <w:rsid w:val="00481B83"/>
    <w:rsid w:val="0048477F"/>
    <w:rsid w:val="00485D7E"/>
    <w:rsid w:val="0048633D"/>
    <w:rsid w:val="0049225A"/>
    <w:rsid w:val="0049261F"/>
    <w:rsid w:val="004926A4"/>
    <w:rsid w:val="004942FE"/>
    <w:rsid w:val="00495402"/>
    <w:rsid w:val="004966E5"/>
    <w:rsid w:val="0049765A"/>
    <w:rsid w:val="004A1E45"/>
    <w:rsid w:val="004A3A72"/>
    <w:rsid w:val="004A3DF4"/>
    <w:rsid w:val="004A3EE3"/>
    <w:rsid w:val="004A547B"/>
    <w:rsid w:val="004B422B"/>
    <w:rsid w:val="004C4AF3"/>
    <w:rsid w:val="004C5DB0"/>
    <w:rsid w:val="004C765C"/>
    <w:rsid w:val="004D4644"/>
    <w:rsid w:val="004D6573"/>
    <w:rsid w:val="004E28A6"/>
    <w:rsid w:val="004E423F"/>
    <w:rsid w:val="004E4FDA"/>
    <w:rsid w:val="004F34C5"/>
    <w:rsid w:val="004F5933"/>
    <w:rsid w:val="004F5CC8"/>
    <w:rsid w:val="004F6D8A"/>
    <w:rsid w:val="005002A2"/>
    <w:rsid w:val="00502CE3"/>
    <w:rsid w:val="005030AF"/>
    <w:rsid w:val="0050474D"/>
    <w:rsid w:val="00505C48"/>
    <w:rsid w:val="00510712"/>
    <w:rsid w:val="00511594"/>
    <w:rsid w:val="00512D86"/>
    <w:rsid w:val="00513669"/>
    <w:rsid w:val="005355C9"/>
    <w:rsid w:val="00536370"/>
    <w:rsid w:val="00537959"/>
    <w:rsid w:val="005410F9"/>
    <w:rsid w:val="00542786"/>
    <w:rsid w:val="00544C60"/>
    <w:rsid w:val="00547F10"/>
    <w:rsid w:val="00550D16"/>
    <w:rsid w:val="005560A2"/>
    <w:rsid w:val="00557B3D"/>
    <w:rsid w:val="0056358D"/>
    <w:rsid w:val="0056404D"/>
    <w:rsid w:val="00564E5C"/>
    <w:rsid w:val="005751A9"/>
    <w:rsid w:val="005775BB"/>
    <w:rsid w:val="0058356A"/>
    <w:rsid w:val="005863F2"/>
    <w:rsid w:val="005867D0"/>
    <w:rsid w:val="00590DE5"/>
    <w:rsid w:val="00591C9B"/>
    <w:rsid w:val="00591F85"/>
    <w:rsid w:val="00597E0C"/>
    <w:rsid w:val="005A053F"/>
    <w:rsid w:val="005A06D3"/>
    <w:rsid w:val="005A4A55"/>
    <w:rsid w:val="005A4CC2"/>
    <w:rsid w:val="005A6150"/>
    <w:rsid w:val="005A63D0"/>
    <w:rsid w:val="005B032A"/>
    <w:rsid w:val="005B11AB"/>
    <w:rsid w:val="005C5843"/>
    <w:rsid w:val="005C732B"/>
    <w:rsid w:val="005D351C"/>
    <w:rsid w:val="005D560F"/>
    <w:rsid w:val="005E0E4B"/>
    <w:rsid w:val="005E1441"/>
    <w:rsid w:val="005E1C15"/>
    <w:rsid w:val="005E2F1C"/>
    <w:rsid w:val="005E3AF2"/>
    <w:rsid w:val="005E3F82"/>
    <w:rsid w:val="005E607B"/>
    <w:rsid w:val="005E61F8"/>
    <w:rsid w:val="005E64F7"/>
    <w:rsid w:val="005E787B"/>
    <w:rsid w:val="005F0BCE"/>
    <w:rsid w:val="005F2979"/>
    <w:rsid w:val="005F68F3"/>
    <w:rsid w:val="005F7CFE"/>
    <w:rsid w:val="006029FF"/>
    <w:rsid w:val="00605E79"/>
    <w:rsid w:val="006061DB"/>
    <w:rsid w:val="006118DC"/>
    <w:rsid w:val="00614DC0"/>
    <w:rsid w:val="006263F0"/>
    <w:rsid w:val="00633E08"/>
    <w:rsid w:val="00636D5C"/>
    <w:rsid w:val="00637F2C"/>
    <w:rsid w:val="0064158D"/>
    <w:rsid w:val="00642AD7"/>
    <w:rsid w:val="006440AB"/>
    <w:rsid w:val="006443EE"/>
    <w:rsid w:val="00652436"/>
    <w:rsid w:val="0065388C"/>
    <w:rsid w:val="00655F99"/>
    <w:rsid w:val="00661E22"/>
    <w:rsid w:val="0066332D"/>
    <w:rsid w:val="006652FA"/>
    <w:rsid w:val="00676C10"/>
    <w:rsid w:val="006777B8"/>
    <w:rsid w:val="006818A8"/>
    <w:rsid w:val="00682277"/>
    <w:rsid w:val="006823FE"/>
    <w:rsid w:val="006853A1"/>
    <w:rsid w:val="00685E8C"/>
    <w:rsid w:val="00687BA8"/>
    <w:rsid w:val="0069166A"/>
    <w:rsid w:val="006A135F"/>
    <w:rsid w:val="006A2CD3"/>
    <w:rsid w:val="006B1E1F"/>
    <w:rsid w:val="006B427C"/>
    <w:rsid w:val="006B4430"/>
    <w:rsid w:val="006C2FA5"/>
    <w:rsid w:val="006C3035"/>
    <w:rsid w:val="006C41F7"/>
    <w:rsid w:val="006C49F7"/>
    <w:rsid w:val="006C4D73"/>
    <w:rsid w:val="006C60BE"/>
    <w:rsid w:val="006D557A"/>
    <w:rsid w:val="006D5DDF"/>
    <w:rsid w:val="006E00BE"/>
    <w:rsid w:val="006E1261"/>
    <w:rsid w:val="006E2DB9"/>
    <w:rsid w:val="006E3535"/>
    <w:rsid w:val="006E61E1"/>
    <w:rsid w:val="006E61E7"/>
    <w:rsid w:val="006E79F5"/>
    <w:rsid w:val="006F01B3"/>
    <w:rsid w:val="006F3BF5"/>
    <w:rsid w:val="006F5A57"/>
    <w:rsid w:val="006F6920"/>
    <w:rsid w:val="006F72E9"/>
    <w:rsid w:val="007015D0"/>
    <w:rsid w:val="007019FF"/>
    <w:rsid w:val="00701B63"/>
    <w:rsid w:val="00702342"/>
    <w:rsid w:val="007055CB"/>
    <w:rsid w:val="0071476A"/>
    <w:rsid w:val="007264C5"/>
    <w:rsid w:val="00733A07"/>
    <w:rsid w:val="00734E8A"/>
    <w:rsid w:val="00740D7D"/>
    <w:rsid w:val="00744194"/>
    <w:rsid w:val="00747DEA"/>
    <w:rsid w:val="0075141A"/>
    <w:rsid w:val="00751BD0"/>
    <w:rsid w:val="007528D2"/>
    <w:rsid w:val="0076025D"/>
    <w:rsid w:val="00762E79"/>
    <w:rsid w:val="00763052"/>
    <w:rsid w:val="007660A5"/>
    <w:rsid w:val="0077198D"/>
    <w:rsid w:val="0077547B"/>
    <w:rsid w:val="00775BC8"/>
    <w:rsid w:val="007767A6"/>
    <w:rsid w:val="007839C6"/>
    <w:rsid w:val="007855B7"/>
    <w:rsid w:val="007879F1"/>
    <w:rsid w:val="00792AE3"/>
    <w:rsid w:val="00796B33"/>
    <w:rsid w:val="0079715A"/>
    <w:rsid w:val="007A00A4"/>
    <w:rsid w:val="007A0A7F"/>
    <w:rsid w:val="007A2EC5"/>
    <w:rsid w:val="007A3C45"/>
    <w:rsid w:val="007A6F7B"/>
    <w:rsid w:val="007B0579"/>
    <w:rsid w:val="007B2241"/>
    <w:rsid w:val="007B2C67"/>
    <w:rsid w:val="007B4C7A"/>
    <w:rsid w:val="007B6BFA"/>
    <w:rsid w:val="007C015C"/>
    <w:rsid w:val="007C285F"/>
    <w:rsid w:val="007C4A50"/>
    <w:rsid w:val="007C7BCB"/>
    <w:rsid w:val="007D02AB"/>
    <w:rsid w:val="007D10A3"/>
    <w:rsid w:val="007D3216"/>
    <w:rsid w:val="007D5E8A"/>
    <w:rsid w:val="007E5915"/>
    <w:rsid w:val="007E600D"/>
    <w:rsid w:val="007F6A22"/>
    <w:rsid w:val="0080056C"/>
    <w:rsid w:val="008012E0"/>
    <w:rsid w:val="00801A54"/>
    <w:rsid w:val="0080452E"/>
    <w:rsid w:val="00807073"/>
    <w:rsid w:val="008109A1"/>
    <w:rsid w:val="008112DD"/>
    <w:rsid w:val="00811498"/>
    <w:rsid w:val="00812026"/>
    <w:rsid w:val="0081323D"/>
    <w:rsid w:val="00814E86"/>
    <w:rsid w:val="00815703"/>
    <w:rsid w:val="008225D8"/>
    <w:rsid w:val="00822E0F"/>
    <w:rsid w:val="00822FF4"/>
    <w:rsid w:val="0082316C"/>
    <w:rsid w:val="00832545"/>
    <w:rsid w:val="00832A8F"/>
    <w:rsid w:val="008443B4"/>
    <w:rsid w:val="008446E8"/>
    <w:rsid w:val="00846CF8"/>
    <w:rsid w:val="00846F82"/>
    <w:rsid w:val="00850482"/>
    <w:rsid w:val="00856452"/>
    <w:rsid w:val="0085739F"/>
    <w:rsid w:val="00862FF3"/>
    <w:rsid w:val="0086376A"/>
    <w:rsid w:val="00864BDB"/>
    <w:rsid w:val="008650DF"/>
    <w:rsid w:val="00874A11"/>
    <w:rsid w:val="00875CED"/>
    <w:rsid w:val="00876708"/>
    <w:rsid w:val="00885F39"/>
    <w:rsid w:val="00886BF1"/>
    <w:rsid w:val="00887F53"/>
    <w:rsid w:val="00891FA2"/>
    <w:rsid w:val="0089240D"/>
    <w:rsid w:val="00893B7B"/>
    <w:rsid w:val="0089527E"/>
    <w:rsid w:val="00896E98"/>
    <w:rsid w:val="008A0689"/>
    <w:rsid w:val="008A4C87"/>
    <w:rsid w:val="008A5FFA"/>
    <w:rsid w:val="008A7B3E"/>
    <w:rsid w:val="008B372E"/>
    <w:rsid w:val="008C324F"/>
    <w:rsid w:val="008C4E67"/>
    <w:rsid w:val="008D07E7"/>
    <w:rsid w:val="008D5AF0"/>
    <w:rsid w:val="008E3159"/>
    <w:rsid w:val="008E5D8B"/>
    <w:rsid w:val="008E6E58"/>
    <w:rsid w:val="008F0671"/>
    <w:rsid w:val="008F38DD"/>
    <w:rsid w:val="008F3B42"/>
    <w:rsid w:val="00903A62"/>
    <w:rsid w:val="009077D3"/>
    <w:rsid w:val="009132FF"/>
    <w:rsid w:val="00914F5B"/>
    <w:rsid w:val="00916EEF"/>
    <w:rsid w:val="00917E76"/>
    <w:rsid w:val="00924085"/>
    <w:rsid w:val="00927C43"/>
    <w:rsid w:val="00930769"/>
    <w:rsid w:val="00930A01"/>
    <w:rsid w:val="00930C65"/>
    <w:rsid w:val="00931950"/>
    <w:rsid w:val="00933D88"/>
    <w:rsid w:val="00936880"/>
    <w:rsid w:val="009451DC"/>
    <w:rsid w:val="00947E2B"/>
    <w:rsid w:val="00952433"/>
    <w:rsid w:val="00952C95"/>
    <w:rsid w:val="0096160E"/>
    <w:rsid w:val="009618D7"/>
    <w:rsid w:val="0096201A"/>
    <w:rsid w:val="00962D15"/>
    <w:rsid w:val="0096312A"/>
    <w:rsid w:val="009649D7"/>
    <w:rsid w:val="00964CC4"/>
    <w:rsid w:val="009656EF"/>
    <w:rsid w:val="00967237"/>
    <w:rsid w:val="00970607"/>
    <w:rsid w:val="00970F22"/>
    <w:rsid w:val="00975427"/>
    <w:rsid w:val="009763B3"/>
    <w:rsid w:val="0098136D"/>
    <w:rsid w:val="00981E9F"/>
    <w:rsid w:val="009873CA"/>
    <w:rsid w:val="00992274"/>
    <w:rsid w:val="009939B7"/>
    <w:rsid w:val="0099575F"/>
    <w:rsid w:val="009A3324"/>
    <w:rsid w:val="009A37C0"/>
    <w:rsid w:val="009A5387"/>
    <w:rsid w:val="009A7A3C"/>
    <w:rsid w:val="009B5CD7"/>
    <w:rsid w:val="009B6F95"/>
    <w:rsid w:val="009C6D4A"/>
    <w:rsid w:val="009D2A93"/>
    <w:rsid w:val="009D30BC"/>
    <w:rsid w:val="009D49C5"/>
    <w:rsid w:val="009D6106"/>
    <w:rsid w:val="009E57CE"/>
    <w:rsid w:val="009F13BE"/>
    <w:rsid w:val="009F3948"/>
    <w:rsid w:val="009F4B61"/>
    <w:rsid w:val="009F6694"/>
    <w:rsid w:val="00A02E64"/>
    <w:rsid w:val="00A03F6D"/>
    <w:rsid w:val="00A052D5"/>
    <w:rsid w:val="00A069E8"/>
    <w:rsid w:val="00A07F9E"/>
    <w:rsid w:val="00A15669"/>
    <w:rsid w:val="00A16E6E"/>
    <w:rsid w:val="00A17769"/>
    <w:rsid w:val="00A2359A"/>
    <w:rsid w:val="00A23990"/>
    <w:rsid w:val="00A246BD"/>
    <w:rsid w:val="00A261BA"/>
    <w:rsid w:val="00A3243A"/>
    <w:rsid w:val="00A3357E"/>
    <w:rsid w:val="00A346CB"/>
    <w:rsid w:val="00A468FB"/>
    <w:rsid w:val="00A50BBB"/>
    <w:rsid w:val="00A55385"/>
    <w:rsid w:val="00A62D07"/>
    <w:rsid w:val="00A63F55"/>
    <w:rsid w:val="00A65202"/>
    <w:rsid w:val="00A700FC"/>
    <w:rsid w:val="00A70B80"/>
    <w:rsid w:val="00A71ACD"/>
    <w:rsid w:val="00A72B4E"/>
    <w:rsid w:val="00A72B8E"/>
    <w:rsid w:val="00A81170"/>
    <w:rsid w:val="00A833B4"/>
    <w:rsid w:val="00AA2C52"/>
    <w:rsid w:val="00AB208F"/>
    <w:rsid w:val="00AB2BB9"/>
    <w:rsid w:val="00AB7A04"/>
    <w:rsid w:val="00AB7ED9"/>
    <w:rsid w:val="00AC178C"/>
    <w:rsid w:val="00AC683D"/>
    <w:rsid w:val="00AD0A33"/>
    <w:rsid w:val="00AE2DE1"/>
    <w:rsid w:val="00AE2F1E"/>
    <w:rsid w:val="00AE3FFE"/>
    <w:rsid w:val="00AE4AC7"/>
    <w:rsid w:val="00AE5073"/>
    <w:rsid w:val="00AE54AB"/>
    <w:rsid w:val="00AF1597"/>
    <w:rsid w:val="00AF1D4E"/>
    <w:rsid w:val="00AF42A1"/>
    <w:rsid w:val="00B00530"/>
    <w:rsid w:val="00B02EFF"/>
    <w:rsid w:val="00B04619"/>
    <w:rsid w:val="00B048F4"/>
    <w:rsid w:val="00B06092"/>
    <w:rsid w:val="00B12589"/>
    <w:rsid w:val="00B12DEB"/>
    <w:rsid w:val="00B1324D"/>
    <w:rsid w:val="00B17FE0"/>
    <w:rsid w:val="00B20657"/>
    <w:rsid w:val="00B25B24"/>
    <w:rsid w:val="00B33370"/>
    <w:rsid w:val="00B369CA"/>
    <w:rsid w:val="00B41BC1"/>
    <w:rsid w:val="00B41E25"/>
    <w:rsid w:val="00B42C88"/>
    <w:rsid w:val="00B42D35"/>
    <w:rsid w:val="00B4425E"/>
    <w:rsid w:val="00B5236C"/>
    <w:rsid w:val="00B52FA2"/>
    <w:rsid w:val="00B5327E"/>
    <w:rsid w:val="00B533B4"/>
    <w:rsid w:val="00B53EDF"/>
    <w:rsid w:val="00B614F6"/>
    <w:rsid w:val="00B63FCB"/>
    <w:rsid w:val="00B65797"/>
    <w:rsid w:val="00B65A93"/>
    <w:rsid w:val="00B65BF5"/>
    <w:rsid w:val="00B663E3"/>
    <w:rsid w:val="00B66961"/>
    <w:rsid w:val="00B67829"/>
    <w:rsid w:val="00B70060"/>
    <w:rsid w:val="00B708AB"/>
    <w:rsid w:val="00B80533"/>
    <w:rsid w:val="00B85A00"/>
    <w:rsid w:val="00B902C6"/>
    <w:rsid w:val="00B9254E"/>
    <w:rsid w:val="00B945AC"/>
    <w:rsid w:val="00BA2C79"/>
    <w:rsid w:val="00BA2C9D"/>
    <w:rsid w:val="00BA4584"/>
    <w:rsid w:val="00BA4E3C"/>
    <w:rsid w:val="00BA5805"/>
    <w:rsid w:val="00BB1B6C"/>
    <w:rsid w:val="00BB2C40"/>
    <w:rsid w:val="00BB48C0"/>
    <w:rsid w:val="00BB55CD"/>
    <w:rsid w:val="00BB701A"/>
    <w:rsid w:val="00BB74EB"/>
    <w:rsid w:val="00BC1C92"/>
    <w:rsid w:val="00BC5E04"/>
    <w:rsid w:val="00BD4E9F"/>
    <w:rsid w:val="00BD5F6B"/>
    <w:rsid w:val="00BE06E5"/>
    <w:rsid w:val="00BE0861"/>
    <w:rsid w:val="00BE0C1C"/>
    <w:rsid w:val="00BE663D"/>
    <w:rsid w:val="00BE690E"/>
    <w:rsid w:val="00BE7E36"/>
    <w:rsid w:val="00BF12B2"/>
    <w:rsid w:val="00BF43F1"/>
    <w:rsid w:val="00BF652C"/>
    <w:rsid w:val="00BF7207"/>
    <w:rsid w:val="00C0035F"/>
    <w:rsid w:val="00C01098"/>
    <w:rsid w:val="00C14B82"/>
    <w:rsid w:val="00C16BA4"/>
    <w:rsid w:val="00C16C48"/>
    <w:rsid w:val="00C17D8E"/>
    <w:rsid w:val="00C22947"/>
    <w:rsid w:val="00C30CCB"/>
    <w:rsid w:val="00C352F1"/>
    <w:rsid w:val="00C36492"/>
    <w:rsid w:val="00C442B6"/>
    <w:rsid w:val="00C4730D"/>
    <w:rsid w:val="00C516DC"/>
    <w:rsid w:val="00C52E21"/>
    <w:rsid w:val="00C54FE8"/>
    <w:rsid w:val="00C57FA3"/>
    <w:rsid w:val="00C63573"/>
    <w:rsid w:val="00C75233"/>
    <w:rsid w:val="00C8057E"/>
    <w:rsid w:val="00C87755"/>
    <w:rsid w:val="00C879C3"/>
    <w:rsid w:val="00C961F4"/>
    <w:rsid w:val="00C97864"/>
    <w:rsid w:val="00CA1EC5"/>
    <w:rsid w:val="00CA20E9"/>
    <w:rsid w:val="00CA28A9"/>
    <w:rsid w:val="00CA3298"/>
    <w:rsid w:val="00CA7467"/>
    <w:rsid w:val="00CA792A"/>
    <w:rsid w:val="00CB0968"/>
    <w:rsid w:val="00CB1411"/>
    <w:rsid w:val="00CB2865"/>
    <w:rsid w:val="00CB4473"/>
    <w:rsid w:val="00CC0978"/>
    <w:rsid w:val="00CC3CCB"/>
    <w:rsid w:val="00CC4065"/>
    <w:rsid w:val="00CC470A"/>
    <w:rsid w:val="00CD293D"/>
    <w:rsid w:val="00CE25B7"/>
    <w:rsid w:val="00CE5A10"/>
    <w:rsid w:val="00D014D0"/>
    <w:rsid w:val="00D05013"/>
    <w:rsid w:val="00D11F84"/>
    <w:rsid w:val="00D15FF0"/>
    <w:rsid w:val="00D2031D"/>
    <w:rsid w:val="00D23ACE"/>
    <w:rsid w:val="00D32FF8"/>
    <w:rsid w:val="00D360E4"/>
    <w:rsid w:val="00D409EC"/>
    <w:rsid w:val="00D42D6F"/>
    <w:rsid w:val="00D434B8"/>
    <w:rsid w:val="00D448B9"/>
    <w:rsid w:val="00D45594"/>
    <w:rsid w:val="00D51824"/>
    <w:rsid w:val="00D563C1"/>
    <w:rsid w:val="00D62A0C"/>
    <w:rsid w:val="00D63E80"/>
    <w:rsid w:val="00D66A56"/>
    <w:rsid w:val="00D66C18"/>
    <w:rsid w:val="00D70288"/>
    <w:rsid w:val="00D72644"/>
    <w:rsid w:val="00D813B7"/>
    <w:rsid w:val="00D84AFF"/>
    <w:rsid w:val="00D91762"/>
    <w:rsid w:val="00D92D86"/>
    <w:rsid w:val="00D96866"/>
    <w:rsid w:val="00DA3390"/>
    <w:rsid w:val="00DA3B12"/>
    <w:rsid w:val="00DA5E3C"/>
    <w:rsid w:val="00DA7C17"/>
    <w:rsid w:val="00DB01AB"/>
    <w:rsid w:val="00DB0BE1"/>
    <w:rsid w:val="00DB1688"/>
    <w:rsid w:val="00DB172D"/>
    <w:rsid w:val="00DC1D83"/>
    <w:rsid w:val="00DD2140"/>
    <w:rsid w:val="00DD2D92"/>
    <w:rsid w:val="00DD57B9"/>
    <w:rsid w:val="00DD74F2"/>
    <w:rsid w:val="00DE145D"/>
    <w:rsid w:val="00DE322D"/>
    <w:rsid w:val="00DE5A0B"/>
    <w:rsid w:val="00DE742D"/>
    <w:rsid w:val="00DF030A"/>
    <w:rsid w:val="00DF1960"/>
    <w:rsid w:val="00DF5615"/>
    <w:rsid w:val="00DF75D6"/>
    <w:rsid w:val="00E006BA"/>
    <w:rsid w:val="00E014B6"/>
    <w:rsid w:val="00E02BD8"/>
    <w:rsid w:val="00E038EE"/>
    <w:rsid w:val="00E06221"/>
    <w:rsid w:val="00E16BD3"/>
    <w:rsid w:val="00E17B8D"/>
    <w:rsid w:val="00E2080D"/>
    <w:rsid w:val="00E23D8E"/>
    <w:rsid w:val="00E24B87"/>
    <w:rsid w:val="00E24FEF"/>
    <w:rsid w:val="00E26E37"/>
    <w:rsid w:val="00E30D55"/>
    <w:rsid w:val="00E345CF"/>
    <w:rsid w:val="00E43080"/>
    <w:rsid w:val="00E5383E"/>
    <w:rsid w:val="00E55F01"/>
    <w:rsid w:val="00E561D6"/>
    <w:rsid w:val="00E5660F"/>
    <w:rsid w:val="00E61BF4"/>
    <w:rsid w:val="00E7077D"/>
    <w:rsid w:val="00E71313"/>
    <w:rsid w:val="00E7479F"/>
    <w:rsid w:val="00E76BC9"/>
    <w:rsid w:val="00E778A7"/>
    <w:rsid w:val="00E813D5"/>
    <w:rsid w:val="00E834F7"/>
    <w:rsid w:val="00E847B4"/>
    <w:rsid w:val="00E86139"/>
    <w:rsid w:val="00E9122E"/>
    <w:rsid w:val="00E92020"/>
    <w:rsid w:val="00E92356"/>
    <w:rsid w:val="00E93C8D"/>
    <w:rsid w:val="00E93F24"/>
    <w:rsid w:val="00E9453A"/>
    <w:rsid w:val="00EA2AA9"/>
    <w:rsid w:val="00EA31D9"/>
    <w:rsid w:val="00EA3C4E"/>
    <w:rsid w:val="00EA5398"/>
    <w:rsid w:val="00EA7D1B"/>
    <w:rsid w:val="00EB0090"/>
    <w:rsid w:val="00EC0EE1"/>
    <w:rsid w:val="00EC48E5"/>
    <w:rsid w:val="00EC6F03"/>
    <w:rsid w:val="00ED1E7E"/>
    <w:rsid w:val="00ED5D59"/>
    <w:rsid w:val="00EE1B15"/>
    <w:rsid w:val="00EE372F"/>
    <w:rsid w:val="00EE51FE"/>
    <w:rsid w:val="00EE7414"/>
    <w:rsid w:val="00EF3373"/>
    <w:rsid w:val="00EF79D9"/>
    <w:rsid w:val="00EF7DEF"/>
    <w:rsid w:val="00F0016A"/>
    <w:rsid w:val="00F02A03"/>
    <w:rsid w:val="00F063C5"/>
    <w:rsid w:val="00F110BD"/>
    <w:rsid w:val="00F12096"/>
    <w:rsid w:val="00F12A2C"/>
    <w:rsid w:val="00F13FC5"/>
    <w:rsid w:val="00F14D53"/>
    <w:rsid w:val="00F1769F"/>
    <w:rsid w:val="00F210CC"/>
    <w:rsid w:val="00F23648"/>
    <w:rsid w:val="00F24083"/>
    <w:rsid w:val="00F2577C"/>
    <w:rsid w:val="00F27E74"/>
    <w:rsid w:val="00F31B5C"/>
    <w:rsid w:val="00F41C14"/>
    <w:rsid w:val="00F447BA"/>
    <w:rsid w:val="00F4501E"/>
    <w:rsid w:val="00F53D10"/>
    <w:rsid w:val="00F63EF5"/>
    <w:rsid w:val="00F65C1B"/>
    <w:rsid w:val="00F6754D"/>
    <w:rsid w:val="00F67980"/>
    <w:rsid w:val="00F7378F"/>
    <w:rsid w:val="00F748F2"/>
    <w:rsid w:val="00F806C8"/>
    <w:rsid w:val="00F80E37"/>
    <w:rsid w:val="00F84A58"/>
    <w:rsid w:val="00F84E04"/>
    <w:rsid w:val="00F850F8"/>
    <w:rsid w:val="00F86093"/>
    <w:rsid w:val="00F863D8"/>
    <w:rsid w:val="00F86873"/>
    <w:rsid w:val="00F95022"/>
    <w:rsid w:val="00F97EBC"/>
    <w:rsid w:val="00FA7693"/>
    <w:rsid w:val="00FB110D"/>
    <w:rsid w:val="00FB5E81"/>
    <w:rsid w:val="00FB614E"/>
    <w:rsid w:val="00FB681F"/>
    <w:rsid w:val="00FB6DD8"/>
    <w:rsid w:val="00FC23D5"/>
    <w:rsid w:val="00FC689E"/>
    <w:rsid w:val="00FC77E1"/>
    <w:rsid w:val="00FD452D"/>
    <w:rsid w:val="00FD4F38"/>
    <w:rsid w:val="00FD71FA"/>
    <w:rsid w:val="00FE1AB8"/>
    <w:rsid w:val="00FE3F9B"/>
    <w:rsid w:val="00FF092B"/>
    <w:rsid w:val="00FF1E53"/>
    <w:rsid w:val="00FF2264"/>
    <w:rsid w:val="00FF3499"/>
    <w:rsid w:val="00FF458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255B7"/>
  <w15:docId w15:val="{5EEB3C39-9AE5-4275-8596-CAFA8A6A0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F0671"/>
    <w:pPr>
      <w:spacing w:line="288" w:lineRule="auto"/>
      <w:jc w:val="both"/>
    </w:pPr>
    <w:rPr>
      <w:rFonts w:ascii="Arial" w:hAnsi="Arial"/>
    </w:rPr>
  </w:style>
  <w:style w:type="paragraph" w:styleId="berschrift1">
    <w:name w:val="heading 1"/>
    <w:basedOn w:val="Standard"/>
    <w:next w:val="Standard"/>
    <w:link w:val="berschrift1Zchn"/>
    <w:uiPriority w:val="9"/>
    <w:qFormat/>
    <w:rsid w:val="00E61BF4"/>
    <w:pPr>
      <w:keepNext/>
      <w:keepLines/>
      <w:numPr>
        <w:numId w:val="1"/>
      </w:numPr>
      <w:spacing w:before="480" w:after="0"/>
      <w:ind w:left="431" w:hanging="431"/>
      <w:outlineLvl w:val="0"/>
    </w:pPr>
    <w:rPr>
      <w:rFonts w:asciiTheme="majorHAnsi" w:eastAsiaTheme="majorEastAsia" w:hAnsiTheme="majorHAnsi" w:cstheme="majorBidi"/>
      <w:b/>
      <w:bCs/>
      <w:sz w:val="30"/>
      <w:szCs w:val="28"/>
    </w:rPr>
  </w:style>
  <w:style w:type="paragraph" w:styleId="berschrift2">
    <w:name w:val="heading 2"/>
    <w:basedOn w:val="Standard"/>
    <w:next w:val="Standard"/>
    <w:link w:val="berschrift2Zchn"/>
    <w:uiPriority w:val="9"/>
    <w:unhideWhenUsed/>
    <w:qFormat/>
    <w:rsid w:val="00A07F9E"/>
    <w:pPr>
      <w:keepNext/>
      <w:keepLines/>
      <w:numPr>
        <w:ilvl w:val="1"/>
        <w:numId w:val="1"/>
      </w:numPr>
      <w:spacing w:before="200" w:after="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A07F9E"/>
    <w:pPr>
      <w:keepNext/>
      <w:keepLines/>
      <w:numPr>
        <w:ilvl w:val="2"/>
        <w:numId w:val="1"/>
      </w:numPr>
      <w:spacing w:before="200" w:after="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000FF8"/>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AC178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AC178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AC178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AC178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AC178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1BF4"/>
    <w:rPr>
      <w:rFonts w:asciiTheme="majorHAnsi" w:eastAsiaTheme="majorEastAsia" w:hAnsiTheme="majorHAnsi" w:cstheme="majorBidi"/>
      <w:b/>
      <w:bCs/>
      <w:sz w:val="30"/>
      <w:szCs w:val="28"/>
    </w:rPr>
  </w:style>
  <w:style w:type="character" w:customStyle="1" w:styleId="berschrift2Zchn">
    <w:name w:val="Überschrift 2 Zchn"/>
    <w:basedOn w:val="Absatz-Standardschriftart"/>
    <w:link w:val="berschrift2"/>
    <w:uiPriority w:val="9"/>
    <w:rsid w:val="00A07F9E"/>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A07F9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rsid w:val="00000FF8"/>
    <w:rPr>
      <w:rFonts w:asciiTheme="majorHAnsi" w:eastAsiaTheme="majorEastAsia" w:hAnsiTheme="majorHAnsi" w:cstheme="majorBidi"/>
      <w:b/>
      <w:bCs/>
      <w:i/>
      <w:iCs/>
      <w:color w:val="4F81BD" w:themeColor="accent1"/>
    </w:rPr>
  </w:style>
  <w:style w:type="paragraph" w:styleId="Kopfzeile">
    <w:name w:val="header"/>
    <w:basedOn w:val="Standard"/>
    <w:link w:val="KopfzeileZchn"/>
    <w:uiPriority w:val="99"/>
    <w:unhideWhenUsed/>
    <w:rsid w:val="003D54B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D54BF"/>
  </w:style>
  <w:style w:type="paragraph" w:styleId="Fuzeile">
    <w:name w:val="footer"/>
    <w:basedOn w:val="Standard"/>
    <w:link w:val="FuzeileZchn"/>
    <w:uiPriority w:val="99"/>
    <w:unhideWhenUsed/>
    <w:rsid w:val="003D54B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D54BF"/>
  </w:style>
  <w:style w:type="paragraph" w:styleId="Sprechblasentext">
    <w:name w:val="Balloon Text"/>
    <w:basedOn w:val="Standard"/>
    <w:link w:val="SprechblasentextZchn"/>
    <w:uiPriority w:val="99"/>
    <w:semiHidden/>
    <w:unhideWhenUsed/>
    <w:rsid w:val="003D54B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D54BF"/>
    <w:rPr>
      <w:rFonts w:ascii="Tahoma" w:hAnsi="Tahoma" w:cs="Tahoma"/>
      <w:sz w:val="16"/>
      <w:szCs w:val="16"/>
    </w:rPr>
  </w:style>
  <w:style w:type="character" w:styleId="Platzhaltertext">
    <w:name w:val="Placeholder Text"/>
    <w:basedOn w:val="Absatz-Standardschriftart"/>
    <w:uiPriority w:val="99"/>
    <w:semiHidden/>
    <w:rsid w:val="003D54BF"/>
    <w:rPr>
      <w:color w:val="808080"/>
    </w:rPr>
  </w:style>
  <w:style w:type="character" w:customStyle="1" w:styleId="berschrift5Zchn">
    <w:name w:val="Überschrift 5 Zchn"/>
    <w:basedOn w:val="Absatz-Standardschriftart"/>
    <w:link w:val="berschrift5"/>
    <w:uiPriority w:val="9"/>
    <w:semiHidden/>
    <w:rsid w:val="00AC178C"/>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AC178C"/>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AC178C"/>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AC178C"/>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AC178C"/>
    <w:rPr>
      <w:rFonts w:asciiTheme="majorHAnsi" w:eastAsiaTheme="majorEastAsia" w:hAnsiTheme="majorHAnsi" w:cstheme="majorBidi"/>
      <w:i/>
      <w:iCs/>
      <w:color w:val="404040" w:themeColor="text1" w:themeTint="BF"/>
      <w:sz w:val="20"/>
      <w:szCs w:val="20"/>
    </w:rPr>
  </w:style>
  <w:style w:type="paragraph" w:styleId="Titel">
    <w:name w:val="Title"/>
    <w:basedOn w:val="Standard"/>
    <w:next w:val="Standard"/>
    <w:link w:val="TitelZchn"/>
    <w:uiPriority w:val="10"/>
    <w:qFormat/>
    <w:rsid w:val="007A3C45"/>
    <w:pPr>
      <w:pBdr>
        <w:bottom w:val="single" w:sz="8" w:space="4" w:color="auto"/>
      </w:pBdr>
      <w:spacing w:after="300" w:line="240" w:lineRule="auto"/>
      <w:contextualSpacing/>
    </w:pPr>
    <w:rPr>
      <w:rFonts w:eastAsiaTheme="majorEastAsia" w:cstheme="majorBidi"/>
      <w:spacing w:val="5"/>
      <w:kern w:val="28"/>
      <w:sz w:val="52"/>
      <w:szCs w:val="52"/>
    </w:rPr>
  </w:style>
  <w:style w:type="character" w:customStyle="1" w:styleId="TitelZchn">
    <w:name w:val="Titel Zchn"/>
    <w:basedOn w:val="Absatz-Standardschriftart"/>
    <w:link w:val="Titel"/>
    <w:uiPriority w:val="10"/>
    <w:rsid w:val="007A3C45"/>
    <w:rPr>
      <w:rFonts w:ascii="Arial" w:eastAsiaTheme="majorEastAsia" w:hAnsi="Arial" w:cstheme="majorBidi"/>
      <w:spacing w:val="5"/>
      <w:kern w:val="28"/>
      <w:sz w:val="52"/>
      <w:szCs w:val="52"/>
    </w:rPr>
  </w:style>
  <w:style w:type="paragraph" w:styleId="Verzeichnis1">
    <w:name w:val="toc 1"/>
    <w:basedOn w:val="Standard"/>
    <w:next w:val="Standard"/>
    <w:autoRedefine/>
    <w:uiPriority w:val="39"/>
    <w:unhideWhenUsed/>
    <w:rsid w:val="004F6D8A"/>
    <w:pPr>
      <w:spacing w:after="100"/>
    </w:pPr>
  </w:style>
  <w:style w:type="character" w:styleId="Hyperlink">
    <w:name w:val="Hyperlink"/>
    <w:basedOn w:val="Absatz-Standardschriftart"/>
    <w:uiPriority w:val="99"/>
    <w:unhideWhenUsed/>
    <w:rsid w:val="004F6D8A"/>
    <w:rPr>
      <w:color w:val="0000FF" w:themeColor="hyperlink"/>
      <w:u w:val="single"/>
    </w:rPr>
  </w:style>
  <w:style w:type="paragraph" w:styleId="KeinLeerraum">
    <w:name w:val="No Spacing"/>
    <w:uiPriority w:val="1"/>
    <w:qFormat/>
    <w:rsid w:val="007A3C45"/>
    <w:pPr>
      <w:spacing w:after="0" w:line="240" w:lineRule="auto"/>
      <w:jc w:val="both"/>
    </w:pPr>
    <w:rPr>
      <w:rFonts w:ascii="Arial" w:hAnsi="Arial"/>
    </w:rPr>
  </w:style>
  <w:style w:type="table" w:styleId="Tabellenraster">
    <w:name w:val="Table Grid"/>
    <w:basedOn w:val="NormaleTabelle"/>
    <w:rsid w:val="00302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qFormat/>
    <w:rsid w:val="00302AA0"/>
    <w:rPr>
      <w:b/>
      <w:bCs/>
    </w:rPr>
  </w:style>
  <w:style w:type="paragraph" w:styleId="Listenabsatz">
    <w:name w:val="List Paragraph"/>
    <w:basedOn w:val="Standard"/>
    <w:uiPriority w:val="34"/>
    <w:qFormat/>
    <w:rsid w:val="00FF458C"/>
    <w:pPr>
      <w:ind w:left="720"/>
      <w:contextualSpacing/>
    </w:pPr>
  </w:style>
  <w:style w:type="character" w:styleId="BesuchterLink">
    <w:name w:val="FollowedHyperlink"/>
    <w:basedOn w:val="Absatz-Standardschriftart"/>
    <w:uiPriority w:val="99"/>
    <w:semiHidden/>
    <w:unhideWhenUsed/>
    <w:rsid w:val="00102CE2"/>
    <w:rPr>
      <w:color w:val="800080" w:themeColor="followedHyperlink"/>
      <w:u w:val="single"/>
    </w:rPr>
  </w:style>
  <w:style w:type="paragraph" w:styleId="Verzeichnis2">
    <w:name w:val="toc 2"/>
    <w:basedOn w:val="Standard"/>
    <w:next w:val="Standard"/>
    <w:autoRedefine/>
    <w:uiPriority w:val="39"/>
    <w:unhideWhenUsed/>
    <w:rsid w:val="00633E08"/>
    <w:pPr>
      <w:spacing w:after="100"/>
      <w:ind w:left="220"/>
    </w:pPr>
  </w:style>
  <w:style w:type="paragraph" w:styleId="Verzeichnis3">
    <w:name w:val="toc 3"/>
    <w:basedOn w:val="Standard"/>
    <w:next w:val="Standard"/>
    <w:autoRedefine/>
    <w:uiPriority w:val="39"/>
    <w:unhideWhenUsed/>
    <w:rsid w:val="00633E08"/>
    <w:pPr>
      <w:spacing w:after="100"/>
      <w:ind w:left="440"/>
    </w:pPr>
  </w:style>
  <w:style w:type="paragraph" w:styleId="Beschriftung">
    <w:name w:val="caption"/>
    <w:basedOn w:val="Standard"/>
    <w:next w:val="Standard"/>
    <w:uiPriority w:val="35"/>
    <w:unhideWhenUsed/>
    <w:qFormat/>
    <w:rsid w:val="004418EA"/>
    <w:pPr>
      <w:spacing w:line="240" w:lineRule="auto"/>
    </w:pPr>
    <w:rPr>
      <w:b/>
      <w:bCs/>
      <w:i/>
      <w:sz w:val="18"/>
      <w:szCs w:val="18"/>
    </w:rPr>
  </w:style>
  <w:style w:type="paragraph" w:styleId="Abbildungsverzeichnis">
    <w:name w:val="table of figures"/>
    <w:basedOn w:val="Standard"/>
    <w:next w:val="Standard"/>
    <w:uiPriority w:val="99"/>
    <w:unhideWhenUsed/>
    <w:rsid w:val="005E64F7"/>
    <w:pPr>
      <w:spacing w:after="0"/>
    </w:pPr>
  </w:style>
  <w:style w:type="character" w:styleId="Kommentarzeichen">
    <w:name w:val="annotation reference"/>
    <w:basedOn w:val="Absatz-Standardschriftart"/>
    <w:uiPriority w:val="99"/>
    <w:semiHidden/>
    <w:unhideWhenUsed/>
    <w:rsid w:val="00D014D0"/>
    <w:rPr>
      <w:sz w:val="16"/>
      <w:szCs w:val="16"/>
    </w:rPr>
  </w:style>
  <w:style w:type="paragraph" w:styleId="Kommentartext">
    <w:name w:val="annotation text"/>
    <w:basedOn w:val="Standard"/>
    <w:link w:val="KommentartextZchn"/>
    <w:uiPriority w:val="99"/>
    <w:semiHidden/>
    <w:unhideWhenUsed/>
    <w:rsid w:val="00D014D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14D0"/>
    <w:rPr>
      <w:sz w:val="20"/>
      <w:szCs w:val="20"/>
    </w:rPr>
  </w:style>
  <w:style w:type="paragraph" w:styleId="Kommentarthema">
    <w:name w:val="annotation subject"/>
    <w:basedOn w:val="Kommentartext"/>
    <w:next w:val="Kommentartext"/>
    <w:link w:val="KommentarthemaZchn"/>
    <w:uiPriority w:val="99"/>
    <w:semiHidden/>
    <w:unhideWhenUsed/>
    <w:rsid w:val="00D014D0"/>
    <w:rPr>
      <w:b/>
      <w:bCs/>
    </w:rPr>
  </w:style>
  <w:style w:type="character" w:customStyle="1" w:styleId="KommentarthemaZchn">
    <w:name w:val="Kommentarthema Zchn"/>
    <w:basedOn w:val="KommentartextZchn"/>
    <w:link w:val="Kommentarthema"/>
    <w:uiPriority w:val="99"/>
    <w:semiHidden/>
    <w:rsid w:val="00D014D0"/>
    <w:rPr>
      <w:b/>
      <w:bCs/>
      <w:sz w:val="20"/>
      <w:szCs w:val="20"/>
    </w:rPr>
  </w:style>
  <w:style w:type="paragraph" w:customStyle="1" w:styleId="Default">
    <w:name w:val="Default"/>
    <w:rsid w:val="00FE3F9B"/>
    <w:pPr>
      <w:widowControl w:val="0"/>
      <w:autoSpaceDE w:val="0"/>
      <w:autoSpaceDN w:val="0"/>
      <w:adjustRightInd w:val="0"/>
      <w:spacing w:after="0" w:line="240" w:lineRule="auto"/>
    </w:pPr>
    <w:rPr>
      <w:rFonts w:ascii="Times New Roman" w:eastAsia="Times New Roman" w:hAnsi="Times New Roman" w:cs="Times New Roman"/>
      <w:color w:val="000000"/>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o\Documents\Studium\Semester%205\pro3E\Projekt%203\Vorlagen\Vorlage_Word.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046C0-C24D-46EC-BC88-79DCCDDF6D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Vorlage_Word.dotx</Template>
  <TotalTime>0</TotalTime>
  <Pages>7</Pages>
  <Words>948</Words>
  <Characters>5974</Characters>
  <Application>Microsoft Office Word</Application>
  <DocSecurity>0</DocSecurity>
  <Lines>49</Lines>
  <Paragraphs>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Hürzeler Bruno (s);Gonzalez Adrian (s)</dc:creator>
  <cp:lastModifiedBy>Bruno Hürzeler</cp:lastModifiedBy>
  <cp:revision>2</cp:revision>
  <cp:lastPrinted>2015-04-21T10:30:00Z</cp:lastPrinted>
  <dcterms:created xsi:type="dcterms:W3CDTF">2018-04-05T20:06:00Z</dcterms:created>
  <dcterms:modified xsi:type="dcterms:W3CDTF">2018-04-05T20:06:00Z</dcterms:modified>
</cp:coreProperties>
</file>