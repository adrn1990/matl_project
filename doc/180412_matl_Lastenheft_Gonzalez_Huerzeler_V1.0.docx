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19C7" w:rsidRPr="008B372E" w:rsidRDefault="003C19C7" w:rsidP="003C19C7">
      <w:pPr>
        <w:pStyle w:val="KeinLeerraum"/>
        <w:rPr>
          <w:rFonts w:cs="Arial"/>
        </w:rPr>
      </w:pPr>
    </w:p>
    <w:p w:rsidR="003C19C7" w:rsidRPr="008B372E" w:rsidRDefault="003C19C7" w:rsidP="003C19C7">
      <w:pPr>
        <w:pStyle w:val="KeinLeerraum"/>
        <w:rPr>
          <w:rFonts w:cs="Arial"/>
        </w:rPr>
      </w:pPr>
    </w:p>
    <w:p w:rsidR="003C19C7" w:rsidRPr="008B372E" w:rsidRDefault="003C19C7" w:rsidP="003C19C7">
      <w:pPr>
        <w:pStyle w:val="KeinLeerraum"/>
        <w:rPr>
          <w:rFonts w:cs="Arial"/>
        </w:rPr>
      </w:pPr>
    </w:p>
    <w:p w:rsidR="00C516DC" w:rsidRPr="008B372E" w:rsidRDefault="00C516DC" w:rsidP="003C19C7">
      <w:pPr>
        <w:pStyle w:val="KeinLeerraum"/>
        <w:rPr>
          <w:rFonts w:cs="Arial"/>
        </w:rPr>
      </w:pPr>
    </w:p>
    <w:p w:rsidR="00C516DC" w:rsidRPr="008B372E" w:rsidRDefault="00C516DC" w:rsidP="003C19C7">
      <w:pPr>
        <w:pStyle w:val="KeinLeerraum"/>
        <w:rPr>
          <w:rFonts w:cs="Arial"/>
        </w:rPr>
      </w:pPr>
    </w:p>
    <w:p w:rsidR="00C516DC" w:rsidRPr="008B372E" w:rsidRDefault="00C516DC" w:rsidP="003C19C7">
      <w:pPr>
        <w:pStyle w:val="KeinLeerraum"/>
        <w:rPr>
          <w:rFonts w:cs="Arial"/>
        </w:rPr>
      </w:pPr>
    </w:p>
    <w:p w:rsidR="00C516DC" w:rsidRPr="008B372E" w:rsidRDefault="00C516DC" w:rsidP="003C19C7">
      <w:pPr>
        <w:pStyle w:val="KeinLeerraum"/>
        <w:rPr>
          <w:rFonts w:cs="Arial"/>
        </w:rPr>
      </w:pPr>
    </w:p>
    <w:p w:rsidR="00C516DC" w:rsidRPr="008B372E" w:rsidRDefault="00C516DC" w:rsidP="003C19C7">
      <w:pPr>
        <w:pStyle w:val="KeinLeerraum"/>
        <w:rPr>
          <w:rFonts w:cs="Arial"/>
        </w:rPr>
      </w:pPr>
    </w:p>
    <w:p w:rsidR="00C516DC" w:rsidRPr="008B372E" w:rsidRDefault="00C516DC" w:rsidP="003C19C7">
      <w:pPr>
        <w:pStyle w:val="KeinLeerraum"/>
        <w:rPr>
          <w:rFonts w:cs="Arial"/>
        </w:rPr>
      </w:pPr>
    </w:p>
    <w:p w:rsidR="00C516DC" w:rsidRPr="008B372E" w:rsidRDefault="00C516DC" w:rsidP="003C19C7">
      <w:pPr>
        <w:pStyle w:val="KeinLeerraum"/>
        <w:rPr>
          <w:rFonts w:cs="Arial"/>
        </w:rPr>
      </w:pPr>
    </w:p>
    <w:p w:rsidR="00C516DC" w:rsidRPr="008B372E" w:rsidRDefault="00C516DC" w:rsidP="003C19C7">
      <w:pPr>
        <w:pStyle w:val="KeinLeerraum"/>
        <w:rPr>
          <w:rFonts w:cs="Arial"/>
        </w:rPr>
      </w:pPr>
    </w:p>
    <w:p w:rsidR="003C19C7" w:rsidRPr="008B372E" w:rsidRDefault="003C19C7" w:rsidP="003C19C7">
      <w:pPr>
        <w:pStyle w:val="KeinLeerraum"/>
        <w:rPr>
          <w:rFonts w:cs="Arial"/>
        </w:rPr>
      </w:pPr>
    </w:p>
    <w:p w:rsidR="003C19C7" w:rsidRPr="008B372E" w:rsidRDefault="00C54FE8" w:rsidP="003C19C7">
      <w:pPr>
        <w:pStyle w:val="Titel"/>
        <w:pBdr>
          <w:bottom w:val="none" w:sz="0" w:space="0" w:color="auto"/>
        </w:pBdr>
        <w:jc w:val="center"/>
        <w:rPr>
          <w:rFonts w:cs="Arial"/>
          <w:sz w:val="72"/>
          <w:szCs w:val="72"/>
        </w:rPr>
      </w:pPr>
      <w:r w:rsidRPr="008B372E">
        <w:rPr>
          <w:rFonts w:cs="Arial"/>
          <w:sz w:val="72"/>
          <w:szCs w:val="72"/>
        </w:rPr>
        <w:t>Lastenheft</w:t>
      </w:r>
      <w:r w:rsidR="00F84A58" w:rsidRPr="008B372E">
        <w:rPr>
          <w:rFonts w:cs="Arial"/>
          <w:sz w:val="72"/>
          <w:szCs w:val="72"/>
        </w:rPr>
        <w:t xml:space="preserve"> </w:t>
      </w:r>
      <w:r w:rsidR="00B21E9E">
        <w:rPr>
          <w:rFonts w:cs="Arial"/>
          <w:sz w:val="72"/>
          <w:szCs w:val="72"/>
        </w:rPr>
        <w:t>MATLAB®</w:t>
      </w:r>
    </w:p>
    <w:p w:rsidR="003C19C7" w:rsidRPr="008B372E" w:rsidRDefault="003C19C7" w:rsidP="003C19C7">
      <w:pPr>
        <w:pStyle w:val="KeinLeerraum"/>
        <w:rPr>
          <w:rFonts w:cs="Arial"/>
        </w:rPr>
      </w:pPr>
    </w:p>
    <w:p w:rsidR="003C19C7" w:rsidRPr="008B372E" w:rsidRDefault="00FC23D5" w:rsidP="00F84A58">
      <w:pPr>
        <w:pStyle w:val="KeinLeerraum"/>
        <w:jc w:val="center"/>
        <w:rPr>
          <w:rFonts w:cs="Arial"/>
        </w:rPr>
      </w:pPr>
      <w:r>
        <w:rPr>
          <w:rFonts w:cs="Arial"/>
          <w:sz w:val="32"/>
          <w:szCs w:val="32"/>
        </w:rPr>
        <w:t xml:space="preserve">Brute-Force-Software mittels verschiedener </w:t>
      </w:r>
      <w:r w:rsidRPr="00FC23D5">
        <w:rPr>
          <w:rFonts w:cs="Arial"/>
          <w:sz w:val="32"/>
          <w:szCs w:val="32"/>
        </w:rPr>
        <w:t>Verschlüsselungsalgorithmen</w:t>
      </w:r>
    </w:p>
    <w:p w:rsidR="003C19C7" w:rsidRPr="008B372E" w:rsidRDefault="003C19C7" w:rsidP="003C19C7">
      <w:pPr>
        <w:pStyle w:val="KeinLeerraum"/>
        <w:rPr>
          <w:rFonts w:cs="Arial"/>
        </w:rPr>
      </w:pPr>
    </w:p>
    <w:p w:rsidR="003C19C7" w:rsidRPr="008B372E" w:rsidRDefault="003C19C7" w:rsidP="003C19C7">
      <w:pPr>
        <w:pStyle w:val="KeinLeerraum"/>
        <w:rPr>
          <w:rFonts w:cs="Arial"/>
        </w:rPr>
      </w:pPr>
    </w:p>
    <w:p w:rsidR="003C19C7" w:rsidRPr="008B372E" w:rsidRDefault="003C19C7" w:rsidP="003C19C7">
      <w:pPr>
        <w:pStyle w:val="KeinLeerraum"/>
        <w:rPr>
          <w:rFonts w:cs="Arial"/>
        </w:rPr>
      </w:pPr>
    </w:p>
    <w:p w:rsidR="004C5DB0" w:rsidRPr="008B372E" w:rsidRDefault="004C5DB0" w:rsidP="003C19C7">
      <w:pPr>
        <w:pStyle w:val="KeinLeerraum"/>
        <w:rPr>
          <w:rFonts w:cs="Arial"/>
        </w:rPr>
      </w:pPr>
    </w:p>
    <w:p w:rsidR="004C5DB0" w:rsidRPr="008B372E" w:rsidRDefault="004C5DB0" w:rsidP="003C19C7">
      <w:pPr>
        <w:pStyle w:val="KeinLeerraum"/>
        <w:rPr>
          <w:rFonts w:cs="Arial"/>
        </w:rPr>
      </w:pPr>
    </w:p>
    <w:p w:rsidR="004C5DB0" w:rsidRPr="008B372E" w:rsidRDefault="004C5DB0" w:rsidP="003C19C7">
      <w:pPr>
        <w:pStyle w:val="KeinLeerraum"/>
        <w:rPr>
          <w:rFonts w:cs="Arial"/>
        </w:rPr>
      </w:pPr>
    </w:p>
    <w:p w:rsidR="004C5DB0" w:rsidRPr="008B372E" w:rsidRDefault="004C5DB0" w:rsidP="003C19C7">
      <w:pPr>
        <w:pStyle w:val="KeinLeerraum"/>
        <w:rPr>
          <w:rFonts w:cs="Arial"/>
        </w:rPr>
      </w:pPr>
    </w:p>
    <w:p w:rsidR="004C5DB0" w:rsidRPr="008B372E" w:rsidRDefault="004C5DB0" w:rsidP="003C19C7">
      <w:pPr>
        <w:pStyle w:val="KeinLeerraum"/>
        <w:rPr>
          <w:rFonts w:cs="Arial"/>
        </w:rPr>
      </w:pPr>
    </w:p>
    <w:p w:rsidR="003C19C7" w:rsidRPr="008B372E" w:rsidRDefault="003C19C7" w:rsidP="003C19C7">
      <w:pPr>
        <w:pStyle w:val="KeinLeerraum"/>
        <w:rPr>
          <w:rFonts w:cs="Arial"/>
        </w:rPr>
      </w:pPr>
    </w:p>
    <w:p w:rsidR="003C19C7" w:rsidRPr="008B372E" w:rsidRDefault="003C19C7" w:rsidP="003C19C7">
      <w:pPr>
        <w:pStyle w:val="KeinLeerraum"/>
        <w:rPr>
          <w:rFonts w:cs="Arial"/>
        </w:rPr>
      </w:pPr>
    </w:p>
    <w:p w:rsidR="00F84A58" w:rsidRPr="008B372E" w:rsidRDefault="00F84A58" w:rsidP="00F84A58">
      <w:pPr>
        <w:pStyle w:val="KeinLeerraum"/>
        <w:tabs>
          <w:tab w:val="left" w:pos="4536"/>
        </w:tabs>
        <w:ind w:left="2410" w:hanging="2410"/>
        <w:rPr>
          <w:rFonts w:cs="Arial"/>
        </w:rPr>
      </w:pPr>
      <w:r w:rsidRPr="008B372E">
        <w:rPr>
          <w:rFonts w:cs="Arial"/>
          <w:b/>
        </w:rPr>
        <w:t>Teammitglieder</w:t>
      </w:r>
      <w:r w:rsidR="003C19C7" w:rsidRPr="008B372E">
        <w:rPr>
          <w:rFonts w:cs="Arial"/>
          <w:b/>
        </w:rPr>
        <w:t>:</w:t>
      </w:r>
      <w:r w:rsidR="003C19C7" w:rsidRPr="008B372E">
        <w:rPr>
          <w:rFonts w:cs="Arial"/>
          <w:b/>
        </w:rPr>
        <w:tab/>
      </w:r>
      <w:r w:rsidR="00FC23D5">
        <w:rPr>
          <w:rFonts w:cs="Arial"/>
        </w:rPr>
        <w:t>Adrian Gonzalez</w:t>
      </w:r>
    </w:p>
    <w:p w:rsidR="003C19C7" w:rsidRPr="008B372E" w:rsidRDefault="003C19C7" w:rsidP="00F84A58">
      <w:pPr>
        <w:pStyle w:val="KeinLeerraum"/>
        <w:tabs>
          <w:tab w:val="left" w:pos="4536"/>
        </w:tabs>
        <w:ind w:left="2410" w:hanging="2410"/>
        <w:rPr>
          <w:rFonts w:cs="Arial"/>
        </w:rPr>
      </w:pPr>
      <w:r w:rsidRPr="008B372E">
        <w:rPr>
          <w:rFonts w:cs="Arial"/>
          <w:b/>
        </w:rPr>
        <w:tab/>
      </w:r>
      <w:r w:rsidR="00FC23D5">
        <w:rPr>
          <w:rFonts w:cs="Arial"/>
        </w:rPr>
        <w:t>Bruno Hürzeler</w:t>
      </w:r>
      <w:r w:rsidRPr="008B372E">
        <w:rPr>
          <w:rFonts w:cs="Arial"/>
          <w:b/>
        </w:rPr>
        <w:t xml:space="preserve"> </w:t>
      </w:r>
    </w:p>
    <w:p w:rsidR="003C19C7" w:rsidRPr="008B372E" w:rsidRDefault="003C19C7" w:rsidP="003C19C7">
      <w:pPr>
        <w:pStyle w:val="KeinLeerraum"/>
        <w:tabs>
          <w:tab w:val="left" w:pos="4536"/>
        </w:tabs>
        <w:ind w:left="2410" w:hanging="2410"/>
        <w:rPr>
          <w:rFonts w:cs="Arial"/>
        </w:rPr>
      </w:pPr>
    </w:p>
    <w:p w:rsidR="003C19C7" w:rsidRPr="008B372E" w:rsidRDefault="003C19C7" w:rsidP="003C19C7">
      <w:pPr>
        <w:pStyle w:val="KeinLeerraum"/>
        <w:tabs>
          <w:tab w:val="left" w:pos="4536"/>
        </w:tabs>
        <w:ind w:left="2410" w:hanging="2410"/>
        <w:rPr>
          <w:rFonts w:cs="Arial"/>
        </w:rPr>
      </w:pPr>
    </w:p>
    <w:p w:rsidR="003C19C7" w:rsidRPr="008B372E" w:rsidRDefault="003C19C7" w:rsidP="003C19C7">
      <w:pPr>
        <w:pStyle w:val="KeinLeerraum"/>
        <w:tabs>
          <w:tab w:val="left" w:pos="4536"/>
        </w:tabs>
        <w:ind w:left="2410" w:hanging="2410"/>
        <w:rPr>
          <w:rFonts w:cs="Arial"/>
        </w:rPr>
      </w:pPr>
    </w:p>
    <w:p w:rsidR="00A81170" w:rsidRPr="008B372E" w:rsidRDefault="00A81170" w:rsidP="003C19C7">
      <w:pPr>
        <w:pStyle w:val="KeinLeerraum"/>
        <w:tabs>
          <w:tab w:val="left" w:pos="4536"/>
        </w:tabs>
        <w:ind w:left="2410" w:hanging="2410"/>
        <w:rPr>
          <w:rFonts w:cs="Arial"/>
        </w:rPr>
      </w:pPr>
    </w:p>
    <w:p w:rsidR="00C516DC" w:rsidRPr="008B372E" w:rsidRDefault="00C516DC" w:rsidP="00C516DC">
      <w:pPr>
        <w:pStyle w:val="KeinLeerraum"/>
        <w:tabs>
          <w:tab w:val="left" w:pos="4536"/>
        </w:tabs>
        <w:ind w:left="2410" w:hanging="2410"/>
        <w:rPr>
          <w:rFonts w:cs="Arial"/>
        </w:rPr>
      </w:pPr>
      <w:r w:rsidRPr="008B372E">
        <w:rPr>
          <w:rFonts w:cs="Arial"/>
          <w:b/>
        </w:rPr>
        <w:t>Dozent:</w:t>
      </w:r>
      <w:r w:rsidRPr="008B372E">
        <w:rPr>
          <w:rFonts w:cs="Arial"/>
          <w:b/>
        </w:rPr>
        <w:tab/>
      </w:r>
      <w:r w:rsidR="00FC23D5">
        <w:rPr>
          <w:rFonts w:cs="Arial"/>
        </w:rPr>
        <w:t>Prof. Dr. Norbert Hofmann</w:t>
      </w:r>
    </w:p>
    <w:p w:rsidR="00A81170" w:rsidRPr="008B372E" w:rsidRDefault="00A81170" w:rsidP="003C19C7">
      <w:pPr>
        <w:pStyle w:val="KeinLeerraum"/>
        <w:tabs>
          <w:tab w:val="left" w:pos="4536"/>
        </w:tabs>
        <w:ind w:left="2410" w:hanging="2410"/>
        <w:rPr>
          <w:rFonts w:cs="Arial"/>
        </w:rPr>
      </w:pPr>
    </w:p>
    <w:p w:rsidR="003C19C7" w:rsidRPr="008B372E" w:rsidRDefault="003C19C7" w:rsidP="003C19C7">
      <w:pPr>
        <w:pStyle w:val="KeinLeerraum"/>
        <w:tabs>
          <w:tab w:val="left" w:pos="4536"/>
        </w:tabs>
        <w:ind w:left="2410" w:hanging="2410"/>
        <w:rPr>
          <w:rFonts w:cs="Arial"/>
        </w:rPr>
      </w:pPr>
      <w:r w:rsidRPr="008B372E">
        <w:rPr>
          <w:rFonts w:cs="Arial"/>
          <w:b/>
        </w:rPr>
        <w:t>Fach</w:t>
      </w:r>
      <w:r w:rsidRPr="008B372E">
        <w:rPr>
          <w:rFonts w:cs="Arial"/>
        </w:rPr>
        <w:tab/>
      </w:r>
      <w:r w:rsidR="00F84A58" w:rsidRPr="008B372E">
        <w:rPr>
          <w:rFonts w:cs="Arial"/>
        </w:rPr>
        <w:t>Matlab</w:t>
      </w:r>
      <w:r w:rsidR="00FC23D5">
        <w:rPr>
          <w:rFonts w:cs="Arial"/>
        </w:rPr>
        <w:t>-Workshop (matl)</w:t>
      </w:r>
    </w:p>
    <w:p w:rsidR="003C19C7" w:rsidRPr="008B372E" w:rsidRDefault="003C19C7" w:rsidP="003C19C7">
      <w:pPr>
        <w:pStyle w:val="KeinLeerraum"/>
        <w:tabs>
          <w:tab w:val="left" w:pos="4536"/>
        </w:tabs>
        <w:ind w:left="2410" w:hanging="2410"/>
        <w:rPr>
          <w:rFonts w:cs="Arial"/>
        </w:rPr>
      </w:pPr>
    </w:p>
    <w:p w:rsidR="003C19C7" w:rsidRPr="008B372E" w:rsidRDefault="003C19C7" w:rsidP="003C19C7">
      <w:pPr>
        <w:pStyle w:val="KeinLeerraum"/>
        <w:tabs>
          <w:tab w:val="left" w:pos="4536"/>
        </w:tabs>
        <w:ind w:left="2410" w:hanging="2410"/>
        <w:rPr>
          <w:rFonts w:cs="Arial"/>
        </w:rPr>
      </w:pPr>
      <w:r w:rsidRPr="008B372E">
        <w:rPr>
          <w:rFonts w:cs="Arial"/>
          <w:b/>
        </w:rPr>
        <w:t>Studiengang:</w:t>
      </w:r>
      <w:r w:rsidRPr="008B372E">
        <w:rPr>
          <w:rFonts w:cs="Arial"/>
          <w:b/>
        </w:rPr>
        <w:tab/>
      </w:r>
      <w:r w:rsidR="0026260C" w:rsidRPr="0026260C">
        <w:rPr>
          <w:rFonts w:cs="Arial"/>
        </w:rPr>
        <w:t xml:space="preserve">Studiengang </w:t>
      </w:r>
      <w:r w:rsidR="00FC23D5">
        <w:rPr>
          <w:rFonts w:cs="Arial"/>
        </w:rPr>
        <w:t>ST</w:t>
      </w:r>
      <w:r w:rsidR="0026260C" w:rsidRPr="0026260C">
        <w:rPr>
          <w:rFonts w:cs="Arial"/>
        </w:rPr>
        <w:t>-Technik</w:t>
      </w:r>
    </w:p>
    <w:p w:rsidR="003C19C7" w:rsidRPr="008B372E" w:rsidRDefault="003C19C7" w:rsidP="003C19C7">
      <w:pPr>
        <w:pStyle w:val="KeinLeerraum"/>
        <w:tabs>
          <w:tab w:val="left" w:pos="4536"/>
        </w:tabs>
        <w:ind w:left="2410" w:hanging="2410"/>
        <w:rPr>
          <w:rFonts w:cs="Arial"/>
        </w:rPr>
      </w:pPr>
      <w:r w:rsidRPr="008B372E">
        <w:rPr>
          <w:rFonts w:cs="Arial"/>
        </w:rPr>
        <w:tab/>
        <w:t>Fachhochschule Nordwestschweiz, Hochschule für Technik</w:t>
      </w:r>
    </w:p>
    <w:p w:rsidR="00F84A58" w:rsidRPr="008B372E" w:rsidRDefault="00F84A58">
      <w:pPr>
        <w:jc w:val="left"/>
        <w:rPr>
          <w:rFonts w:cs="Arial"/>
        </w:rPr>
      </w:pPr>
    </w:p>
    <w:p w:rsidR="00FE3F9B" w:rsidRPr="008B372E" w:rsidRDefault="00FE3F9B">
      <w:pPr>
        <w:jc w:val="left"/>
        <w:rPr>
          <w:rFonts w:cs="Arial"/>
        </w:rPr>
      </w:pPr>
    </w:p>
    <w:tbl>
      <w:tblPr>
        <w:tblW w:w="9039" w:type="dxa"/>
        <w:tblLook w:val="0000" w:firstRow="0" w:lastRow="0" w:firstColumn="0" w:lastColumn="0" w:noHBand="0" w:noVBand="0"/>
      </w:tblPr>
      <w:tblGrid>
        <w:gridCol w:w="1133"/>
        <w:gridCol w:w="1908"/>
        <w:gridCol w:w="1455"/>
        <w:gridCol w:w="1390"/>
        <w:gridCol w:w="3153"/>
      </w:tblGrid>
      <w:tr w:rsidR="00FE3F9B" w:rsidRPr="008B372E" w:rsidTr="00FE3F9B">
        <w:trPr>
          <w:trHeight w:val="353"/>
        </w:trPr>
        <w:tc>
          <w:tcPr>
            <w:tcW w:w="1133" w:type="dxa"/>
            <w:tcBorders>
              <w:top w:val="single" w:sz="12" w:space="0" w:color="000000"/>
              <w:left w:val="single" w:sz="12" w:space="0" w:color="000000"/>
              <w:bottom w:val="single" w:sz="8" w:space="0" w:color="000000"/>
              <w:right w:val="single" w:sz="8" w:space="0" w:color="000000"/>
            </w:tcBorders>
            <w:vAlign w:val="bottom"/>
          </w:tcPr>
          <w:p w:rsidR="00FE3F9B" w:rsidRPr="008B372E" w:rsidRDefault="00FE3F9B" w:rsidP="00FE3F9B">
            <w:pPr>
              <w:pStyle w:val="KeinLeerraum"/>
              <w:rPr>
                <w:rFonts w:cs="Arial"/>
                <w:b/>
              </w:rPr>
            </w:pPr>
            <w:r w:rsidRPr="008B372E">
              <w:rPr>
                <w:rFonts w:cs="Arial"/>
                <w:b/>
              </w:rPr>
              <w:t xml:space="preserve">Version </w:t>
            </w:r>
          </w:p>
        </w:tc>
        <w:tc>
          <w:tcPr>
            <w:tcW w:w="1914" w:type="dxa"/>
            <w:tcBorders>
              <w:top w:val="single" w:sz="12" w:space="0" w:color="000000"/>
              <w:left w:val="single" w:sz="8" w:space="0" w:color="000000"/>
              <w:bottom w:val="single" w:sz="8" w:space="0" w:color="000000"/>
              <w:right w:val="single" w:sz="8" w:space="0" w:color="000000"/>
            </w:tcBorders>
            <w:vAlign w:val="bottom"/>
          </w:tcPr>
          <w:p w:rsidR="00FE3F9B" w:rsidRPr="008B372E" w:rsidRDefault="00FE3F9B" w:rsidP="00FE3F9B">
            <w:pPr>
              <w:pStyle w:val="KeinLeerraum"/>
              <w:rPr>
                <w:rFonts w:cs="Arial"/>
                <w:b/>
              </w:rPr>
            </w:pPr>
            <w:r w:rsidRPr="008B372E">
              <w:rPr>
                <w:rFonts w:cs="Arial"/>
                <w:b/>
              </w:rPr>
              <w:t xml:space="preserve">Autor </w:t>
            </w:r>
          </w:p>
        </w:tc>
        <w:tc>
          <w:tcPr>
            <w:tcW w:w="1456" w:type="dxa"/>
            <w:tcBorders>
              <w:top w:val="single" w:sz="12" w:space="0" w:color="000000"/>
              <w:left w:val="single" w:sz="8" w:space="0" w:color="000000"/>
              <w:bottom w:val="single" w:sz="8" w:space="0" w:color="000000"/>
              <w:right w:val="single" w:sz="8" w:space="0" w:color="000000"/>
            </w:tcBorders>
            <w:vAlign w:val="bottom"/>
          </w:tcPr>
          <w:p w:rsidR="00FE3F9B" w:rsidRPr="008B372E" w:rsidRDefault="00FE3F9B" w:rsidP="00FE3F9B">
            <w:pPr>
              <w:pStyle w:val="KeinLeerraum"/>
              <w:rPr>
                <w:rFonts w:cs="Arial"/>
                <w:b/>
              </w:rPr>
            </w:pPr>
            <w:r w:rsidRPr="008B372E">
              <w:rPr>
                <w:rFonts w:cs="Arial"/>
                <w:b/>
              </w:rPr>
              <w:t xml:space="preserve">Datum </w:t>
            </w:r>
          </w:p>
        </w:tc>
        <w:tc>
          <w:tcPr>
            <w:tcW w:w="1373" w:type="dxa"/>
            <w:tcBorders>
              <w:top w:val="single" w:sz="12" w:space="0" w:color="000000"/>
              <w:left w:val="single" w:sz="8" w:space="0" w:color="000000"/>
              <w:bottom w:val="single" w:sz="8" w:space="0" w:color="000000"/>
              <w:right w:val="single" w:sz="8" w:space="0" w:color="000000"/>
            </w:tcBorders>
            <w:vAlign w:val="bottom"/>
          </w:tcPr>
          <w:p w:rsidR="00FE3F9B" w:rsidRPr="008B372E" w:rsidRDefault="00FE3F9B" w:rsidP="00FE3F9B">
            <w:pPr>
              <w:pStyle w:val="KeinLeerraum"/>
              <w:rPr>
                <w:rFonts w:cs="Arial"/>
                <w:b/>
              </w:rPr>
            </w:pPr>
            <w:r w:rsidRPr="008B372E">
              <w:rPr>
                <w:rFonts w:cs="Arial"/>
                <w:b/>
              </w:rPr>
              <w:t xml:space="preserve">Status </w:t>
            </w:r>
          </w:p>
        </w:tc>
        <w:tc>
          <w:tcPr>
            <w:tcW w:w="3163" w:type="dxa"/>
            <w:tcBorders>
              <w:top w:val="single" w:sz="12" w:space="0" w:color="000000"/>
              <w:left w:val="single" w:sz="8" w:space="0" w:color="000000"/>
              <w:bottom w:val="single" w:sz="8" w:space="0" w:color="000000"/>
              <w:right w:val="single" w:sz="12" w:space="0" w:color="000000"/>
            </w:tcBorders>
            <w:vAlign w:val="bottom"/>
          </w:tcPr>
          <w:p w:rsidR="00FE3F9B" w:rsidRPr="008B372E" w:rsidRDefault="00FE3F9B" w:rsidP="00FE3F9B">
            <w:pPr>
              <w:pStyle w:val="KeinLeerraum"/>
              <w:rPr>
                <w:rFonts w:cs="Arial"/>
                <w:b/>
              </w:rPr>
            </w:pPr>
            <w:r w:rsidRPr="008B372E">
              <w:rPr>
                <w:rFonts w:cs="Arial"/>
                <w:b/>
              </w:rPr>
              <w:t xml:space="preserve">Kommentar </w:t>
            </w:r>
          </w:p>
        </w:tc>
      </w:tr>
      <w:tr w:rsidR="00FE3F9B" w:rsidRPr="008B372E" w:rsidTr="00FE3F9B">
        <w:trPr>
          <w:trHeight w:val="353"/>
        </w:trPr>
        <w:tc>
          <w:tcPr>
            <w:tcW w:w="1133" w:type="dxa"/>
            <w:tcBorders>
              <w:top w:val="single" w:sz="8" w:space="0" w:color="000000"/>
              <w:left w:val="single" w:sz="12" w:space="0" w:color="000000"/>
              <w:bottom w:val="single" w:sz="8" w:space="0" w:color="000000"/>
              <w:right w:val="single" w:sz="8" w:space="0" w:color="000000"/>
            </w:tcBorders>
            <w:vAlign w:val="center"/>
          </w:tcPr>
          <w:p w:rsidR="00FE3F9B" w:rsidRPr="008B372E" w:rsidRDefault="00FE3F9B" w:rsidP="00FE3F9B">
            <w:pPr>
              <w:pStyle w:val="KeinLeerraum"/>
              <w:jc w:val="left"/>
              <w:rPr>
                <w:rFonts w:cs="Arial"/>
              </w:rPr>
            </w:pPr>
            <w:r w:rsidRPr="008B372E">
              <w:rPr>
                <w:rFonts w:cs="Arial"/>
              </w:rPr>
              <w:t>0.</w:t>
            </w:r>
            <w:r w:rsidR="00FC23D5">
              <w:rPr>
                <w:rFonts w:cs="Arial"/>
              </w:rPr>
              <w:t>1</w:t>
            </w:r>
            <w:r w:rsidRPr="008B372E">
              <w:rPr>
                <w:rFonts w:cs="Arial"/>
              </w:rPr>
              <w:t xml:space="preserve"> </w:t>
            </w:r>
          </w:p>
        </w:tc>
        <w:tc>
          <w:tcPr>
            <w:tcW w:w="1914"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356876" w:rsidP="00FE3F9B">
            <w:pPr>
              <w:pStyle w:val="KeinLeerraum"/>
              <w:jc w:val="left"/>
              <w:rPr>
                <w:rFonts w:cs="Arial"/>
              </w:rPr>
            </w:pPr>
            <w:r>
              <w:rPr>
                <w:rFonts w:cs="Arial"/>
              </w:rPr>
              <w:t>Hub</w:t>
            </w:r>
          </w:p>
        </w:tc>
        <w:tc>
          <w:tcPr>
            <w:tcW w:w="1456"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FC23D5" w:rsidP="00BE7E36">
            <w:pPr>
              <w:pStyle w:val="KeinLeerraum"/>
              <w:jc w:val="left"/>
              <w:rPr>
                <w:rFonts w:cs="Arial"/>
              </w:rPr>
            </w:pPr>
            <w:r>
              <w:rPr>
                <w:rFonts w:cs="Arial"/>
              </w:rPr>
              <w:t>05</w:t>
            </w:r>
            <w:r w:rsidR="00FE3F9B" w:rsidRPr="008B372E">
              <w:rPr>
                <w:rFonts w:cs="Arial"/>
              </w:rPr>
              <w:t>.04.20</w:t>
            </w:r>
            <w:r>
              <w:rPr>
                <w:rFonts w:cs="Arial"/>
              </w:rPr>
              <w:t>18</w:t>
            </w:r>
            <w:r w:rsidR="00FE3F9B" w:rsidRPr="008B372E">
              <w:rPr>
                <w:rFonts w:cs="Arial"/>
              </w:rPr>
              <w:t xml:space="preserve"> </w:t>
            </w:r>
          </w:p>
        </w:tc>
        <w:tc>
          <w:tcPr>
            <w:tcW w:w="1373"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5C732B" w:rsidP="00FE3F9B">
            <w:pPr>
              <w:pStyle w:val="KeinLeerraum"/>
              <w:jc w:val="left"/>
              <w:rPr>
                <w:rFonts w:cs="Arial"/>
              </w:rPr>
            </w:pPr>
            <w:r w:rsidRPr="008B372E">
              <w:rPr>
                <w:rFonts w:cs="Arial"/>
              </w:rPr>
              <w:t>provisorisch</w:t>
            </w:r>
          </w:p>
        </w:tc>
        <w:tc>
          <w:tcPr>
            <w:tcW w:w="3163" w:type="dxa"/>
            <w:tcBorders>
              <w:top w:val="single" w:sz="8" w:space="0" w:color="000000"/>
              <w:left w:val="single" w:sz="8" w:space="0" w:color="000000"/>
              <w:bottom w:val="single" w:sz="8" w:space="0" w:color="000000"/>
              <w:right w:val="single" w:sz="12" w:space="0" w:color="000000"/>
            </w:tcBorders>
            <w:vAlign w:val="center"/>
          </w:tcPr>
          <w:p w:rsidR="00FE3F9B" w:rsidRPr="008B372E" w:rsidRDefault="00FC23D5" w:rsidP="00FE3F9B">
            <w:pPr>
              <w:pStyle w:val="KeinLeerraum"/>
              <w:jc w:val="left"/>
              <w:rPr>
                <w:rFonts w:cs="Arial"/>
              </w:rPr>
            </w:pPr>
            <w:r>
              <w:rPr>
                <w:rFonts w:cs="Arial"/>
              </w:rPr>
              <w:t>Erstellung des Dokuments</w:t>
            </w:r>
          </w:p>
        </w:tc>
      </w:tr>
      <w:tr w:rsidR="00FE3F9B" w:rsidRPr="008B372E" w:rsidTr="00FE3F9B">
        <w:trPr>
          <w:trHeight w:val="353"/>
        </w:trPr>
        <w:tc>
          <w:tcPr>
            <w:tcW w:w="1133" w:type="dxa"/>
            <w:tcBorders>
              <w:top w:val="single" w:sz="8" w:space="0" w:color="000000"/>
              <w:left w:val="single" w:sz="12" w:space="0" w:color="000000"/>
              <w:bottom w:val="single" w:sz="8" w:space="0" w:color="000000"/>
              <w:right w:val="single" w:sz="8" w:space="0" w:color="000000"/>
            </w:tcBorders>
            <w:vAlign w:val="center"/>
          </w:tcPr>
          <w:p w:rsidR="00FE3F9B" w:rsidRPr="008B372E" w:rsidRDefault="00B21E9E" w:rsidP="00FE3F9B">
            <w:pPr>
              <w:pStyle w:val="KeinLeerraum"/>
              <w:jc w:val="left"/>
              <w:rPr>
                <w:rFonts w:cs="Arial"/>
              </w:rPr>
            </w:pPr>
            <w:r>
              <w:rPr>
                <w:rFonts w:cs="Arial"/>
              </w:rPr>
              <w:t>1.0</w:t>
            </w:r>
          </w:p>
        </w:tc>
        <w:tc>
          <w:tcPr>
            <w:tcW w:w="1914"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B21E9E" w:rsidP="00FE3F9B">
            <w:pPr>
              <w:pStyle w:val="KeinLeerraum"/>
              <w:jc w:val="left"/>
              <w:rPr>
                <w:rFonts w:cs="Arial"/>
              </w:rPr>
            </w:pPr>
            <w:r>
              <w:rPr>
                <w:rFonts w:cs="Arial"/>
              </w:rPr>
              <w:t>Goa</w:t>
            </w:r>
          </w:p>
        </w:tc>
        <w:tc>
          <w:tcPr>
            <w:tcW w:w="1456"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B21E9E" w:rsidP="00BE7E36">
            <w:pPr>
              <w:pStyle w:val="KeinLeerraum"/>
              <w:jc w:val="left"/>
              <w:rPr>
                <w:rFonts w:cs="Arial"/>
              </w:rPr>
            </w:pPr>
            <w:r>
              <w:rPr>
                <w:rFonts w:cs="Arial"/>
              </w:rPr>
              <w:t>12.04.2018</w:t>
            </w:r>
          </w:p>
        </w:tc>
        <w:tc>
          <w:tcPr>
            <w:tcW w:w="1373"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B21E9E" w:rsidP="00FE3F9B">
            <w:pPr>
              <w:pStyle w:val="KeinLeerraum"/>
              <w:jc w:val="left"/>
              <w:rPr>
                <w:rFonts w:cs="Arial"/>
              </w:rPr>
            </w:pPr>
            <w:r>
              <w:rPr>
                <w:rFonts w:cs="Arial"/>
              </w:rPr>
              <w:t>definitiv</w:t>
            </w:r>
          </w:p>
        </w:tc>
        <w:tc>
          <w:tcPr>
            <w:tcW w:w="3163" w:type="dxa"/>
            <w:tcBorders>
              <w:top w:val="single" w:sz="8" w:space="0" w:color="000000"/>
              <w:left w:val="single" w:sz="8" w:space="0" w:color="000000"/>
              <w:bottom w:val="single" w:sz="8" w:space="0" w:color="000000"/>
              <w:right w:val="single" w:sz="12" w:space="0" w:color="000000"/>
            </w:tcBorders>
            <w:vAlign w:val="center"/>
          </w:tcPr>
          <w:p w:rsidR="00FE3F9B" w:rsidRPr="008B372E" w:rsidRDefault="00B21E9E" w:rsidP="0080452E">
            <w:pPr>
              <w:pStyle w:val="KeinLeerraum"/>
              <w:jc w:val="left"/>
              <w:rPr>
                <w:rFonts w:cs="Arial"/>
              </w:rPr>
            </w:pPr>
            <w:r>
              <w:rPr>
                <w:rFonts w:cs="Arial"/>
              </w:rPr>
              <w:t>Abgabe des Dokuments</w:t>
            </w:r>
          </w:p>
        </w:tc>
      </w:tr>
    </w:tbl>
    <w:p w:rsidR="00FE3F9B" w:rsidRPr="008B372E" w:rsidRDefault="00FE3F9B">
      <w:pPr>
        <w:jc w:val="left"/>
        <w:rPr>
          <w:rFonts w:cs="Arial"/>
        </w:rPr>
      </w:pPr>
    </w:p>
    <w:p w:rsidR="008A0689" w:rsidRPr="008B372E" w:rsidRDefault="008A0689">
      <w:pPr>
        <w:jc w:val="left"/>
        <w:rPr>
          <w:rFonts w:cs="Arial"/>
        </w:rPr>
      </w:pPr>
      <w:r w:rsidRPr="008B372E">
        <w:rPr>
          <w:rFonts w:cs="Arial"/>
        </w:rPr>
        <w:br w:type="page"/>
      </w:r>
    </w:p>
    <w:p w:rsidR="004F6D8A" w:rsidRPr="008B372E" w:rsidRDefault="004F6D8A" w:rsidP="004F6D8A">
      <w:pPr>
        <w:rPr>
          <w:rFonts w:cs="Arial"/>
          <w:b/>
          <w:sz w:val="30"/>
          <w:szCs w:val="30"/>
        </w:rPr>
      </w:pPr>
      <w:r w:rsidRPr="008B372E">
        <w:rPr>
          <w:rFonts w:cs="Arial"/>
          <w:b/>
          <w:sz w:val="30"/>
          <w:szCs w:val="30"/>
        </w:rPr>
        <w:lastRenderedPageBreak/>
        <w:t>Inhaltsverzeichnis</w:t>
      </w:r>
    </w:p>
    <w:p w:rsidR="00A3357E" w:rsidRDefault="008A0689">
      <w:pPr>
        <w:pStyle w:val="Verzeichnis1"/>
        <w:tabs>
          <w:tab w:val="left" w:pos="440"/>
          <w:tab w:val="right" w:pos="9060"/>
        </w:tabs>
        <w:rPr>
          <w:rFonts w:asciiTheme="minorHAnsi" w:eastAsiaTheme="minorEastAsia" w:hAnsiTheme="minorHAnsi"/>
          <w:noProof/>
          <w:lang w:eastAsia="de-CH"/>
        </w:rPr>
      </w:pPr>
      <w:r w:rsidRPr="008B372E">
        <w:rPr>
          <w:rFonts w:cs="Arial"/>
        </w:rPr>
        <w:fldChar w:fldCharType="begin"/>
      </w:r>
      <w:r w:rsidRPr="008B372E">
        <w:rPr>
          <w:rFonts w:cs="Arial"/>
        </w:rPr>
        <w:instrText xml:space="preserve"> TOC \o "1-2" \h \z \u </w:instrText>
      </w:r>
      <w:r w:rsidRPr="008B372E">
        <w:rPr>
          <w:rFonts w:cs="Arial"/>
        </w:rPr>
        <w:fldChar w:fldCharType="separate"/>
      </w:r>
      <w:hyperlink w:anchor="_Toc408915591" w:history="1">
        <w:r w:rsidR="00A3357E" w:rsidRPr="006C68B9">
          <w:rPr>
            <w:rStyle w:val="Hyperlink"/>
            <w:rFonts w:cs="Arial"/>
            <w:noProof/>
          </w:rPr>
          <w:t>1</w:t>
        </w:r>
        <w:r w:rsidR="00A3357E">
          <w:rPr>
            <w:rFonts w:asciiTheme="minorHAnsi" w:eastAsiaTheme="minorEastAsia" w:hAnsiTheme="minorHAnsi"/>
            <w:noProof/>
            <w:lang w:eastAsia="de-CH"/>
          </w:rPr>
          <w:tab/>
        </w:r>
        <w:r w:rsidR="00A3357E" w:rsidRPr="006C68B9">
          <w:rPr>
            <w:rStyle w:val="Hyperlink"/>
            <w:rFonts w:cs="Arial"/>
            <w:noProof/>
          </w:rPr>
          <w:t>Zielbestimmung</w:t>
        </w:r>
        <w:r w:rsidR="00A3357E">
          <w:rPr>
            <w:noProof/>
            <w:webHidden/>
          </w:rPr>
          <w:tab/>
        </w:r>
        <w:r w:rsidR="00A3357E">
          <w:rPr>
            <w:noProof/>
            <w:webHidden/>
          </w:rPr>
          <w:fldChar w:fldCharType="begin"/>
        </w:r>
        <w:r w:rsidR="00A3357E">
          <w:rPr>
            <w:noProof/>
            <w:webHidden/>
          </w:rPr>
          <w:instrText xml:space="preserve"> PAGEREF _Toc408915591 \h </w:instrText>
        </w:r>
        <w:r w:rsidR="00A3357E">
          <w:rPr>
            <w:noProof/>
            <w:webHidden/>
          </w:rPr>
        </w:r>
        <w:r w:rsidR="00A3357E">
          <w:rPr>
            <w:noProof/>
            <w:webHidden/>
          </w:rPr>
          <w:fldChar w:fldCharType="separate"/>
        </w:r>
        <w:r w:rsidR="0055629E">
          <w:rPr>
            <w:noProof/>
            <w:webHidden/>
          </w:rPr>
          <w:t>3</w:t>
        </w:r>
        <w:r w:rsidR="00A3357E">
          <w:rPr>
            <w:noProof/>
            <w:webHidden/>
          </w:rPr>
          <w:fldChar w:fldCharType="end"/>
        </w:r>
      </w:hyperlink>
    </w:p>
    <w:p w:rsidR="00A3357E" w:rsidRDefault="0055629E">
      <w:pPr>
        <w:pStyle w:val="Verzeichnis2"/>
        <w:tabs>
          <w:tab w:val="left" w:pos="880"/>
          <w:tab w:val="right" w:pos="9060"/>
        </w:tabs>
        <w:rPr>
          <w:rFonts w:asciiTheme="minorHAnsi" w:eastAsiaTheme="minorEastAsia" w:hAnsiTheme="minorHAnsi"/>
          <w:noProof/>
          <w:lang w:eastAsia="de-CH"/>
        </w:rPr>
      </w:pPr>
      <w:hyperlink w:anchor="_Toc408915592" w:history="1">
        <w:r w:rsidR="00A3357E" w:rsidRPr="006C68B9">
          <w:rPr>
            <w:rStyle w:val="Hyperlink"/>
            <w:rFonts w:cs="Arial"/>
            <w:noProof/>
          </w:rPr>
          <w:t>1.1</w:t>
        </w:r>
        <w:r w:rsidR="00A3357E">
          <w:rPr>
            <w:rFonts w:asciiTheme="minorHAnsi" w:eastAsiaTheme="minorEastAsia" w:hAnsiTheme="minorHAnsi"/>
            <w:noProof/>
            <w:lang w:eastAsia="de-CH"/>
          </w:rPr>
          <w:tab/>
        </w:r>
        <w:r w:rsidR="00A3357E" w:rsidRPr="006C68B9">
          <w:rPr>
            <w:rStyle w:val="Hyperlink"/>
            <w:rFonts w:cs="Arial"/>
            <w:noProof/>
          </w:rPr>
          <w:t>Muss</w:t>
        </w:r>
        <w:r w:rsidR="00A3357E">
          <w:rPr>
            <w:noProof/>
            <w:webHidden/>
          </w:rPr>
          <w:tab/>
        </w:r>
        <w:r w:rsidR="00A3357E">
          <w:rPr>
            <w:noProof/>
            <w:webHidden/>
          </w:rPr>
          <w:fldChar w:fldCharType="begin"/>
        </w:r>
        <w:r w:rsidR="00A3357E">
          <w:rPr>
            <w:noProof/>
            <w:webHidden/>
          </w:rPr>
          <w:instrText xml:space="preserve"> PAGEREF _Toc408915592 \h </w:instrText>
        </w:r>
        <w:r w:rsidR="00A3357E">
          <w:rPr>
            <w:noProof/>
            <w:webHidden/>
          </w:rPr>
        </w:r>
        <w:r w:rsidR="00A3357E">
          <w:rPr>
            <w:noProof/>
            <w:webHidden/>
          </w:rPr>
          <w:fldChar w:fldCharType="separate"/>
        </w:r>
        <w:r>
          <w:rPr>
            <w:noProof/>
            <w:webHidden/>
          </w:rPr>
          <w:t>3</w:t>
        </w:r>
        <w:r w:rsidR="00A3357E">
          <w:rPr>
            <w:noProof/>
            <w:webHidden/>
          </w:rPr>
          <w:fldChar w:fldCharType="end"/>
        </w:r>
      </w:hyperlink>
    </w:p>
    <w:p w:rsidR="00A3357E" w:rsidRDefault="0055629E">
      <w:pPr>
        <w:pStyle w:val="Verzeichnis2"/>
        <w:tabs>
          <w:tab w:val="left" w:pos="880"/>
          <w:tab w:val="right" w:pos="9060"/>
        </w:tabs>
        <w:rPr>
          <w:rFonts w:asciiTheme="minorHAnsi" w:eastAsiaTheme="minorEastAsia" w:hAnsiTheme="minorHAnsi"/>
          <w:noProof/>
          <w:lang w:eastAsia="de-CH"/>
        </w:rPr>
      </w:pPr>
      <w:hyperlink w:anchor="_Toc408915593" w:history="1">
        <w:r w:rsidR="00A3357E" w:rsidRPr="006C68B9">
          <w:rPr>
            <w:rStyle w:val="Hyperlink"/>
            <w:rFonts w:cs="Arial"/>
            <w:noProof/>
          </w:rPr>
          <w:t>1.2</w:t>
        </w:r>
        <w:r w:rsidR="00A3357E">
          <w:rPr>
            <w:rFonts w:asciiTheme="minorHAnsi" w:eastAsiaTheme="minorEastAsia" w:hAnsiTheme="minorHAnsi"/>
            <w:noProof/>
            <w:lang w:eastAsia="de-CH"/>
          </w:rPr>
          <w:tab/>
        </w:r>
        <w:r w:rsidR="00A3357E" w:rsidRPr="006C68B9">
          <w:rPr>
            <w:rStyle w:val="Hyperlink"/>
            <w:rFonts w:cs="Arial"/>
            <w:noProof/>
          </w:rPr>
          <w:t>Wunsch</w:t>
        </w:r>
        <w:r w:rsidR="00A3357E">
          <w:rPr>
            <w:noProof/>
            <w:webHidden/>
          </w:rPr>
          <w:tab/>
        </w:r>
        <w:r w:rsidR="00A3357E">
          <w:rPr>
            <w:noProof/>
            <w:webHidden/>
          </w:rPr>
          <w:fldChar w:fldCharType="begin"/>
        </w:r>
        <w:r w:rsidR="00A3357E">
          <w:rPr>
            <w:noProof/>
            <w:webHidden/>
          </w:rPr>
          <w:instrText xml:space="preserve"> PAGEREF _Toc408915593 \h </w:instrText>
        </w:r>
        <w:r w:rsidR="00A3357E">
          <w:rPr>
            <w:noProof/>
            <w:webHidden/>
          </w:rPr>
        </w:r>
        <w:r w:rsidR="00A3357E">
          <w:rPr>
            <w:noProof/>
            <w:webHidden/>
          </w:rPr>
          <w:fldChar w:fldCharType="separate"/>
        </w:r>
        <w:r>
          <w:rPr>
            <w:noProof/>
            <w:webHidden/>
          </w:rPr>
          <w:t>3</w:t>
        </w:r>
        <w:r w:rsidR="00A3357E">
          <w:rPr>
            <w:noProof/>
            <w:webHidden/>
          </w:rPr>
          <w:fldChar w:fldCharType="end"/>
        </w:r>
      </w:hyperlink>
    </w:p>
    <w:p w:rsidR="00A3357E" w:rsidRDefault="0055629E">
      <w:pPr>
        <w:pStyle w:val="Verzeichnis2"/>
        <w:tabs>
          <w:tab w:val="left" w:pos="880"/>
          <w:tab w:val="right" w:pos="9060"/>
        </w:tabs>
        <w:rPr>
          <w:rFonts w:asciiTheme="minorHAnsi" w:eastAsiaTheme="minorEastAsia" w:hAnsiTheme="minorHAnsi"/>
          <w:noProof/>
          <w:lang w:eastAsia="de-CH"/>
        </w:rPr>
      </w:pPr>
      <w:hyperlink w:anchor="_Toc408915594" w:history="1">
        <w:r w:rsidR="00A3357E" w:rsidRPr="006C68B9">
          <w:rPr>
            <w:rStyle w:val="Hyperlink"/>
            <w:rFonts w:cs="Arial"/>
            <w:noProof/>
          </w:rPr>
          <w:t>1.3</w:t>
        </w:r>
        <w:r w:rsidR="00A3357E">
          <w:rPr>
            <w:rFonts w:asciiTheme="minorHAnsi" w:eastAsiaTheme="minorEastAsia" w:hAnsiTheme="minorHAnsi"/>
            <w:noProof/>
            <w:lang w:eastAsia="de-CH"/>
          </w:rPr>
          <w:tab/>
        </w:r>
        <w:r w:rsidR="00A3357E" w:rsidRPr="006C68B9">
          <w:rPr>
            <w:rStyle w:val="Hyperlink"/>
            <w:rFonts w:cs="Arial"/>
            <w:noProof/>
          </w:rPr>
          <w:t>Abgrenzungskriterien</w:t>
        </w:r>
        <w:r w:rsidR="00A3357E">
          <w:rPr>
            <w:noProof/>
            <w:webHidden/>
          </w:rPr>
          <w:tab/>
        </w:r>
        <w:r w:rsidR="00A3357E">
          <w:rPr>
            <w:noProof/>
            <w:webHidden/>
          </w:rPr>
          <w:fldChar w:fldCharType="begin"/>
        </w:r>
        <w:r w:rsidR="00A3357E">
          <w:rPr>
            <w:noProof/>
            <w:webHidden/>
          </w:rPr>
          <w:instrText xml:space="preserve"> PAGEREF _Toc408915594 \h </w:instrText>
        </w:r>
        <w:r w:rsidR="00A3357E">
          <w:rPr>
            <w:noProof/>
            <w:webHidden/>
          </w:rPr>
        </w:r>
        <w:r w:rsidR="00A3357E">
          <w:rPr>
            <w:noProof/>
            <w:webHidden/>
          </w:rPr>
          <w:fldChar w:fldCharType="separate"/>
        </w:r>
        <w:r>
          <w:rPr>
            <w:noProof/>
            <w:webHidden/>
          </w:rPr>
          <w:t>3</w:t>
        </w:r>
        <w:r w:rsidR="00A3357E">
          <w:rPr>
            <w:noProof/>
            <w:webHidden/>
          </w:rPr>
          <w:fldChar w:fldCharType="end"/>
        </w:r>
      </w:hyperlink>
    </w:p>
    <w:p w:rsidR="00A3357E" w:rsidRDefault="0055629E">
      <w:pPr>
        <w:pStyle w:val="Verzeichnis1"/>
        <w:tabs>
          <w:tab w:val="left" w:pos="440"/>
          <w:tab w:val="right" w:pos="9060"/>
        </w:tabs>
        <w:rPr>
          <w:rFonts w:asciiTheme="minorHAnsi" w:eastAsiaTheme="minorEastAsia" w:hAnsiTheme="minorHAnsi"/>
          <w:noProof/>
          <w:lang w:eastAsia="de-CH"/>
        </w:rPr>
      </w:pPr>
      <w:hyperlink w:anchor="_Toc408915595" w:history="1">
        <w:r w:rsidR="00A3357E" w:rsidRPr="006C68B9">
          <w:rPr>
            <w:rStyle w:val="Hyperlink"/>
            <w:rFonts w:cs="Arial"/>
            <w:noProof/>
          </w:rPr>
          <w:t>2</w:t>
        </w:r>
        <w:r w:rsidR="00A3357E">
          <w:rPr>
            <w:rFonts w:asciiTheme="minorHAnsi" w:eastAsiaTheme="minorEastAsia" w:hAnsiTheme="minorHAnsi"/>
            <w:noProof/>
            <w:lang w:eastAsia="de-CH"/>
          </w:rPr>
          <w:tab/>
        </w:r>
        <w:r w:rsidR="00A3357E" w:rsidRPr="006C68B9">
          <w:rPr>
            <w:rStyle w:val="Hyperlink"/>
            <w:rFonts w:cs="Arial"/>
            <w:noProof/>
          </w:rPr>
          <w:t>Produkteinsatz</w:t>
        </w:r>
        <w:r w:rsidR="00A3357E">
          <w:rPr>
            <w:noProof/>
            <w:webHidden/>
          </w:rPr>
          <w:tab/>
        </w:r>
        <w:r w:rsidR="00A3357E">
          <w:rPr>
            <w:noProof/>
            <w:webHidden/>
          </w:rPr>
          <w:fldChar w:fldCharType="begin"/>
        </w:r>
        <w:r w:rsidR="00A3357E">
          <w:rPr>
            <w:noProof/>
            <w:webHidden/>
          </w:rPr>
          <w:instrText xml:space="preserve"> PAGEREF _Toc408915595 \h </w:instrText>
        </w:r>
        <w:r w:rsidR="00A3357E">
          <w:rPr>
            <w:noProof/>
            <w:webHidden/>
          </w:rPr>
        </w:r>
        <w:r w:rsidR="00A3357E">
          <w:rPr>
            <w:noProof/>
            <w:webHidden/>
          </w:rPr>
          <w:fldChar w:fldCharType="separate"/>
        </w:r>
        <w:r>
          <w:rPr>
            <w:noProof/>
            <w:webHidden/>
          </w:rPr>
          <w:t>3</w:t>
        </w:r>
        <w:r w:rsidR="00A3357E">
          <w:rPr>
            <w:noProof/>
            <w:webHidden/>
          </w:rPr>
          <w:fldChar w:fldCharType="end"/>
        </w:r>
      </w:hyperlink>
    </w:p>
    <w:p w:rsidR="00A3357E" w:rsidRDefault="0055629E">
      <w:pPr>
        <w:pStyle w:val="Verzeichnis2"/>
        <w:tabs>
          <w:tab w:val="left" w:pos="880"/>
          <w:tab w:val="right" w:pos="9060"/>
        </w:tabs>
        <w:rPr>
          <w:rFonts w:asciiTheme="minorHAnsi" w:eastAsiaTheme="minorEastAsia" w:hAnsiTheme="minorHAnsi"/>
          <w:noProof/>
          <w:lang w:eastAsia="de-CH"/>
        </w:rPr>
      </w:pPr>
      <w:hyperlink w:anchor="_Toc408915596" w:history="1">
        <w:r w:rsidR="00A3357E" w:rsidRPr="006C68B9">
          <w:rPr>
            <w:rStyle w:val="Hyperlink"/>
            <w:rFonts w:cs="Arial"/>
            <w:noProof/>
          </w:rPr>
          <w:t>2.1</w:t>
        </w:r>
        <w:r w:rsidR="00A3357E">
          <w:rPr>
            <w:rFonts w:asciiTheme="minorHAnsi" w:eastAsiaTheme="minorEastAsia" w:hAnsiTheme="minorHAnsi"/>
            <w:noProof/>
            <w:lang w:eastAsia="de-CH"/>
          </w:rPr>
          <w:tab/>
        </w:r>
        <w:r w:rsidR="00A3357E" w:rsidRPr="006C68B9">
          <w:rPr>
            <w:rStyle w:val="Hyperlink"/>
            <w:rFonts w:cs="Arial"/>
            <w:noProof/>
          </w:rPr>
          <w:t>Anwendungsbereich</w:t>
        </w:r>
        <w:r w:rsidR="00A3357E">
          <w:rPr>
            <w:noProof/>
            <w:webHidden/>
          </w:rPr>
          <w:tab/>
        </w:r>
        <w:r w:rsidR="00A3357E">
          <w:rPr>
            <w:noProof/>
            <w:webHidden/>
          </w:rPr>
          <w:fldChar w:fldCharType="begin"/>
        </w:r>
        <w:r w:rsidR="00A3357E">
          <w:rPr>
            <w:noProof/>
            <w:webHidden/>
          </w:rPr>
          <w:instrText xml:space="preserve"> PAGEREF _Toc408915596 \h </w:instrText>
        </w:r>
        <w:r w:rsidR="00A3357E">
          <w:rPr>
            <w:noProof/>
            <w:webHidden/>
          </w:rPr>
        </w:r>
        <w:r w:rsidR="00A3357E">
          <w:rPr>
            <w:noProof/>
            <w:webHidden/>
          </w:rPr>
          <w:fldChar w:fldCharType="separate"/>
        </w:r>
        <w:r>
          <w:rPr>
            <w:noProof/>
            <w:webHidden/>
          </w:rPr>
          <w:t>3</w:t>
        </w:r>
        <w:r w:rsidR="00A3357E">
          <w:rPr>
            <w:noProof/>
            <w:webHidden/>
          </w:rPr>
          <w:fldChar w:fldCharType="end"/>
        </w:r>
      </w:hyperlink>
    </w:p>
    <w:p w:rsidR="00A3357E" w:rsidRDefault="0055629E">
      <w:pPr>
        <w:pStyle w:val="Verzeichnis2"/>
        <w:tabs>
          <w:tab w:val="left" w:pos="880"/>
          <w:tab w:val="right" w:pos="9060"/>
        </w:tabs>
        <w:rPr>
          <w:rFonts w:asciiTheme="minorHAnsi" w:eastAsiaTheme="minorEastAsia" w:hAnsiTheme="minorHAnsi"/>
          <w:noProof/>
          <w:lang w:eastAsia="de-CH"/>
        </w:rPr>
      </w:pPr>
      <w:hyperlink w:anchor="_Toc408915597" w:history="1">
        <w:r w:rsidR="00A3357E" w:rsidRPr="006C68B9">
          <w:rPr>
            <w:rStyle w:val="Hyperlink"/>
            <w:rFonts w:cs="Arial"/>
            <w:noProof/>
          </w:rPr>
          <w:t>2.2</w:t>
        </w:r>
        <w:r w:rsidR="00A3357E">
          <w:rPr>
            <w:rFonts w:asciiTheme="minorHAnsi" w:eastAsiaTheme="minorEastAsia" w:hAnsiTheme="minorHAnsi"/>
            <w:noProof/>
            <w:lang w:eastAsia="de-CH"/>
          </w:rPr>
          <w:tab/>
        </w:r>
        <w:r w:rsidR="00A3357E" w:rsidRPr="006C68B9">
          <w:rPr>
            <w:rStyle w:val="Hyperlink"/>
            <w:rFonts w:cs="Arial"/>
            <w:noProof/>
          </w:rPr>
          <w:t>Zielgruppe</w:t>
        </w:r>
        <w:r w:rsidR="00A3357E">
          <w:rPr>
            <w:noProof/>
            <w:webHidden/>
          </w:rPr>
          <w:tab/>
        </w:r>
        <w:r w:rsidR="00A3357E">
          <w:rPr>
            <w:noProof/>
            <w:webHidden/>
          </w:rPr>
          <w:fldChar w:fldCharType="begin"/>
        </w:r>
        <w:r w:rsidR="00A3357E">
          <w:rPr>
            <w:noProof/>
            <w:webHidden/>
          </w:rPr>
          <w:instrText xml:space="preserve"> PAGEREF _Toc408915597 \h </w:instrText>
        </w:r>
        <w:r w:rsidR="00A3357E">
          <w:rPr>
            <w:noProof/>
            <w:webHidden/>
          </w:rPr>
        </w:r>
        <w:r w:rsidR="00A3357E">
          <w:rPr>
            <w:noProof/>
            <w:webHidden/>
          </w:rPr>
          <w:fldChar w:fldCharType="separate"/>
        </w:r>
        <w:r>
          <w:rPr>
            <w:noProof/>
            <w:webHidden/>
          </w:rPr>
          <w:t>3</w:t>
        </w:r>
        <w:r w:rsidR="00A3357E">
          <w:rPr>
            <w:noProof/>
            <w:webHidden/>
          </w:rPr>
          <w:fldChar w:fldCharType="end"/>
        </w:r>
      </w:hyperlink>
    </w:p>
    <w:p w:rsidR="00A3357E" w:rsidRDefault="0055629E">
      <w:pPr>
        <w:pStyle w:val="Verzeichnis1"/>
        <w:tabs>
          <w:tab w:val="left" w:pos="440"/>
          <w:tab w:val="right" w:pos="9060"/>
        </w:tabs>
        <w:rPr>
          <w:rFonts w:asciiTheme="minorHAnsi" w:eastAsiaTheme="minorEastAsia" w:hAnsiTheme="minorHAnsi"/>
          <w:noProof/>
          <w:lang w:eastAsia="de-CH"/>
        </w:rPr>
      </w:pPr>
      <w:hyperlink w:anchor="_Toc408915598" w:history="1">
        <w:r w:rsidR="00A3357E" w:rsidRPr="006C68B9">
          <w:rPr>
            <w:rStyle w:val="Hyperlink"/>
            <w:rFonts w:cs="Arial"/>
            <w:noProof/>
          </w:rPr>
          <w:t>3</w:t>
        </w:r>
        <w:r w:rsidR="00A3357E">
          <w:rPr>
            <w:rFonts w:asciiTheme="minorHAnsi" w:eastAsiaTheme="minorEastAsia" w:hAnsiTheme="minorHAnsi"/>
            <w:noProof/>
            <w:lang w:eastAsia="de-CH"/>
          </w:rPr>
          <w:tab/>
        </w:r>
        <w:r w:rsidR="00A3357E" w:rsidRPr="006C68B9">
          <w:rPr>
            <w:rStyle w:val="Hyperlink"/>
            <w:rFonts w:cs="Arial"/>
            <w:noProof/>
          </w:rPr>
          <w:t>Produkteumgebung</w:t>
        </w:r>
        <w:r w:rsidR="00A3357E">
          <w:rPr>
            <w:noProof/>
            <w:webHidden/>
          </w:rPr>
          <w:tab/>
        </w:r>
        <w:r w:rsidR="00A3357E">
          <w:rPr>
            <w:noProof/>
            <w:webHidden/>
          </w:rPr>
          <w:fldChar w:fldCharType="begin"/>
        </w:r>
        <w:r w:rsidR="00A3357E">
          <w:rPr>
            <w:noProof/>
            <w:webHidden/>
          </w:rPr>
          <w:instrText xml:space="preserve"> PAGEREF _Toc408915598 \h </w:instrText>
        </w:r>
        <w:r w:rsidR="00A3357E">
          <w:rPr>
            <w:noProof/>
            <w:webHidden/>
          </w:rPr>
        </w:r>
        <w:r w:rsidR="00A3357E">
          <w:rPr>
            <w:noProof/>
            <w:webHidden/>
          </w:rPr>
          <w:fldChar w:fldCharType="separate"/>
        </w:r>
        <w:r>
          <w:rPr>
            <w:noProof/>
            <w:webHidden/>
          </w:rPr>
          <w:t>4</w:t>
        </w:r>
        <w:r w:rsidR="00A3357E">
          <w:rPr>
            <w:noProof/>
            <w:webHidden/>
          </w:rPr>
          <w:fldChar w:fldCharType="end"/>
        </w:r>
      </w:hyperlink>
    </w:p>
    <w:p w:rsidR="00A3357E" w:rsidRDefault="0055629E">
      <w:pPr>
        <w:pStyle w:val="Verzeichnis2"/>
        <w:tabs>
          <w:tab w:val="left" w:pos="880"/>
          <w:tab w:val="right" w:pos="9060"/>
        </w:tabs>
        <w:rPr>
          <w:rFonts w:asciiTheme="minorHAnsi" w:eastAsiaTheme="minorEastAsia" w:hAnsiTheme="minorHAnsi"/>
          <w:noProof/>
          <w:lang w:eastAsia="de-CH"/>
        </w:rPr>
      </w:pPr>
      <w:hyperlink w:anchor="_Toc408915599" w:history="1">
        <w:r w:rsidR="00A3357E" w:rsidRPr="006C68B9">
          <w:rPr>
            <w:rStyle w:val="Hyperlink"/>
            <w:rFonts w:cs="Arial"/>
            <w:noProof/>
          </w:rPr>
          <w:t>3.1</w:t>
        </w:r>
        <w:r w:rsidR="00A3357E">
          <w:rPr>
            <w:rFonts w:asciiTheme="minorHAnsi" w:eastAsiaTheme="minorEastAsia" w:hAnsiTheme="minorHAnsi"/>
            <w:noProof/>
            <w:lang w:eastAsia="de-CH"/>
          </w:rPr>
          <w:tab/>
        </w:r>
        <w:r w:rsidR="00A3357E" w:rsidRPr="006C68B9">
          <w:rPr>
            <w:rStyle w:val="Hyperlink"/>
            <w:rFonts w:cs="Arial"/>
            <w:noProof/>
          </w:rPr>
          <w:t>Software</w:t>
        </w:r>
        <w:r w:rsidR="00A3357E">
          <w:rPr>
            <w:noProof/>
            <w:webHidden/>
          </w:rPr>
          <w:tab/>
        </w:r>
        <w:r w:rsidR="00A3357E">
          <w:rPr>
            <w:noProof/>
            <w:webHidden/>
          </w:rPr>
          <w:fldChar w:fldCharType="begin"/>
        </w:r>
        <w:r w:rsidR="00A3357E">
          <w:rPr>
            <w:noProof/>
            <w:webHidden/>
          </w:rPr>
          <w:instrText xml:space="preserve"> PAGEREF _Toc408915599 \h </w:instrText>
        </w:r>
        <w:r w:rsidR="00A3357E">
          <w:rPr>
            <w:noProof/>
            <w:webHidden/>
          </w:rPr>
        </w:r>
        <w:r w:rsidR="00A3357E">
          <w:rPr>
            <w:noProof/>
            <w:webHidden/>
          </w:rPr>
          <w:fldChar w:fldCharType="separate"/>
        </w:r>
        <w:r>
          <w:rPr>
            <w:noProof/>
            <w:webHidden/>
          </w:rPr>
          <w:t>4</w:t>
        </w:r>
        <w:r w:rsidR="00A3357E">
          <w:rPr>
            <w:noProof/>
            <w:webHidden/>
          </w:rPr>
          <w:fldChar w:fldCharType="end"/>
        </w:r>
      </w:hyperlink>
    </w:p>
    <w:p w:rsidR="00A3357E" w:rsidRDefault="0055629E">
      <w:pPr>
        <w:pStyle w:val="Verzeichnis2"/>
        <w:tabs>
          <w:tab w:val="left" w:pos="880"/>
          <w:tab w:val="right" w:pos="9060"/>
        </w:tabs>
        <w:rPr>
          <w:rFonts w:asciiTheme="minorHAnsi" w:eastAsiaTheme="minorEastAsia" w:hAnsiTheme="minorHAnsi"/>
          <w:noProof/>
          <w:lang w:eastAsia="de-CH"/>
        </w:rPr>
      </w:pPr>
      <w:hyperlink w:anchor="_Toc408915600" w:history="1">
        <w:r w:rsidR="00A3357E" w:rsidRPr="006C68B9">
          <w:rPr>
            <w:rStyle w:val="Hyperlink"/>
            <w:rFonts w:cs="Arial"/>
            <w:noProof/>
          </w:rPr>
          <w:t>3.2</w:t>
        </w:r>
        <w:r w:rsidR="00A3357E">
          <w:rPr>
            <w:rFonts w:asciiTheme="minorHAnsi" w:eastAsiaTheme="minorEastAsia" w:hAnsiTheme="minorHAnsi"/>
            <w:noProof/>
            <w:lang w:eastAsia="de-CH"/>
          </w:rPr>
          <w:tab/>
        </w:r>
        <w:r w:rsidR="00A3357E" w:rsidRPr="006C68B9">
          <w:rPr>
            <w:rStyle w:val="Hyperlink"/>
            <w:rFonts w:cs="Arial"/>
            <w:noProof/>
          </w:rPr>
          <w:t>Betriebssystem</w:t>
        </w:r>
        <w:r w:rsidR="00A3357E">
          <w:rPr>
            <w:noProof/>
            <w:webHidden/>
          </w:rPr>
          <w:tab/>
        </w:r>
        <w:r w:rsidR="00A3357E">
          <w:rPr>
            <w:noProof/>
            <w:webHidden/>
          </w:rPr>
          <w:fldChar w:fldCharType="begin"/>
        </w:r>
        <w:r w:rsidR="00A3357E">
          <w:rPr>
            <w:noProof/>
            <w:webHidden/>
          </w:rPr>
          <w:instrText xml:space="preserve"> PAGEREF _Toc408915600 \h </w:instrText>
        </w:r>
        <w:r w:rsidR="00A3357E">
          <w:rPr>
            <w:noProof/>
            <w:webHidden/>
          </w:rPr>
        </w:r>
        <w:r w:rsidR="00A3357E">
          <w:rPr>
            <w:noProof/>
            <w:webHidden/>
          </w:rPr>
          <w:fldChar w:fldCharType="separate"/>
        </w:r>
        <w:r>
          <w:rPr>
            <w:noProof/>
            <w:webHidden/>
          </w:rPr>
          <w:t>4</w:t>
        </w:r>
        <w:r w:rsidR="00A3357E">
          <w:rPr>
            <w:noProof/>
            <w:webHidden/>
          </w:rPr>
          <w:fldChar w:fldCharType="end"/>
        </w:r>
      </w:hyperlink>
    </w:p>
    <w:p w:rsidR="00A3357E" w:rsidRDefault="0055629E">
      <w:pPr>
        <w:pStyle w:val="Verzeichnis2"/>
        <w:tabs>
          <w:tab w:val="left" w:pos="880"/>
          <w:tab w:val="right" w:pos="9060"/>
        </w:tabs>
        <w:rPr>
          <w:rFonts w:asciiTheme="minorHAnsi" w:eastAsiaTheme="minorEastAsia" w:hAnsiTheme="minorHAnsi"/>
          <w:noProof/>
          <w:lang w:eastAsia="de-CH"/>
        </w:rPr>
      </w:pPr>
      <w:hyperlink w:anchor="_Toc408915601" w:history="1">
        <w:r w:rsidR="00A3357E" w:rsidRPr="006C68B9">
          <w:rPr>
            <w:rStyle w:val="Hyperlink"/>
            <w:rFonts w:cs="Arial"/>
            <w:noProof/>
          </w:rPr>
          <w:t>3.3</w:t>
        </w:r>
        <w:r w:rsidR="00A3357E">
          <w:rPr>
            <w:rFonts w:asciiTheme="minorHAnsi" w:eastAsiaTheme="minorEastAsia" w:hAnsiTheme="minorHAnsi"/>
            <w:noProof/>
            <w:lang w:eastAsia="de-CH"/>
          </w:rPr>
          <w:tab/>
        </w:r>
        <w:r w:rsidR="00A3357E" w:rsidRPr="006C68B9">
          <w:rPr>
            <w:rStyle w:val="Hyperlink"/>
            <w:rFonts w:cs="Arial"/>
            <w:noProof/>
          </w:rPr>
          <w:t>Hardware</w:t>
        </w:r>
        <w:r w:rsidR="00A3357E">
          <w:rPr>
            <w:noProof/>
            <w:webHidden/>
          </w:rPr>
          <w:tab/>
        </w:r>
        <w:r w:rsidR="00A3357E">
          <w:rPr>
            <w:noProof/>
            <w:webHidden/>
          </w:rPr>
          <w:fldChar w:fldCharType="begin"/>
        </w:r>
        <w:r w:rsidR="00A3357E">
          <w:rPr>
            <w:noProof/>
            <w:webHidden/>
          </w:rPr>
          <w:instrText xml:space="preserve"> PAGEREF _Toc408915601 \h </w:instrText>
        </w:r>
        <w:r w:rsidR="00A3357E">
          <w:rPr>
            <w:noProof/>
            <w:webHidden/>
          </w:rPr>
        </w:r>
        <w:r w:rsidR="00A3357E">
          <w:rPr>
            <w:noProof/>
            <w:webHidden/>
          </w:rPr>
          <w:fldChar w:fldCharType="separate"/>
        </w:r>
        <w:r>
          <w:rPr>
            <w:noProof/>
            <w:webHidden/>
          </w:rPr>
          <w:t>4</w:t>
        </w:r>
        <w:r w:rsidR="00A3357E">
          <w:rPr>
            <w:noProof/>
            <w:webHidden/>
          </w:rPr>
          <w:fldChar w:fldCharType="end"/>
        </w:r>
      </w:hyperlink>
    </w:p>
    <w:p w:rsidR="00A3357E" w:rsidRDefault="0055629E">
      <w:pPr>
        <w:pStyle w:val="Verzeichnis1"/>
        <w:tabs>
          <w:tab w:val="left" w:pos="440"/>
          <w:tab w:val="right" w:pos="9060"/>
        </w:tabs>
        <w:rPr>
          <w:rFonts w:asciiTheme="minorHAnsi" w:eastAsiaTheme="minorEastAsia" w:hAnsiTheme="minorHAnsi"/>
          <w:noProof/>
          <w:lang w:eastAsia="de-CH"/>
        </w:rPr>
      </w:pPr>
      <w:hyperlink w:anchor="_Toc408915602" w:history="1">
        <w:r w:rsidR="00A3357E" w:rsidRPr="006C68B9">
          <w:rPr>
            <w:rStyle w:val="Hyperlink"/>
            <w:rFonts w:cs="Arial"/>
            <w:noProof/>
          </w:rPr>
          <w:t>4</w:t>
        </w:r>
        <w:r w:rsidR="00A3357E">
          <w:rPr>
            <w:rFonts w:asciiTheme="minorHAnsi" w:eastAsiaTheme="minorEastAsia" w:hAnsiTheme="minorHAnsi"/>
            <w:noProof/>
            <w:lang w:eastAsia="de-CH"/>
          </w:rPr>
          <w:tab/>
        </w:r>
        <w:r w:rsidR="00A3357E" w:rsidRPr="006C68B9">
          <w:rPr>
            <w:rStyle w:val="Hyperlink"/>
            <w:rFonts w:cs="Arial"/>
            <w:noProof/>
          </w:rPr>
          <w:t>Produktfunktionen</w:t>
        </w:r>
        <w:r w:rsidR="00A3357E">
          <w:rPr>
            <w:noProof/>
            <w:webHidden/>
          </w:rPr>
          <w:tab/>
        </w:r>
        <w:r w:rsidR="00A3357E">
          <w:rPr>
            <w:noProof/>
            <w:webHidden/>
          </w:rPr>
          <w:fldChar w:fldCharType="begin"/>
        </w:r>
        <w:r w:rsidR="00A3357E">
          <w:rPr>
            <w:noProof/>
            <w:webHidden/>
          </w:rPr>
          <w:instrText xml:space="preserve"> PAGEREF _Toc408915602 \h </w:instrText>
        </w:r>
        <w:r w:rsidR="00A3357E">
          <w:rPr>
            <w:noProof/>
            <w:webHidden/>
          </w:rPr>
        </w:r>
        <w:r w:rsidR="00A3357E">
          <w:rPr>
            <w:noProof/>
            <w:webHidden/>
          </w:rPr>
          <w:fldChar w:fldCharType="separate"/>
        </w:r>
        <w:r>
          <w:rPr>
            <w:noProof/>
            <w:webHidden/>
          </w:rPr>
          <w:t>4</w:t>
        </w:r>
        <w:r w:rsidR="00A3357E">
          <w:rPr>
            <w:noProof/>
            <w:webHidden/>
          </w:rPr>
          <w:fldChar w:fldCharType="end"/>
        </w:r>
      </w:hyperlink>
    </w:p>
    <w:p w:rsidR="00A3357E" w:rsidRDefault="0055629E">
      <w:pPr>
        <w:pStyle w:val="Verzeichnis1"/>
        <w:tabs>
          <w:tab w:val="left" w:pos="440"/>
          <w:tab w:val="right" w:pos="9060"/>
        </w:tabs>
        <w:rPr>
          <w:rFonts w:asciiTheme="minorHAnsi" w:eastAsiaTheme="minorEastAsia" w:hAnsiTheme="minorHAnsi"/>
          <w:noProof/>
          <w:lang w:eastAsia="de-CH"/>
        </w:rPr>
      </w:pPr>
      <w:hyperlink w:anchor="_Toc408915603" w:history="1">
        <w:r w:rsidR="00A3357E" w:rsidRPr="006C68B9">
          <w:rPr>
            <w:rStyle w:val="Hyperlink"/>
            <w:rFonts w:cs="Arial"/>
            <w:noProof/>
          </w:rPr>
          <w:t>5</w:t>
        </w:r>
        <w:r w:rsidR="00A3357E">
          <w:rPr>
            <w:rFonts w:asciiTheme="minorHAnsi" w:eastAsiaTheme="minorEastAsia" w:hAnsiTheme="minorHAnsi"/>
            <w:noProof/>
            <w:lang w:eastAsia="de-CH"/>
          </w:rPr>
          <w:tab/>
        </w:r>
        <w:r w:rsidR="00A3357E" w:rsidRPr="006C68B9">
          <w:rPr>
            <w:rStyle w:val="Hyperlink"/>
            <w:rFonts w:cs="Arial"/>
            <w:noProof/>
          </w:rPr>
          <w:t>Produktdaten</w:t>
        </w:r>
        <w:r w:rsidR="00A3357E">
          <w:rPr>
            <w:noProof/>
            <w:webHidden/>
          </w:rPr>
          <w:tab/>
        </w:r>
        <w:r w:rsidR="00A3357E">
          <w:rPr>
            <w:noProof/>
            <w:webHidden/>
          </w:rPr>
          <w:fldChar w:fldCharType="begin"/>
        </w:r>
        <w:r w:rsidR="00A3357E">
          <w:rPr>
            <w:noProof/>
            <w:webHidden/>
          </w:rPr>
          <w:instrText xml:space="preserve"> PAGEREF _Toc408915603 \h </w:instrText>
        </w:r>
        <w:r w:rsidR="00A3357E">
          <w:rPr>
            <w:noProof/>
            <w:webHidden/>
          </w:rPr>
        </w:r>
        <w:r w:rsidR="00A3357E">
          <w:rPr>
            <w:noProof/>
            <w:webHidden/>
          </w:rPr>
          <w:fldChar w:fldCharType="separate"/>
        </w:r>
        <w:r>
          <w:rPr>
            <w:noProof/>
            <w:webHidden/>
          </w:rPr>
          <w:t>5</w:t>
        </w:r>
        <w:r w:rsidR="00A3357E">
          <w:rPr>
            <w:noProof/>
            <w:webHidden/>
          </w:rPr>
          <w:fldChar w:fldCharType="end"/>
        </w:r>
      </w:hyperlink>
    </w:p>
    <w:p w:rsidR="00A3357E" w:rsidRDefault="0055629E">
      <w:pPr>
        <w:pStyle w:val="Verzeichnis1"/>
        <w:tabs>
          <w:tab w:val="left" w:pos="440"/>
          <w:tab w:val="right" w:pos="9060"/>
        </w:tabs>
        <w:rPr>
          <w:rFonts w:asciiTheme="minorHAnsi" w:eastAsiaTheme="minorEastAsia" w:hAnsiTheme="minorHAnsi"/>
          <w:noProof/>
          <w:lang w:eastAsia="de-CH"/>
        </w:rPr>
      </w:pPr>
      <w:hyperlink w:anchor="_Toc408915604" w:history="1">
        <w:r w:rsidR="00A3357E" w:rsidRPr="006C68B9">
          <w:rPr>
            <w:rStyle w:val="Hyperlink"/>
            <w:rFonts w:cs="Arial"/>
            <w:noProof/>
          </w:rPr>
          <w:t>6</w:t>
        </w:r>
        <w:r w:rsidR="00A3357E">
          <w:rPr>
            <w:rFonts w:asciiTheme="minorHAnsi" w:eastAsiaTheme="minorEastAsia" w:hAnsiTheme="minorHAnsi"/>
            <w:noProof/>
            <w:lang w:eastAsia="de-CH"/>
          </w:rPr>
          <w:tab/>
        </w:r>
        <w:r w:rsidR="00A3357E" w:rsidRPr="006C68B9">
          <w:rPr>
            <w:rStyle w:val="Hyperlink"/>
            <w:rFonts w:cs="Arial"/>
            <w:noProof/>
          </w:rPr>
          <w:t>Produkt-Leistungen</w:t>
        </w:r>
        <w:r w:rsidR="00A3357E">
          <w:rPr>
            <w:noProof/>
            <w:webHidden/>
          </w:rPr>
          <w:tab/>
        </w:r>
        <w:r w:rsidR="00A3357E">
          <w:rPr>
            <w:noProof/>
            <w:webHidden/>
          </w:rPr>
          <w:fldChar w:fldCharType="begin"/>
        </w:r>
        <w:r w:rsidR="00A3357E">
          <w:rPr>
            <w:noProof/>
            <w:webHidden/>
          </w:rPr>
          <w:instrText xml:space="preserve"> PAGEREF _Toc408915604 \h </w:instrText>
        </w:r>
        <w:r w:rsidR="00A3357E">
          <w:rPr>
            <w:noProof/>
            <w:webHidden/>
          </w:rPr>
        </w:r>
        <w:r w:rsidR="00A3357E">
          <w:rPr>
            <w:noProof/>
            <w:webHidden/>
          </w:rPr>
          <w:fldChar w:fldCharType="separate"/>
        </w:r>
        <w:r>
          <w:rPr>
            <w:noProof/>
            <w:webHidden/>
          </w:rPr>
          <w:t>5</w:t>
        </w:r>
        <w:r w:rsidR="00A3357E">
          <w:rPr>
            <w:noProof/>
            <w:webHidden/>
          </w:rPr>
          <w:fldChar w:fldCharType="end"/>
        </w:r>
      </w:hyperlink>
    </w:p>
    <w:p w:rsidR="00A3357E" w:rsidRDefault="0055629E">
      <w:pPr>
        <w:pStyle w:val="Verzeichnis1"/>
        <w:tabs>
          <w:tab w:val="left" w:pos="440"/>
          <w:tab w:val="right" w:pos="9060"/>
        </w:tabs>
        <w:rPr>
          <w:rFonts w:asciiTheme="minorHAnsi" w:eastAsiaTheme="minorEastAsia" w:hAnsiTheme="minorHAnsi"/>
          <w:noProof/>
          <w:lang w:eastAsia="de-CH"/>
        </w:rPr>
      </w:pPr>
      <w:hyperlink w:anchor="_Toc408915605" w:history="1">
        <w:r w:rsidR="00A3357E" w:rsidRPr="006C68B9">
          <w:rPr>
            <w:rStyle w:val="Hyperlink"/>
            <w:rFonts w:cs="Arial"/>
            <w:noProof/>
          </w:rPr>
          <w:t>7</w:t>
        </w:r>
        <w:r w:rsidR="00A3357E">
          <w:rPr>
            <w:rFonts w:asciiTheme="minorHAnsi" w:eastAsiaTheme="minorEastAsia" w:hAnsiTheme="minorHAnsi"/>
            <w:noProof/>
            <w:lang w:eastAsia="de-CH"/>
          </w:rPr>
          <w:tab/>
        </w:r>
        <w:r w:rsidR="00A3357E" w:rsidRPr="006C68B9">
          <w:rPr>
            <w:rStyle w:val="Hyperlink"/>
            <w:rFonts w:cs="Arial"/>
            <w:noProof/>
          </w:rPr>
          <w:t>Benutzungsschnittstelle</w:t>
        </w:r>
        <w:r w:rsidR="00A3357E">
          <w:rPr>
            <w:noProof/>
            <w:webHidden/>
          </w:rPr>
          <w:tab/>
        </w:r>
        <w:r w:rsidR="00A3357E">
          <w:rPr>
            <w:noProof/>
            <w:webHidden/>
          </w:rPr>
          <w:fldChar w:fldCharType="begin"/>
        </w:r>
        <w:r w:rsidR="00A3357E">
          <w:rPr>
            <w:noProof/>
            <w:webHidden/>
          </w:rPr>
          <w:instrText xml:space="preserve"> PAGEREF _Toc408915605 \h </w:instrText>
        </w:r>
        <w:r w:rsidR="00A3357E">
          <w:rPr>
            <w:noProof/>
            <w:webHidden/>
          </w:rPr>
        </w:r>
        <w:r w:rsidR="00A3357E">
          <w:rPr>
            <w:noProof/>
            <w:webHidden/>
          </w:rPr>
          <w:fldChar w:fldCharType="separate"/>
        </w:r>
        <w:r>
          <w:rPr>
            <w:noProof/>
            <w:webHidden/>
          </w:rPr>
          <w:t>5</w:t>
        </w:r>
        <w:r w:rsidR="00A3357E">
          <w:rPr>
            <w:noProof/>
            <w:webHidden/>
          </w:rPr>
          <w:fldChar w:fldCharType="end"/>
        </w:r>
      </w:hyperlink>
    </w:p>
    <w:p w:rsidR="00A3357E" w:rsidRDefault="0055629E">
      <w:pPr>
        <w:pStyle w:val="Verzeichnis1"/>
        <w:tabs>
          <w:tab w:val="left" w:pos="440"/>
          <w:tab w:val="right" w:pos="9060"/>
        </w:tabs>
        <w:rPr>
          <w:rFonts w:asciiTheme="minorHAnsi" w:eastAsiaTheme="minorEastAsia" w:hAnsiTheme="minorHAnsi"/>
          <w:noProof/>
          <w:lang w:eastAsia="de-CH"/>
        </w:rPr>
      </w:pPr>
      <w:hyperlink w:anchor="_Toc408915606" w:history="1">
        <w:r w:rsidR="00A3357E" w:rsidRPr="006C68B9">
          <w:rPr>
            <w:rStyle w:val="Hyperlink"/>
            <w:rFonts w:cs="Arial"/>
            <w:noProof/>
          </w:rPr>
          <w:t>8</w:t>
        </w:r>
        <w:r w:rsidR="00A3357E">
          <w:rPr>
            <w:rFonts w:asciiTheme="minorHAnsi" w:eastAsiaTheme="minorEastAsia" w:hAnsiTheme="minorHAnsi"/>
            <w:noProof/>
            <w:lang w:eastAsia="de-CH"/>
          </w:rPr>
          <w:tab/>
        </w:r>
        <w:r w:rsidR="00A3357E" w:rsidRPr="006C68B9">
          <w:rPr>
            <w:rStyle w:val="Hyperlink"/>
            <w:rFonts w:cs="Arial"/>
            <w:noProof/>
          </w:rPr>
          <w:t>Qualitätsbestimmung</w:t>
        </w:r>
        <w:r w:rsidR="00A3357E">
          <w:rPr>
            <w:noProof/>
            <w:webHidden/>
          </w:rPr>
          <w:tab/>
        </w:r>
        <w:r w:rsidR="00A3357E">
          <w:rPr>
            <w:noProof/>
            <w:webHidden/>
          </w:rPr>
          <w:fldChar w:fldCharType="begin"/>
        </w:r>
        <w:r w:rsidR="00A3357E">
          <w:rPr>
            <w:noProof/>
            <w:webHidden/>
          </w:rPr>
          <w:instrText xml:space="preserve"> PAGEREF _Toc408915606 \h </w:instrText>
        </w:r>
        <w:r w:rsidR="00A3357E">
          <w:rPr>
            <w:noProof/>
            <w:webHidden/>
          </w:rPr>
        </w:r>
        <w:r w:rsidR="00A3357E">
          <w:rPr>
            <w:noProof/>
            <w:webHidden/>
          </w:rPr>
          <w:fldChar w:fldCharType="separate"/>
        </w:r>
        <w:r>
          <w:rPr>
            <w:noProof/>
            <w:webHidden/>
          </w:rPr>
          <w:t>6</w:t>
        </w:r>
        <w:r w:rsidR="00A3357E">
          <w:rPr>
            <w:noProof/>
            <w:webHidden/>
          </w:rPr>
          <w:fldChar w:fldCharType="end"/>
        </w:r>
      </w:hyperlink>
    </w:p>
    <w:p w:rsidR="00A3357E" w:rsidRDefault="0055629E">
      <w:pPr>
        <w:pStyle w:val="Verzeichnis1"/>
        <w:tabs>
          <w:tab w:val="left" w:pos="440"/>
          <w:tab w:val="right" w:pos="9060"/>
        </w:tabs>
        <w:rPr>
          <w:rFonts w:asciiTheme="minorHAnsi" w:eastAsiaTheme="minorEastAsia" w:hAnsiTheme="minorHAnsi"/>
          <w:noProof/>
          <w:lang w:eastAsia="de-CH"/>
        </w:rPr>
      </w:pPr>
      <w:hyperlink w:anchor="_Toc408915607" w:history="1">
        <w:r w:rsidR="00A3357E" w:rsidRPr="006C68B9">
          <w:rPr>
            <w:rStyle w:val="Hyperlink"/>
            <w:rFonts w:cs="Arial"/>
            <w:noProof/>
          </w:rPr>
          <w:t>9</w:t>
        </w:r>
        <w:r w:rsidR="00A3357E">
          <w:rPr>
            <w:rFonts w:asciiTheme="minorHAnsi" w:eastAsiaTheme="minorEastAsia" w:hAnsiTheme="minorHAnsi"/>
            <w:noProof/>
            <w:lang w:eastAsia="de-CH"/>
          </w:rPr>
          <w:tab/>
        </w:r>
        <w:r w:rsidR="00A3357E" w:rsidRPr="006C68B9">
          <w:rPr>
            <w:rStyle w:val="Hyperlink"/>
            <w:rFonts w:cs="Arial"/>
            <w:noProof/>
          </w:rPr>
          <w:t>Testfälle</w:t>
        </w:r>
        <w:r w:rsidR="00A3357E">
          <w:rPr>
            <w:noProof/>
            <w:webHidden/>
          </w:rPr>
          <w:tab/>
        </w:r>
        <w:r w:rsidR="00A3357E">
          <w:rPr>
            <w:noProof/>
            <w:webHidden/>
          </w:rPr>
          <w:fldChar w:fldCharType="begin"/>
        </w:r>
        <w:r w:rsidR="00A3357E">
          <w:rPr>
            <w:noProof/>
            <w:webHidden/>
          </w:rPr>
          <w:instrText xml:space="preserve"> PAGEREF _Toc408915607 \h </w:instrText>
        </w:r>
        <w:r w:rsidR="00A3357E">
          <w:rPr>
            <w:noProof/>
            <w:webHidden/>
          </w:rPr>
        </w:r>
        <w:r w:rsidR="00A3357E">
          <w:rPr>
            <w:noProof/>
            <w:webHidden/>
          </w:rPr>
          <w:fldChar w:fldCharType="separate"/>
        </w:r>
        <w:r>
          <w:rPr>
            <w:noProof/>
            <w:webHidden/>
          </w:rPr>
          <w:t>6</w:t>
        </w:r>
        <w:r w:rsidR="00A3357E">
          <w:rPr>
            <w:noProof/>
            <w:webHidden/>
          </w:rPr>
          <w:fldChar w:fldCharType="end"/>
        </w:r>
      </w:hyperlink>
    </w:p>
    <w:p w:rsidR="00A3357E" w:rsidRDefault="0055629E">
      <w:pPr>
        <w:pStyle w:val="Verzeichnis1"/>
        <w:tabs>
          <w:tab w:val="left" w:pos="660"/>
          <w:tab w:val="right" w:pos="9060"/>
        </w:tabs>
        <w:rPr>
          <w:rFonts w:asciiTheme="minorHAnsi" w:eastAsiaTheme="minorEastAsia" w:hAnsiTheme="minorHAnsi"/>
          <w:noProof/>
          <w:lang w:eastAsia="de-CH"/>
        </w:rPr>
      </w:pPr>
      <w:hyperlink w:anchor="_Toc408915608" w:history="1">
        <w:r w:rsidR="00A3357E" w:rsidRPr="006C68B9">
          <w:rPr>
            <w:rStyle w:val="Hyperlink"/>
            <w:rFonts w:cs="Arial"/>
            <w:noProof/>
          </w:rPr>
          <w:t>10</w:t>
        </w:r>
        <w:r w:rsidR="00A3357E">
          <w:rPr>
            <w:rFonts w:asciiTheme="minorHAnsi" w:eastAsiaTheme="minorEastAsia" w:hAnsiTheme="minorHAnsi"/>
            <w:noProof/>
            <w:lang w:eastAsia="de-CH"/>
          </w:rPr>
          <w:tab/>
        </w:r>
        <w:r w:rsidR="00A3357E" w:rsidRPr="006C68B9">
          <w:rPr>
            <w:rStyle w:val="Hyperlink"/>
            <w:rFonts w:cs="Arial"/>
            <w:noProof/>
          </w:rPr>
          <w:t>Anhang</w:t>
        </w:r>
        <w:r w:rsidR="00A3357E">
          <w:rPr>
            <w:noProof/>
            <w:webHidden/>
          </w:rPr>
          <w:tab/>
        </w:r>
        <w:r w:rsidR="00A3357E">
          <w:rPr>
            <w:noProof/>
            <w:webHidden/>
          </w:rPr>
          <w:fldChar w:fldCharType="begin"/>
        </w:r>
        <w:r w:rsidR="00A3357E">
          <w:rPr>
            <w:noProof/>
            <w:webHidden/>
          </w:rPr>
          <w:instrText xml:space="preserve"> PAGEREF _Toc408915608 \h </w:instrText>
        </w:r>
        <w:r w:rsidR="00A3357E">
          <w:rPr>
            <w:noProof/>
            <w:webHidden/>
          </w:rPr>
        </w:r>
        <w:r w:rsidR="00A3357E">
          <w:rPr>
            <w:noProof/>
            <w:webHidden/>
          </w:rPr>
          <w:fldChar w:fldCharType="separate"/>
        </w:r>
        <w:r>
          <w:rPr>
            <w:noProof/>
            <w:webHidden/>
          </w:rPr>
          <w:t>6</w:t>
        </w:r>
        <w:r w:rsidR="00A3357E">
          <w:rPr>
            <w:noProof/>
            <w:webHidden/>
          </w:rPr>
          <w:fldChar w:fldCharType="end"/>
        </w:r>
      </w:hyperlink>
    </w:p>
    <w:p w:rsidR="004F6D8A" w:rsidRPr="008B372E" w:rsidRDefault="008A0689" w:rsidP="0086376A">
      <w:pPr>
        <w:rPr>
          <w:rFonts w:cs="Arial"/>
        </w:rPr>
      </w:pPr>
      <w:r w:rsidRPr="008B372E">
        <w:rPr>
          <w:rFonts w:cs="Arial"/>
        </w:rPr>
        <w:fldChar w:fldCharType="end"/>
      </w:r>
    </w:p>
    <w:p w:rsidR="00E61BF4" w:rsidRPr="008B372E" w:rsidRDefault="00E61BF4" w:rsidP="00EA3C4E">
      <w:pPr>
        <w:tabs>
          <w:tab w:val="left" w:pos="1848"/>
        </w:tabs>
        <w:rPr>
          <w:rFonts w:cs="Arial"/>
        </w:rPr>
      </w:pPr>
      <w:r w:rsidRPr="008B372E">
        <w:rPr>
          <w:rFonts w:cs="Arial"/>
        </w:rPr>
        <w:br w:type="page"/>
      </w:r>
      <w:bookmarkStart w:id="0" w:name="_GoBack"/>
      <w:bookmarkEnd w:id="0"/>
    </w:p>
    <w:p w:rsidR="00F84A58" w:rsidRPr="008B372E" w:rsidRDefault="00F84A58" w:rsidP="00F84A58">
      <w:pPr>
        <w:pStyle w:val="berschrift1"/>
        <w:rPr>
          <w:rFonts w:ascii="Arial" w:hAnsi="Arial" w:cs="Arial"/>
        </w:rPr>
      </w:pPr>
      <w:bookmarkStart w:id="1" w:name="_Toc408915591"/>
      <w:r w:rsidRPr="008B372E">
        <w:rPr>
          <w:rFonts w:ascii="Arial" w:hAnsi="Arial" w:cs="Arial"/>
        </w:rPr>
        <w:lastRenderedPageBreak/>
        <w:t>Zielbestimmung</w:t>
      </w:r>
      <w:bookmarkEnd w:id="1"/>
    </w:p>
    <w:p w:rsidR="00F84A58" w:rsidRPr="0061291D" w:rsidRDefault="00AB208F" w:rsidP="00F84A58">
      <w:pPr>
        <w:rPr>
          <w:rFonts w:cs="Arial"/>
        </w:rPr>
      </w:pPr>
      <w:r w:rsidRPr="0061291D">
        <w:rPr>
          <w:rFonts w:cs="Arial"/>
        </w:rPr>
        <w:t xml:space="preserve">In dieser Projektarbeit wird eine </w:t>
      </w:r>
      <w:r w:rsidRPr="0061291D">
        <w:rPr>
          <w:rFonts w:cs="Arial"/>
          <w:i/>
        </w:rPr>
        <w:t>Brute-Force</w:t>
      </w:r>
      <w:r w:rsidRPr="0061291D">
        <w:rPr>
          <w:rFonts w:cs="Arial"/>
        </w:rPr>
        <w:t xml:space="preserve"> Software, welche für das Entschlüsseln von Passwörtern oder Hashes genutzt </w:t>
      </w:r>
      <w:r w:rsidR="00B21E9E">
        <w:rPr>
          <w:rFonts w:cs="Arial"/>
        </w:rPr>
        <w:t>wird</w:t>
      </w:r>
      <w:r w:rsidR="00BE0D80" w:rsidRPr="0061291D">
        <w:rPr>
          <w:rFonts w:cs="Arial"/>
        </w:rPr>
        <w:t>,</w:t>
      </w:r>
      <w:r w:rsidRPr="0061291D">
        <w:rPr>
          <w:rFonts w:cs="Arial"/>
        </w:rPr>
        <w:t xml:space="preserve"> realisiert. Da in der heutigen Zeit der Digitalisierung der Schutz der persönlichen Daten immer wichtiger wird, kann anhand dieser Software z.B. die Stärke des Passwortes </w:t>
      </w:r>
      <w:r w:rsidR="00BE0D80" w:rsidRPr="0061291D">
        <w:rPr>
          <w:rFonts w:cs="Arial"/>
        </w:rPr>
        <w:t>bestimmt werden</w:t>
      </w:r>
      <w:r w:rsidRPr="0061291D">
        <w:rPr>
          <w:rFonts w:cs="Arial"/>
        </w:rPr>
        <w:t>.</w:t>
      </w:r>
    </w:p>
    <w:p w:rsidR="00F84A58" w:rsidRPr="0061291D" w:rsidRDefault="00F84A58" w:rsidP="00F84A58">
      <w:pPr>
        <w:pStyle w:val="berschrift2"/>
        <w:rPr>
          <w:rFonts w:ascii="Arial" w:hAnsi="Arial" w:cs="Arial"/>
        </w:rPr>
      </w:pPr>
      <w:bookmarkStart w:id="2" w:name="_Toc408915592"/>
      <w:r w:rsidRPr="0061291D">
        <w:rPr>
          <w:rFonts w:ascii="Arial" w:hAnsi="Arial" w:cs="Arial"/>
        </w:rPr>
        <w:t>Muss</w:t>
      </w:r>
      <w:bookmarkEnd w:id="2"/>
    </w:p>
    <w:p w:rsidR="00CE7C4D" w:rsidRDefault="00CE7C4D" w:rsidP="000641F8">
      <w:pPr>
        <w:pStyle w:val="Listenabsatz"/>
        <w:numPr>
          <w:ilvl w:val="0"/>
          <w:numId w:val="26"/>
        </w:numPr>
        <w:rPr>
          <w:rFonts w:cs="Arial"/>
        </w:rPr>
      </w:pPr>
      <w:r>
        <w:rPr>
          <w:rFonts w:cs="Arial"/>
        </w:rPr>
        <w:t>Evaluierung der vorhandenen Systemressourcen</w:t>
      </w:r>
    </w:p>
    <w:p w:rsidR="004677A0" w:rsidRPr="0061291D" w:rsidRDefault="0098136D" w:rsidP="000641F8">
      <w:pPr>
        <w:pStyle w:val="Listenabsatz"/>
        <w:numPr>
          <w:ilvl w:val="0"/>
          <w:numId w:val="26"/>
        </w:numPr>
        <w:rPr>
          <w:rFonts w:cs="Arial"/>
        </w:rPr>
      </w:pPr>
      <w:r w:rsidRPr="0061291D">
        <w:rPr>
          <w:rFonts w:cs="Arial"/>
        </w:rPr>
        <w:t>Eingabe / Einlesen von Passwörter -oder Hashes</w:t>
      </w:r>
    </w:p>
    <w:p w:rsidR="00A069E8" w:rsidRPr="0061291D" w:rsidRDefault="00A069E8" w:rsidP="000641F8">
      <w:pPr>
        <w:pStyle w:val="Listenabsatz"/>
        <w:numPr>
          <w:ilvl w:val="0"/>
          <w:numId w:val="26"/>
        </w:numPr>
        <w:rPr>
          <w:rFonts w:cs="Arial"/>
        </w:rPr>
      </w:pPr>
      <w:r w:rsidRPr="0061291D">
        <w:rPr>
          <w:rFonts w:cs="Arial"/>
        </w:rPr>
        <w:t>Auswahl des Verschlüsselungsalgorithmus</w:t>
      </w:r>
    </w:p>
    <w:p w:rsidR="00F84A58" w:rsidRPr="0061291D" w:rsidRDefault="00F84A58" w:rsidP="000641F8">
      <w:pPr>
        <w:pStyle w:val="Listenabsatz"/>
        <w:numPr>
          <w:ilvl w:val="0"/>
          <w:numId w:val="26"/>
        </w:numPr>
        <w:rPr>
          <w:rFonts w:cs="Arial"/>
        </w:rPr>
      </w:pPr>
      <w:r w:rsidRPr="0061291D">
        <w:rPr>
          <w:rFonts w:cs="Arial"/>
        </w:rPr>
        <w:t>Grafische Benutzer Oberfläche für die Bedienung</w:t>
      </w:r>
    </w:p>
    <w:p w:rsidR="00F84A58" w:rsidRPr="0061291D" w:rsidRDefault="00685E8C" w:rsidP="000641F8">
      <w:pPr>
        <w:pStyle w:val="Listenabsatz"/>
        <w:numPr>
          <w:ilvl w:val="0"/>
          <w:numId w:val="26"/>
        </w:numPr>
        <w:rPr>
          <w:rFonts w:cs="Arial"/>
        </w:rPr>
      </w:pPr>
      <w:r w:rsidRPr="0061291D">
        <w:rPr>
          <w:rFonts w:cs="Arial"/>
        </w:rPr>
        <w:t>Ressourcenauswahl für die Berechnungen</w:t>
      </w:r>
    </w:p>
    <w:p w:rsidR="00F84A58" w:rsidRPr="0061291D" w:rsidRDefault="00685E8C" w:rsidP="000641F8">
      <w:pPr>
        <w:pStyle w:val="Listenabsatz"/>
        <w:numPr>
          <w:ilvl w:val="0"/>
          <w:numId w:val="26"/>
        </w:numPr>
        <w:rPr>
          <w:rFonts w:cs="Arial"/>
        </w:rPr>
      </w:pPr>
      <w:r w:rsidRPr="0061291D">
        <w:rPr>
          <w:rFonts w:cs="Arial"/>
        </w:rPr>
        <w:t>Ressourcenmonitor</w:t>
      </w:r>
    </w:p>
    <w:p w:rsidR="00E006BA" w:rsidRPr="0061291D" w:rsidRDefault="00685E8C" w:rsidP="000641F8">
      <w:pPr>
        <w:pStyle w:val="Listenabsatz"/>
        <w:numPr>
          <w:ilvl w:val="0"/>
          <w:numId w:val="26"/>
        </w:numPr>
        <w:rPr>
          <w:rFonts w:cs="Arial"/>
        </w:rPr>
      </w:pPr>
      <w:r w:rsidRPr="0061291D">
        <w:rPr>
          <w:rFonts w:cs="Arial"/>
        </w:rPr>
        <w:t>Visualisieren der Parameter CPU/GPU-Temperatur und Lüfterdrehzahl</w:t>
      </w:r>
    </w:p>
    <w:p w:rsidR="00F84A58" w:rsidRPr="0061291D" w:rsidRDefault="00685E8C" w:rsidP="000641F8">
      <w:pPr>
        <w:pStyle w:val="Listenabsatz"/>
        <w:numPr>
          <w:ilvl w:val="0"/>
          <w:numId w:val="26"/>
        </w:numPr>
        <w:rPr>
          <w:rFonts w:cs="Arial"/>
        </w:rPr>
      </w:pPr>
      <w:r w:rsidRPr="0061291D">
        <w:rPr>
          <w:rFonts w:cs="Arial"/>
        </w:rPr>
        <w:t>Fortschrittsanzeige (ProgressBar)</w:t>
      </w:r>
    </w:p>
    <w:p w:rsidR="004677A0" w:rsidRPr="0061291D" w:rsidRDefault="00685E8C" w:rsidP="000641F8">
      <w:pPr>
        <w:pStyle w:val="Listenabsatz"/>
        <w:numPr>
          <w:ilvl w:val="0"/>
          <w:numId w:val="26"/>
        </w:numPr>
        <w:rPr>
          <w:rFonts w:cs="Arial"/>
        </w:rPr>
      </w:pPr>
      <w:r w:rsidRPr="0061291D">
        <w:rPr>
          <w:rFonts w:cs="Arial"/>
        </w:rPr>
        <w:t>Ausgabe des geknackten Passwortes</w:t>
      </w:r>
    </w:p>
    <w:p w:rsidR="00F84A58" w:rsidRPr="0061291D" w:rsidRDefault="00685E8C" w:rsidP="000641F8">
      <w:pPr>
        <w:pStyle w:val="Listenabsatz"/>
        <w:numPr>
          <w:ilvl w:val="0"/>
          <w:numId w:val="26"/>
        </w:numPr>
        <w:rPr>
          <w:rFonts w:cs="Arial"/>
        </w:rPr>
      </w:pPr>
      <w:r w:rsidRPr="0061291D">
        <w:rPr>
          <w:rFonts w:cs="Arial"/>
        </w:rPr>
        <w:t>Logfenster für Informationen</w:t>
      </w:r>
    </w:p>
    <w:p w:rsidR="00F84A58" w:rsidRPr="0061291D" w:rsidRDefault="00F84A58" w:rsidP="00F84A58">
      <w:pPr>
        <w:pStyle w:val="berschrift2"/>
        <w:rPr>
          <w:rFonts w:ascii="Arial" w:hAnsi="Arial" w:cs="Arial"/>
        </w:rPr>
      </w:pPr>
      <w:bookmarkStart w:id="3" w:name="_Toc408915593"/>
      <w:r w:rsidRPr="0061291D">
        <w:rPr>
          <w:rFonts w:ascii="Arial" w:hAnsi="Arial" w:cs="Arial"/>
        </w:rPr>
        <w:t>Wunsch</w:t>
      </w:r>
      <w:bookmarkEnd w:id="3"/>
    </w:p>
    <w:p w:rsidR="000641F8" w:rsidRPr="0061291D" w:rsidRDefault="008D5AF0" w:rsidP="000641F8">
      <w:pPr>
        <w:pStyle w:val="Listenabsatz"/>
        <w:numPr>
          <w:ilvl w:val="0"/>
          <w:numId w:val="27"/>
        </w:numPr>
        <w:rPr>
          <w:rFonts w:cs="Arial"/>
        </w:rPr>
      </w:pPr>
      <w:r w:rsidRPr="0061291D">
        <w:rPr>
          <w:rFonts w:cs="Arial"/>
        </w:rPr>
        <w:t>Generier</w:t>
      </w:r>
      <w:r w:rsidR="008E3159" w:rsidRPr="0061291D">
        <w:rPr>
          <w:rFonts w:cs="Arial"/>
        </w:rPr>
        <w:t>en von CSV-Exports</w:t>
      </w:r>
      <w:r w:rsidR="00685E8C" w:rsidRPr="0061291D">
        <w:rPr>
          <w:rFonts w:cs="Arial"/>
        </w:rPr>
        <w:t xml:space="preserve"> mit allen relevanten Informationen</w:t>
      </w:r>
    </w:p>
    <w:p w:rsidR="00E006BA" w:rsidRPr="0061291D" w:rsidRDefault="00E93C8D" w:rsidP="000641F8">
      <w:pPr>
        <w:pStyle w:val="Listenabsatz"/>
        <w:numPr>
          <w:ilvl w:val="0"/>
          <w:numId w:val="27"/>
        </w:numPr>
        <w:rPr>
          <w:rFonts w:cs="Arial"/>
        </w:rPr>
      </w:pPr>
      <w:r w:rsidRPr="0061291D">
        <w:rPr>
          <w:rFonts w:cs="Arial"/>
        </w:rPr>
        <w:t>Berechnungen mittels MATLAB Distributed Computing Server (Cloud)</w:t>
      </w:r>
    </w:p>
    <w:p w:rsidR="005E0E4B" w:rsidRPr="0061291D" w:rsidRDefault="005E0E4B" w:rsidP="000641F8">
      <w:pPr>
        <w:pStyle w:val="Listenabsatz"/>
        <w:numPr>
          <w:ilvl w:val="0"/>
          <w:numId w:val="27"/>
        </w:numPr>
        <w:rPr>
          <w:rFonts w:cs="Arial"/>
        </w:rPr>
      </w:pPr>
      <w:r w:rsidRPr="0061291D">
        <w:rPr>
          <w:rFonts w:cs="Arial"/>
        </w:rPr>
        <w:t>Menüleiste mit Raste File (New File, Export CSV, Exit) und Info (About, ..)</w:t>
      </w:r>
    </w:p>
    <w:p w:rsidR="006F01B3" w:rsidRPr="0061291D" w:rsidRDefault="006F01B3" w:rsidP="006F01B3">
      <w:pPr>
        <w:pStyle w:val="berschrift2"/>
        <w:rPr>
          <w:rFonts w:ascii="Arial" w:hAnsi="Arial" w:cs="Arial"/>
        </w:rPr>
      </w:pPr>
      <w:bookmarkStart w:id="4" w:name="_Toc408915594"/>
      <w:r w:rsidRPr="0061291D">
        <w:rPr>
          <w:rFonts w:ascii="Arial" w:hAnsi="Arial" w:cs="Arial"/>
        </w:rPr>
        <w:t>Abgrenzungskriterien</w:t>
      </w:r>
      <w:bookmarkEnd w:id="4"/>
    </w:p>
    <w:p w:rsidR="00B02EFF" w:rsidRPr="0061291D" w:rsidRDefault="006F01B3" w:rsidP="006F01B3">
      <w:pPr>
        <w:rPr>
          <w:rFonts w:cs="Arial"/>
        </w:rPr>
      </w:pPr>
      <w:r w:rsidRPr="0061291D">
        <w:rPr>
          <w:rFonts w:cs="Arial"/>
        </w:rPr>
        <w:t xml:space="preserve">Das Programm wird nur für </w:t>
      </w:r>
      <w:r w:rsidR="006F72E9" w:rsidRPr="0061291D">
        <w:rPr>
          <w:rFonts w:cs="Arial"/>
        </w:rPr>
        <w:t>eigens eingegebene Passwörter oder Hashes verwendet. Für die Verwendung zum Knacken von vertrauenswürdigen Daten oder Dokumente ist diese Software auf keinen Fall geeignet.</w:t>
      </w:r>
    </w:p>
    <w:p w:rsidR="00602130" w:rsidRPr="0061291D" w:rsidRDefault="00602130" w:rsidP="006F01B3">
      <w:pPr>
        <w:rPr>
          <w:rFonts w:cs="Arial"/>
        </w:rPr>
      </w:pPr>
      <w:r w:rsidRPr="0061291D">
        <w:rPr>
          <w:rFonts w:cs="Arial"/>
        </w:rPr>
        <w:t xml:space="preserve">Zugelassene Zeichen für die Passwörter sind Zahlen (0-9) und Buchstaben (A-Z / a-z). Sonderzeichen sind nicht Bestandteil. Die Anzahl der Zeichen ist auf </w:t>
      </w:r>
      <w:r w:rsidR="000B7169" w:rsidRPr="0061291D">
        <w:rPr>
          <w:rFonts w:cs="Arial"/>
        </w:rPr>
        <w:t xml:space="preserve">x = </w:t>
      </w:r>
      <w:r w:rsidRPr="0061291D">
        <w:rPr>
          <w:rFonts w:cs="Arial"/>
        </w:rPr>
        <w:t xml:space="preserve">8 </w:t>
      </w:r>
      <w:r w:rsidR="000B7169" w:rsidRPr="0061291D">
        <w:rPr>
          <w:rFonts w:cs="Arial"/>
        </w:rPr>
        <w:t>limitiert.</w:t>
      </w:r>
    </w:p>
    <w:p w:rsidR="000B7169" w:rsidRPr="0061291D" w:rsidRDefault="000B7169" w:rsidP="006F01B3">
      <w:pPr>
        <w:rPr>
          <w:rFonts w:cs="Arial"/>
        </w:rPr>
      </w:pPr>
      <w:r w:rsidRPr="0061291D">
        <w:rPr>
          <w:rFonts w:cs="Arial"/>
        </w:rPr>
        <w:tab/>
        <w:t xml:space="preserve">Mögliche Kombinationen: </w:t>
      </w:r>
      <m:oMath>
        <m:r>
          <w:rPr>
            <w:rFonts w:ascii="Cambria Math" w:hAnsi="Cambria Math" w:cs="Arial"/>
          </w:rPr>
          <m:t>10+26+26=</m:t>
        </m:r>
        <m:sSup>
          <m:sSupPr>
            <m:ctrlPr>
              <w:rPr>
                <w:rFonts w:ascii="Cambria Math" w:hAnsi="Cambria Math" w:cs="Arial"/>
                <w:i/>
              </w:rPr>
            </m:ctrlPr>
          </m:sSupPr>
          <m:e>
            <m:r>
              <w:rPr>
                <w:rFonts w:ascii="Cambria Math" w:hAnsi="Cambria Math" w:cs="Arial"/>
              </w:rPr>
              <m:t>62</m:t>
            </m:r>
          </m:e>
          <m:sup>
            <m:r>
              <w:rPr>
                <w:rFonts w:ascii="Cambria Math" w:hAnsi="Cambria Math" w:cs="Arial"/>
              </w:rPr>
              <m:t xml:space="preserve">x </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62</m:t>
            </m:r>
          </m:e>
          <m:sup>
            <m:r>
              <w:rPr>
                <w:rFonts w:ascii="Cambria Math" w:hAnsi="Cambria Math" w:cs="Arial"/>
              </w:rPr>
              <m:t>8</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2.18*10</m:t>
            </m:r>
          </m:e>
          <m:sup>
            <m:r>
              <w:rPr>
                <w:rFonts w:ascii="Cambria Math" w:hAnsi="Cambria Math" w:cs="Arial"/>
              </w:rPr>
              <m:t>14</m:t>
            </m:r>
          </m:sup>
        </m:sSup>
      </m:oMath>
    </w:p>
    <w:p w:rsidR="00F84A58" w:rsidRPr="0061291D" w:rsidRDefault="00E61BF4" w:rsidP="00E61BF4">
      <w:pPr>
        <w:pStyle w:val="berschrift1"/>
        <w:rPr>
          <w:rFonts w:ascii="Arial" w:hAnsi="Arial" w:cs="Arial"/>
        </w:rPr>
      </w:pPr>
      <w:bookmarkStart w:id="5" w:name="_Toc408915595"/>
      <w:r w:rsidRPr="0061291D">
        <w:rPr>
          <w:rFonts w:ascii="Arial" w:hAnsi="Arial" w:cs="Arial"/>
        </w:rPr>
        <w:t>Produkteinsatz</w:t>
      </w:r>
      <w:bookmarkEnd w:id="5"/>
    </w:p>
    <w:p w:rsidR="00E61BF4" w:rsidRPr="0061291D" w:rsidRDefault="00676C10" w:rsidP="00E61BF4">
      <w:pPr>
        <w:pStyle w:val="berschrift2"/>
        <w:rPr>
          <w:rFonts w:ascii="Arial" w:hAnsi="Arial" w:cs="Arial"/>
        </w:rPr>
      </w:pPr>
      <w:bookmarkStart w:id="6" w:name="_Toc408915596"/>
      <w:r w:rsidRPr="0061291D">
        <w:rPr>
          <w:rFonts w:ascii="Arial" w:hAnsi="Arial" w:cs="Arial"/>
        </w:rPr>
        <w:t>An</w:t>
      </w:r>
      <w:r w:rsidR="00E61BF4" w:rsidRPr="0061291D">
        <w:rPr>
          <w:rFonts w:ascii="Arial" w:hAnsi="Arial" w:cs="Arial"/>
        </w:rPr>
        <w:t>wendungsbereich</w:t>
      </w:r>
      <w:bookmarkEnd w:id="6"/>
    </w:p>
    <w:p w:rsidR="00BE0D80" w:rsidRPr="0061291D" w:rsidRDefault="00BE0D80" w:rsidP="00E61BF4">
      <w:pPr>
        <w:rPr>
          <w:rFonts w:cs="Arial"/>
        </w:rPr>
      </w:pPr>
      <w:r w:rsidRPr="0061291D">
        <w:rPr>
          <w:rFonts w:cs="Arial"/>
        </w:rPr>
        <w:t xml:space="preserve">Das Programm findet weder kommerzielle noch projektspezifische Anwendung. Es ist lediglich dazu gedacht, sich etwas in die Thematik Kryptographie einzuarbeiten und die Möglichkeiten der heutigen </w:t>
      </w:r>
      <w:r w:rsidR="00B21E9E">
        <w:rPr>
          <w:rFonts w:cs="Arial"/>
        </w:rPr>
        <w:t>Verschlüsselungstechnik</w:t>
      </w:r>
      <w:r w:rsidRPr="0061291D">
        <w:rPr>
          <w:rFonts w:cs="Arial"/>
        </w:rPr>
        <w:t xml:space="preserve"> vor Augen zu führen.</w:t>
      </w:r>
    </w:p>
    <w:p w:rsidR="00F84A58" w:rsidRPr="0061291D" w:rsidRDefault="00542786" w:rsidP="00E61BF4">
      <w:pPr>
        <w:pStyle w:val="berschrift2"/>
        <w:rPr>
          <w:rFonts w:ascii="Arial" w:hAnsi="Arial" w:cs="Arial"/>
        </w:rPr>
      </w:pPr>
      <w:bookmarkStart w:id="7" w:name="_Toc408915597"/>
      <w:r w:rsidRPr="0061291D">
        <w:rPr>
          <w:rFonts w:ascii="Arial" w:hAnsi="Arial" w:cs="Arial"/>
        </w:rPr>
        <w:t>Zielgruppe</w:t>
      </w:r>
      <w:bookmarkEnd w:id="7"/>
    </w:p>
    <w:p w:rsidR="00E61BF4" w:rsidRPr="0061291D" w:rsidRDefault="00BE0D80" w:rsidP="00E61BF4">
      <w:pPr>
        <w:rPr>
          <w:rFonts w:cs="Arial"/>
        </w:rPr>
      </w:pPr>
      <w:r w:rsidRPr="0061291D">
        <w:rPr>
          <w:rFonts w:cs="Arial"/>
        </w:rPr>
        <w:t>Die Zielgruppe ist der Dozent sowie die Entwickler selbst.</w:t>
      </w:r>
    </w:p>
    <w:p w:rsidR="00B02EFF" w:rsidRDefault="00B02EFF" w:rsidP="00B02EFF">
      <w:pPr>
        <w:rPr>
          <w:rFonts w:eastAsiaTheme="majorEastAsia"/>
          <w:sz w:val="30"/>
          <w:szCs w:val="28"/>
        </w:rPr>
      </w:pPr>
      <w:r>
        <w:br w:type="page"/>
      </w:r>
    </w:p>
    <w:p w:rsidR="00F84A58" w:rsidRPr="008B372E" w:rsidRDefault="00ED5D59" w:rsidP="00ED5D59">
      <w:pPr>
        <w:pStyle w:val="berschrift1"/>
        <w:rPr>
          <w:rFonts w:ascii="Arial" w:hAnsi="Arial" w:cs="Arial"/>
        </w:rPr>
      </w:pPr>
      <w:bookmarkStart w:id="8" w:name="_Toc408915598"/>
      <w:r w:rsidRPr="008B372E">
        <w:rPr>
          <w:rFonts w:ascii="Arial" w:hAnsi="Arial" w:cs="Arial"/>
        </w:rPr>
        <w:lastRenderedPageBreak/>
        <w:t>Produkteumgebung</w:t>
      </w:r>
      <w:bookmarkEnd w:id="8"/>
    </w:p>
    <w:p w:rsidR="00ED5D59" w:rsidRPr="0061291D" w:rsidRDefault="00ED5D59" w:rsidP="00ED5D59">
      <w:pPr>
        <w:pStyle w:val="berschrift2"/>
        <w:rPr>
          <w:rFonts w:ascii="Arial" w:hAnsi="Arial" w:cs="Arial"/>
        </w:rPr>
      </w:pPr>
      <w:bookmarkStart w:id="9" w:name="_Toc408915599"/>
      <w:r w:rsidRPr="0061291D">
        <w:rPr>
          <w:rFonts w:ascii="Arial" w:hAnsi="Arial" w:cs="Arial"/>
        </w:rPr>
        <w:t>Software</w:t>
      </w:r>
      <w:bookmarkEnd w:id="9"/>
    </w:p>
    <w:p w:rsidR="007E0D0B" w:rsidRPr="0061291D" w:rsidRDefault="007E0D0B" w:rsidP="001273E5">
      <w:r w:rsidRPr="0061291D">
        <w:t xml:space="preserve">Die Software verwendet je nach Workstation die MATLAB-Toolbox </w:t>
      </w:r>
      <w:r w:rsidRPr="0061291D">
        <w:rPr>
          <w:i/>
        </w:rPr>
        <w:t>„Parallel Computing Toolbox“</w:t>
      </w:r>
      <w:r w:rsidRPr="0061291D">
        <w:t>, welche ab Version R2015a verfügbar ist.</w:t>
      </w:r>
    </w:p>
    <w:p w:rsidR="00215892" w:rsidRPr="0061291D" w:rsidRDefault="00215892" w:rsidP="00215892">
      <w:pPr>
        <w:pStyle w:val="berschrift2"/>
        <w:rPr>
          <w:rFonts w:ascii="Arial" w:hAnsi="Arial" w:cs="Arial"/>
        </w:rPr>
      </w:pPr>
      <w:bookmarkStart w:id="10" w:name="_Toc408915600"/>
      <w:r w:rsidRPr="0061291D">
        <w:rPr>
          <w:rFonts w:ascii="Arial" w:hAnsi="Arial" w:cs="Arial"/>
        </w:rPr>
        <w:t>Betriebssystem</w:t>
      </w:r>
      <w:bookmarkEnd w:id="10"/>
    </w:p>
    <w:p w:rsidR="004A1E45" w:rsidRPr="0061291D" w:rsidRDefault="00EB22E6" w:rsidP="00ED5D59">
      <w:pPr>
        <w:rPr>
          <w:rFonts w:cs="Arial"/>
        </w:rPr>
      </w:pPr>
      <w:r w:rsidRPr="0061291D">
        <w:rPr>
          <w:rFonts w:cs="Arial"/>
        </w:rPr>
        <w:t xml:space="preserve">Die Parallel Computing Toolbox ist </w:t>
      </w:r>
      <w:r w:rsidR="007E0D0B" w:rsidRPr="0061291D">
        <w:rPr>
          <w:rFonts w:cs="Arial"/>
        </w:rPr>
        <w:t xml:space="preserve">grundsätzlich </w:t>
      </w:r>
      <w:r w:rsidRPr="0061291D">
        <w:rPr>
          <w:rFonts w:cs="Arial"/>
        </w:rPr>
        <w:t>auf den folgenden 64-Bit Betriebssystemen ausführbar:</w:t>
      </w:r>
    </w:p>
    <w:p w:rsidR="006E23D9" w:rsidRDefault="00EB22E6" w:rsidP="00EB22E6">
      <w:pPr>
        <w:pStyle w:val="Listenabsatz"/>
        <w:numPr>
          <w:ilvl w:val="0"/>
          <w:numId w:val="30"/>
        </w:numPr>
        <w:rPr>
          <w:rFonts w:cs="Arial"/>
        </w:rPr>
      </w:pPr>
      <w:r w:rsidRPr="006E23D9">
        <w:rPr>
          <w:rFonts w:cs="Arial"/>
        </w:rPr>
        <w:t xml:space="preserve">Windows </w:t>
      </w:r>
    </w:p>
    <w:p w:rsidR="00EB22E6" w:rsidRPr="006E23D9" w:rsidRDefault="006E23D9" w:rsidP="00EB22E6">
      <w:pPr>
        <w:pStyle w:val="Listenabsatz"/>
        <w:numPr>
          <w:ilvl w:val="0"/>
          <w:numId w:val="30"/>
        </w:numPr>
        <w:rPr>
          <w:rFonts w:cs="Arial"/>
        </w:rPr>
      </w:pPr>
      <w:r w:rsidRPr="006E23D9">
        <w:rPr>
          <w:rFonts w:cs="Arial"/>
        </w:rPr>
        <w:t xml:space="preserve">(Wunsch) </w:t>
      </w:r>
      <w:r w:rsidR="00EB22E6" w:rsidRPr="006E23D9">
        <w:rPr>
          <w:rFonts w:cs="Arial"/>
        </w:rPr>
        <w:t>OS X</w:t>
      </w:r>
    </w:p>
    <w:p w:rsidR="00EB22E6" w:rsidRPr="0061291D" w:rsidRDefault="006E23D9" w:rsidP="00EB22E6">
      <w:pPr>
        <w:pStyle w:val="Listenabsatz"/>
        <w:numPr>
          <w:ilvl w:val="0"/>
          <w:numId w:val="30"/>
        </w:numPr>
        <w:rPr>
          <w:rFonts w:cs="Arial"/>
        </w:rPr>
      </w:pPr>
      <w:r>
        <w:rPr>
          <w:rFonts w:cs="Arial"/>
        </w:rPr>
        <w:t xml:space="preserve">(Wunsch) </w:t>
      </w:r>
      <w:r w:rsidR="00EB22E6" w:rsidRPr="0061291D">
        <w:rPr>
          <w:rFonts w:cs="Arial"/>
        </w:rPr>
        <w:t>Linux</w:t>
      </w:r>
    </w:p>
    <w:p w:rsidR="007E0D0B" w:rsidRPr="0061291D" w:rsidRDefault="007E0D0B" w:rsidP="007E0D0B">
      <w:pPr>
        <w:rPr>
          <w:rFonts w:cs="Arial"/>
        </w:rPr>
      </w:pPr>
      <w:r w:rsidRPr="0061291D">
        <w:rPr>
          <w:rFonts w:cs="Arial"/>
        </w:rPr>
        <w:t>Die Software muss</w:t>
      </w:r>
      <w:r w:rsidRPr="0061291D">
        <w:t xml:space="preserve"> </w:t>
      </w:r>
      <w:r w:rsidRPr="0061291D">
        <w:rPr>
          <w:rFonts w:cs="Arial"/>
        </w:rPr>
        <w:t>für Windows 10 vollständig funktionsfähig werden. Als Wunsch soll die Software zusätzlich auf macOS Sierra funktionieren.</w:t>
      </w:r>
    </w:p>
    <w:p w:rsidR="0029118D" w:rsidRDefault="0029118D" w:rsidP="0029118D">
      <w:pPr>
        <w:pStyle w:val="berschrift2"/>
        <w:rPr>
          <w:rFonts w:ascii="Arial" w:hAnsi="Arial" w:cs="Arial"/>
        </w:rPr>
      </w:pPr>
      <w:bookmarkStart w:id="11" w:name="_Toc408915601"/>
      <w:r w:rsidRPr="0061291D">
        <w:rPr>
          <w:rFonts w:ascii="Arial" w:hAnsi="Arial" w:cs="Arial"/>
        </w:rPr>
        <w:t>Hardware</w:t>
      </w:r>
      <w:bookmarkEnd w:id="11"/>
    </w:p>
    <w:p w:rsidR="0019588D" w:rsidRDefault="000E24B3" w:rsidP="000E24B3">
      <w:pPr>
        <w:pStyle w:val="KeinLeerraum"/>
      </w:pPr>
      <w:r>
        <w:t>Bevor die Software auf dem Rechner ausgeführt werden kann, müssen die in der Software enthaltenen Clusters validiert werden. Mittels dieser Cluster kann entschieden werden, wie die Rechenoperationen auf die vorhandene Hardware verteilt wird.</w:t>
      </w:r>
    </w:p>
    <w:p w:rsidR="000E24B3" w:rsidRPr="000E24B3" w:rsidRDefault="000E24B3" w:rsidP="000E24B3">
      <w:pPr>
        <w:pStyle w:val="KeinLeerraum"/>
      </w:pPr>
    </w:p>
    <w:p w:rsidR="001273E5" w:rsidRPr="0061291D" w:rsidRDefault="001273E5" w:rsidP="001273E5">
      <w:pPr>
        <w:pStyle w:val="KeinLeerraum"/>
        <w:spacing w:after="120"/>
        <w:rPr>
          <w:b/>
          <w:u w:val="single"/>
        </w:rPr>
      </w:pPr>
      <w:r w:rsidRPr="0061291D">
        <w:rPr>
          <w:b/>
          <w:u w:val="single"/>
        </w:rPr>
        <w:t>CPU Berechnungen</w:t>
      </w:r>
    </w:p>
    <w:p w:rsidR="004A1E45" w:rsidRPr="0061291D" w:rsidRDefault="0029118D" w:rsidP="0029118D">
      <w:pPr>
        <w:pStyle w:val="Listenabsatz"/>
        <w:numPr>
          <w:ilvl w:val="0"/>
          <w:numId w:val="28"/>
        </w:numPr>
        <w:rPr>
          <w:rFonts w:cs="Arial"/>
        </w:rPr>
      </w:pPr>
      <w:r w:rsidRPr="0061291D">
        <w:rPr>
          <w:rFonts w:cs="Arial"/>
        </w:rPr>
        <w:t>PC</w:t>
      </w:r>
      <w:r w:rsidR="00F23648" w:rsidRPr="0061291D">
        <w:rPr>
          <w:rFonts w:cs="Arial"/>
        </w:rPr>
        <w:t xml:space="preserve"> / Laptop</w:t>
      </w:r>
      <w:r w:rsidRPr="0061291D">
        <w:rPr>
          <w:rFonts w:cs="Arial"/>
        </w:rPr>
        <w:t xml:space="preserve"> mit </w:t>
      </w:r>
      <w:r w:rsidR="001273E5" w:rsidRPr="0061291D">
        <w:rPr>
          <w:rFonts w:cs="Arial"/>
        </w:rPr>
        <w:t>mindestens 1GB RAM</w:t>
      </w:r>
    </w:p>
    <w:p w:rsidR="001273E5" w:rsidRPr="0061291D" w:rsidRDefault="001273E5" w:rsidP="001273E5">
      <w:pPr>
        <w:pStyle w:val="Listenabsatz"/>
        <w:numPr>
          <w:ilvl w:val="0"/>
          <w:numId w:val="28"/>
        </w:numPr>
        <w:ind w:left="357" w:hanging="357"/>
        <w:contextualSpacing w:val="0"/>
        <w:rPr>
          <w:rFonts w:cs="Arial"/>
        </w:rPr>
      </w:pPr>
      <w:r w:rsidRPr="0061291D">
        <w:rPr>
          <w:rFonts w:cs="Arial"/>
        </w:rPr>
        <w:t>Mindestens 5GB freier Festplattenspeicher für temporäre Daten</w:t>
      </w:r>
    </w:p>
    <w:p w:rsidR="001273E5" w:rsidRPr="0061291D" w:rsidRDefault="001273E5" w:rsidP="001273E5">
      <w:pPr>
        <w:pStyle w:val="Listenabsatz"/>
        <w:spacing w:before="120" w:after="120"/>
        <w:ind w:left="0"/>
        <w:contextualSpacing w:val="0"/>
        <w:rPr>
          <w:rFonts w:cs="Arial"/>
          <w:b/>
          <w:u w:val="single"/>
        </w:rPr>
      </w:pPr>
      <w:r w:rsidRPr="0061291D">
        <w:rPr>
          <w:rFonts w:cs="Arial"/>
          <w:b/>
          <w:u w:val="single"/>
        </w:rPr>
        <w:t>GPU Berechnungen</w:t>
      </w:r>
    </w:p>
    <w:p w:rsidR="0029118D" w:rsidRPr="0061291D" w:rsidRDefault="001273E5" w:rsidP="001273E5">
      <w:pPr>
        <w:pStyle w:val="Listenabsatz"/>
        <w:numPr>
          <w:ilvl w:val="0"/>
          <w:numId w:val="28"/>
        </w:numPr>
        <w:rPr>
          <w:rFonts w:cs="Arial"/>
        </w:rPr>
      </w:pPr>
      <w:r w:rsidRPr="0061291D">
        <w:rPr>
          <w:rFonts w:cs="Arial"/>
        </w:rPr>
        <w:t>CUDA-fähige NVIDIA GPUs mit Rechenkapazität 3.0 oder höher</w:t>
      </w:r>
    </w:p>
    <w:p w:rsidR="001273E5" w:rsidRPr="0061291D" w:rsidRDefault="001273E5" w:rsidP="001273E5">
      <w:pPr>
        <w:pStyle w:val="Listenabsatz"/>
        <w:numPr>
          <w:ilvl w:val="0"/>
          <w:numId w:val="28"/>
        </w:numPr>
        <w:rPr>
          <w:rFonts w:cs="Arial"/>
        </w:rPr>
      </w:pPr>
      <w:r w:rsidRPr="0061291D">
        <w:rPr>
          <w:rFonts w:cs="Arial"/>
        </w:rPr>
        <w:t xml:space="preserve">Für die Releases 17b und früher reicht die Rechenfähigkeit 2.0 </w:t>
      </w:r>
      <w:r w:rsidR="00AE4AC7" w:rsidRPr="0061291D">
        <w:rPr>
          <w:rFonts w:cs="Arial"/>
        </w:rPr>
        <w:t>aus</w:t>
      </w:r>
    </w:p>
    <w:p w:rsidR="003870CF" w:rsidRPr="0061291D" w:rsidRDefault="003870CF" w:rsidP="003870CF">
      <w:pPr>
        <w:pStyle w:val="berschrift1"/>
        <w:rPr>
          <w:rFonts w:ascii="Arial" w:hAnsi="Arial" w:cs="Arial"/>
        </w:rPr>
      </w:pPr>
      <w:bookmarkStart w:id="12" w:name="_Toc408915602"/>
      <w:r w:rsidRPr="0061291D">
        <w:rPr>
          <w:rFonts w:ascii="Arial" w:hAnsi="Arial" w:cs="Arial"/>
        </w:rPr>
        <w:t>Produktfunktionen</w:t>
      </w:r>
      <w:bookmarkEnd w:id="12"/>
    </w:p>
    <w:p w:rsidR="00CE7C4D" w:rsidRDefault="00CE7C4D" w:rsidP="004A1E45">
      <w:pPr>
        <w:rPr>
          <w:rFonts w:cs="Arial"/>
        </w:rPr>
      </w:pPr>
      <w:r>
        <w:rPr>
          <w:rFonts w:cs="Arial"/>
        </w:rPr>
        <w:t>/F</w:t>
      </w:r>
      <w:r w:rsidR="002A2DFF">
        <w:rPr>
          <w:rFonts w:cs="Arial"/>
        </w:rPr>
        <w:t>10</w:t>
      </w:r>
      <w:r>
        <w:rPr>
          <w:rFonts w:cs="Arial"/>
        </w:rPr>
        <w:t>/</w:t>
      </w:r>
      <w:r>
        <w:rPr>
          <w:rFonts w:cs="Arial"/>
        </w:rPr>
        <w:tab/>
        <w:t>Überprüfung der vorhandenen Systemressourcen</w:t>
      </w:r>
    </w:p>
    <w:p w:rsidR="004A1E45" w:rsidRPr="0061291D" w:rsidRDefault="002A2DFF" w:rsidP="004A1E45">
      <w:pPr>
        <w:rPr>
          <w:rFonts w:cs="Arial"/>
        </w:rPr>
      </w:pPr>
      <w:r>
        <w:rPr>
          <w:rFonts w:cs="Arial"/>
        </w:rPr>
        <w:t>/F2</w:t>
      </w:r>
      <w:r w:rsidR="004A1E45" w:rsidRPr="0061291D">
        <w:rPr>
          <w:rFonts w:cs="Arial"/>
        </w:rPr>
        <w:t>0/</w:t>
      </w:r>
      <w:r w:rsidR="004A1E45" w:rsidRPr="0061291D">
        <w:rPr>
          <w:rFonts w:cs="Arial"/>
        </w:rPr>
        <w:tab/>
      </w:r>
      <w:r w:rsidR="002C3D24" w:rsidRPr="0061291D">
        <w:rPr>
          <w:rFonts w:cs="Arial"/>
        </w:rPr>
        <w:t>Einlesen des Passworts oder des Hashs</w:t>
      </w:r>
    </w:p>
    <w:p w:rsidR="00E43080" w:rsidRPr="0061291D" w:rsidRDefault="002A2DFF" w:rsidP="004A1E45">
      <w:pPr>
        <w:rPr>
          <w:rFonts w:cs="Arial"/>
        </w:rPr>
      </w:pPr>
      <w:r>
        <w:rPr>
          <w:rFonts w:cs="Arial"/>
        </w:rPr>
        <w:t>/F3</w:t>
      </w:r>
      <w:r w:rsidR="00E43080" w:rsidRPr="0061291D">
        <w:rPr>
          <w:rFonts w:cs="Arial"/>
        </w:rPr>
        <w:t>0/</w:t>
      </w:r>
      <w:r w:rsidR="00E43080" w:rsidRPr="0061291D">
        <w:rPr>
          <w:rFonts w:cs="Arial"/>
        </w:rPr>
        <w:tab/>
      </w:r>
      <w:r w:rsidR="002C3D24" w:rsidRPr="0061291D">
        <w:rPr>
          <w:rFonts w:cs="Arial"/>
        </w:rPr>
        <w:t xml:space="preserve">Überprüfung der Länge des eingegebenen Passwortes </w:t>
      </w:r>
    </w:p>
    <w:p w:rsidR="000E23C7" w:rsidRPr="0061291D" w:rsidRDefault="004A1E45" w:rsidP="004A1E45">
      <w:pPr>
        <w:rPr>
          <w:rFonts w:cs="Arial"/>
        </w:rPr>
      </w:pPr>
      <w:r w:rsidRPr="0061291D">
        <w:rPr>
          <w:rFonts w:cs="Arial"/>
        </w:rPr>
        <w:t>/F</w:t>
      </w:r>
      <w:r w:rsidR="002A2DFF">
        <w:rPr>
          <w:rFonts w:cs="Arial"/>
        </w:rPr>
        <w:t>4</w:t>
      </w:r>
      <w:r w:rsidRPr="0061291D">
        <w:rPr>
          <w:rFonts w:cs="Arial"/>
        </w:rPr>
        <w:t>0/</w:t>
      </w:r>
      <w:r w:rsidR="000E23C7" w:rsidRPr="0061291D">
        <w:rPr>
          <w:rFonts w:cs="Arial"/>
        </w:rPr>
        <w:tab/>
      </w:r>
      <w:r w:rsidR="002C3D24" w:rsidRPr="0061291D">
        <w:rPr>
          <w:rFonts w:cs="Arial"/>
        </w:rPr>
        <w:t>PC-Hardware (CPU)</w:t>
      </w:r>
      <w:r w:rsidR="00CD696B" w:rsidRPr="0061291D">
        <w:rPr>
          <w:rFonts w:cs="Arial"/>
        </w:rPr>
        <w:t>,</w:t>
      </w:r>
      <w:r w:rsidR="002C3D24" w:rsidRPr="0061291D">
        <w:rPr>
          <w:rFonts w:cs="Arial"/>
        </w:rPr>
        <w:t xml:space="preserve"> Grafikkarte (GPU)-Informationen</w:t>
      </w:r>
      <w:r w:rsidR="00CD696B" w:rsidRPr="0061291D">
        <w:rPr>
          <w:rFonts w:cs="Arial"/>
        </w:rPr>
        <w:t xml:space="preserve"> und Temperatur</w:t>
      </w:r>
      <w:r w:rsidR="002C3D24" w:rsidRPr="0061291D">
        <w:rPr>
          <w:rFonts w:cs="Arial"/>
        </w:rPr>
        <w:t xml:space="preserve"> auslesen</w:t>
      </w:r>
    </w:p>
    <w:p w:rsidR="00131952" w:rsidRPr="0061291D" w:rsidRDefault="000E23C7" w:rsidP="003870CF">
      <w:pPr>
        <w:rPr>
          <w:rFonts w:cs="Arial"/>
        </w:rPr>
      </w:pPr>
      <w:r w:rsidRPr="0061291D">
        <w:rPr>
          <w:rFonts w:cs="Arial"/>
        </w:rPr>
        <w:t>/F</w:t>
      </w:r>
      <w:r w:rsidR="002A2DFF">
        <w:rPr>
          <w:rFonts w:cs="Arial"/>
        </w:rPr>
        <w:t>5</w:t>
      </w:r>
      <w:r w:rsidRPr="0061291D">
        <w:rPr>
          <w:rFonts w:cs="Arial"/>
        </w:rPr>
        <w:t>0/</w:t>
      </w:r>
      <w:r w:rsidR="004A1E45" w:rsidRPr="0061291D">
        <w:rPr>
          <w:rFonts w:cs="Arial"/>
        </w:rPr>
        <w:t xml:space="preserve"> </w:t>
      </w:r>
      <w:r w:rsidRPr="0061291D">
        <w:rPr>
          <w:rFonts w:cs="Arial"/>
        </w:rPr>
        <w:tab/>
      </w:r>
      <w:r w:rsidR="00CD696B" w:rsidRPr="0061291D">
        <w:rPr>
          <w:rFonts w:cs="Arial"/>
        </w:rPr>
        <w:t>Dynamisierung des Re</w:t>
      </w:r>
      <w:r w:rsidR="005A77EE" w:rsidRPr="0061291D">
        <w:rPr>
          <w:rFonts w:cs="Arial"/>
        </w:rPr>
        <w:t>s</w:t>
      </w:r>
      <w:r w:rsidR="00CD696B" w:rsidRPr="0061291D">
        <w:rPr>
          <w:rFonts w:cs="Arial"/>
        </w:rPr>
        <w:t>sourcenmonitors</w:t>
      </w:r>
    </w:p>
    <w:p w:rsidR="00FC689E" w:rsidRPr="0061291D" w:rsidRDefault="002A2DFF" w:rsidP="00FC689E">
      <w:pPr>
        <w:rPr>
          <w:rFonts w:cs="Arial"/>
        </w:rPr>
      </w:pPr>
      <w:r>
        <w:rPr>
          <w:rFonts w:cs="Arial"/>
        </w:rPr>
        <w:t>/F6</w:t>
      </w:r>
      <w:r w:rsidR="00B25B24" w:rsidRPr="0061291D">
        <w:rPr>
          <w:rFonts w:cs="Arial"/>
        </w:rPr>
        <w:t xml:space="preserve">0/ </w:t>
      </w:r>
      <w:r w:rsidR="00B25B24" w:rsidRPr="0061291D">
        <w:rPr>
          <w:rFonts w:cs="Arial"/>
        </w:rPr>
        <w:tab/>
      </w:r>
      <w:r w:rsidR="00CB4CCF" w:rsidRPr="0061291D">
        <w:rPr>
          <w:rFonts w:cs="Arial"/>
        </w:rPr>
        <w:t>Beschreiben des Output-Logs</w:t>
      </w:r>
    </w:p>
    <w:p w:rsidR="0030415C" w:rsidRPr="0061291D" w:rsidRDefault="002A2DFF" w:rsidP="00FC689E">
      <w:pPr>
        <w:rPr>
          <w:rFonts w:cs="Arial"/>
        </w:rPr>
      </w:pPr>
      <w:r>
        <w:rPr>
          <w:rFonts w:cs="Arial"/>
        </w:rPr>
        <w:t>/F7</w:t>
      </w:r>
      <w:r w:rsidR="0030415C" w:rsidRPr="0061291D">
        <w:rPr>
          <w:rFonts w:cs="Arial"/>
        </w:rPr>
        <w:t>0/</w:t>
      </w:r>
      <w:r w:rsidR="0030415C" w:rsidRPr="0061291D">
        <w:rPr>
          <w:rFonts w:cs="Arial"/>
        </w:rPr>
        <w:tab/>
        <w:t>Brute-Forcing mit ausgewähltem Algorithmus</w:t>
      </w:r>
    </w:p>
    <w:p w:rsidR="0030415C" w:rsidRPr="0061291D" w:rsidRDefault="002A2DFF" w:rsidP="00DF5988">
      <w:pPr>
        <w:ind w:left="708" w:hanging="708"/>
        <w:rPr>
          <w:rFonts w:cs="Arial"/>
        </w:rPr>
      </w:pPr>
      <w:r>
        <w:rPr>
          <w:rFonts w:cs="Arial"/>
        </w:rPr>
        <w:t>/F8</w:t>
      </w:r>
      <w:r w:rsidR="0030415C" w:rsidRPr="0061291D">
        <w:rPr>
          <w:rFonts w:cs="Arial"/>
        </w:rPr>
        <w:t>0/</w:t>
      </w:r>
      <w:r w:rsidR="0030415C" w:rsidRPr="0061291D">
        <w:rPr>
          <w:rFonts w:cs="Arial"/>
        </w:rPr>
        <w:tab/>
        <w:t xml:space="preserve">Schreiben der Daten bei erfolgreichem Ausführen der Software (Passwort, benötigte Zeit, Anzahl Kombinationen </w:t>
      </w:r>
    </w:p>
    <w:p w:rsidR="00FC689E" w:rsidRDefault="00FC689E" w:rsidP="00FC689E">
      <w:pPr>
        <w:rPr>
          <w:rFonts w:eastAsiaTheme="majorEastAsia"/>
          <w:sz w:val="30"/>
          <w:szCs w:val="28"/>
        </w:rPr>
      </w:pPr>
      <w:r>
        <w:br w:type="page"/>
      </w:r>
    </w:p>
    <w:p w:rsidR="005E607B" w:rsidRPr="005E607B" w:rsidRDefault="003870CF" w:rsidP="005E607B">
      <w:pPr>
        <w:pStyle w:val="berschrift1"/>
        <w:rPr>
          <w:rFonts w:ascii="Arial" w:hAnsi="Arial" w:cs="Arial"/>
        </w:rPr>
      </w:pPr>
      <w:bookmarkStart w:id="13" w:name="_Toc408915603"/>
      <w:r w:rsidRPr="008B372E">
        <w:rPr>
          <w:rFonts w:ascii="Arial" w:hAnsi="Arial" w:cs="Arial"/>
        </w:rPr>
        <w:lastRenderedPageBreak/>
        <w:t>Produktdaten</w:t>
      </w:r>
      <w:bookmarkEnd w:id="13"/>
    </w:p>
    <w:p w:rsidR="005A77EE" w:rsidRPr="00CE7C4D" w:rsidRDefault="005A77EE" w:rsidP="003870CF">
      <w:pPr>
        <w:rPr>
          <w:rFonts w:cs="Arial"/>
        </w:rPr>
      </w:pPr>
      <w:r w:rsidRPr="00CE7C4D">
        <w:rPr>
          <w:rFonts w:cs="Arial"/>
        </w:rPr>
        <w:t>/D10/</w:t>
      </w:r>
      <w:r w:rsidRPr="00CE7C4D">
        <w:rPr>
          <w:rFonts w:cs="Arial"/>
        </w:rPr>
        <w:tab/>
        <w:t>Das entschlüsselte Passwort wird auf dem UI ausgegeben.</w:t>
      </w:r>
    </w:p>
    <w:p w:rsidR="005A77EE" w:rsidRPr="00CE7C4D" w:rsidRDefault="005A77EE" w:rsidP="005A77EE">
      <w:pPr>
        <w:ind w:left="700" w:hanging="700"/>
        <w:rPr>
          <w:rFonts w:cs="Arial"/>
        </w:rPr>
      </w:pPr>
      <w:r w:rsidRPr="00CE7C4D">
        <w:rPr>
          <w:rFonts w:cs="Arial"/>
        </w:rPr>
        <w:t>/D20/</w:t>
      </w:r>
      <w:r w:rsidRPr="00CE7C4D">
        <w:rPr>
          <w:rFonts w:cs="Arial"/>
        </w:rPr>
        <w:tab/>
        <w:t>Die CPU- / GPU-Belastung wird als 2D-Plot in Prozent als Funktion der Zeit auf dem UI ausgegeben.</w:t>
      </w:r>
    </w:p>
    <w:p w:rsidR="005A77EE" w:rsidRPr="00CE7C4D" w:rsidRDefault="005A77EE" w:rsidP="005A77EE">
      <w:pPr>
        <w:ind w:left="700" w:hanging="700"/>
        <w:rPr>
          <w:rFonts w:cs="Arial"/>
        </w:rPr>
      </w:pPr>
      <w:r w:rsidRPr="00CE7C4D">
        <w:rPr>
          <w:rFonts w:cs="Arial"/>
        </w:rPr>
        <w:t>/D30/</w:t>
      </w:r>
      <w:r w:rsidRPr="00CE7C4D">
        <w:rPr>
          <w:rFonts w:cs="Arial"/>
        </w:rPr>
        <w:tab/>
        <w:t>Logs mit Angaben zu Versuchsnummer, aktueller Zeit, Belastung der Ressourcen, versuchte Kombinationen werden auf dem UI ausgegeben.</w:t>
      </w:r>
    </w:p>
    <w:p w:rsidR="003D3E06" w:rsidRPr="00CE7C4D" w:rsidRDefault="003D3E06" w:rsidP="003870CF">
      <w:pPr>
        <w:rPr>
          <w:rFonts w:cs="Arial"/>
        </w:rPr>
      </w:pPr>
      <w:r w:rsidRPr="00CE7C4D">
        <w:rPr>
          <w:rFonts w:cs="Arial"/>
        </w:rPr>
        <w:t>/D30/</w:t>
      </w:r>
      <w:r w:rsidRPr="00CE7C4D">
        <w:rPr>
          <w:rFonts w:cs="Arial"/>
        </w:rPr>
        <w:tab/>
      </w:r>
      <w:r w:rsidR="009F373D" w:rsidRPr="00CE7C4D">
        <w:rPr>
          <w:rFonts w:cs="Arial"/>
        </w:rPr>
        <w:t>{Wunsch}: Die Logdaten sollen als csv-Datei abgespeichert werden können.</w:t>
      </w:r>
    </w:p>
    <w:p w:rsidR="003870CF" w:rsidRPr="008B372E" w:rsidRDefault="003870CF" w:rsidP="003870CF">
      <w:pPr>
        <w:pStyle w:val="berschrift1"/>
        <w:rPr>
          <w:rFonts w:ascii="Arial" w:hAnsi="Arial" w:cs="Arial"/>
        </w:rPr>
      </w:pPr>
      <w:bookmarkStart w:id="14" w:name="_Toc408915604"/>
      <w:r w:rsidRPr="008B372E">
        <w:rPr>
          <w:rFonts w:ascii="Arial" w:hAnsi="Arial" w:cs="Arial"/>
        </w:rPr>
        <w:t>Produkt-Leistungen</w:t>
      </w:r>
      <w:bookmarkEnd w:id="14"/>
    </w:p>
    <w:p w:rsidR="003870CF" w:rsidRPr="00CE7C4D" w:rsidRDefault="003870CF" w:rsidP="005A77EE">
      <w:pPr>
        <w:ind w:left="700" w:hanging="700"/>
        <w:rPr>
          <w:rFonts w:cs="Arial"/>
        </w:rPr>
      </w:pPr>
      <w:r w:rsidRPr="00CE7C4D">
        <w:rPr>
          <w:rFonts w:cs="Arial"/>
        </w:rPr>
        <w:t>/L10/</w:t>
      </w:r>
      <w:r w:rsidRPr="00CE7C4D">
        <w:rPr>
          <w:rFonts w:cs="Arial"/>
        </w:rPr>
        <w:tab/>
      </w:r>
      <w:r w:rsidR="00602130" w:rsidRPr="00CE7C4D">
        <w:rPr>
          <w:rFonts w:cs="Arial"/>
        </w:rPr>
        <w:t xml:space="preserve">Die Software soll alle </w:t>
      </w:r>
      <w:r w:rsidR="00356876" w:rsidRPr="00CE7C4D">
        <w:rPr>
          <w:rFonts w:cs="Arial"/>
        </w:rPr>
        <w:t>Passwörter, welc</w:t>
      </w:r>
      <w:r w:rsidR="00563459" w:rsidRPr="00CE7C4D">
        <w:rPr>
          <w:rFonts w:cs="Arial"/>
        </w:rPr>
        <w:t>he den korrekten Aufbau aufweisen</w:t>
      </w:r>
      <w:r w:rsidR="00356876" w:rsidRPr="00CE7C4D">
        <w:rPr>
          <w:rFonts w:cs="Arial"/>
        </w:rPr>
        <w:t>, knacken können</w:t>
      </w:r>
    </w:p>
    <w:p w:rsidR="000E0B05" w:rsidRPr="00CE7C4D" w:rsidRDefault="000E0B05" w:rsidP="005A77EE">
      <w:pPr>
        <w:ind w:left="700" w:hanging="700"/>
        <w:rPr>
          <w:rFonts w:cs="Arial"/>
        </w:rPr>
      </w:pPr>
      <w:r w:rsidRPr="00CE7C4D">
        <w:rPr>
          <w:rFonts w:cs="Arial"/>
        </w:rPr>
        <w:t>/L</w:t>
      </w:r>
      <w:r w:rsidR="00970607" w:rsidRPr="00CE7C4D">
        <w:rPr>
          <w:rFonts w:cs="Arial"/>
        </w:rPr>
        <w:t>2</w:t>
      </w:r>
      <w:r w:rsidRPr="00CE7C4D">
        <w:rPr>
          <w:rFonts w:cs="Arial"/>
        </w:rPr>
        <w:t>0/</w:t>
      </w:r>
      <w:r w:rsidRPr="00CE7C4D">
        <w:rPr>
          <w:rFonts w:cs="Arial"/>
        </w:rPr>
        <w:tab/>
      </w:r>
      <w:r w:rsidR="005A77EE" w:rsidRPr="00CE7C4D">
        <w:rPr>
          <w:rFonts w:cs="Arial"/>
        </w:rPr>
        <w:t>Die graphische Darstellung der Belastung der Ressourcen soll flüssig dargestellt werden können.</w:t>
      </w:r>
    </w:p>
    <w:p w:rsidR="009F373D" w:rsidRPr="00CE7C4D" w:rsidRDefault="009F373D" w:rsidP="005A77EE">
      <w:pPr>
        <w:ind w:left="700" w:hanging="700"/>
        <w:rPr>
          <w:rFonts w:cs="Arial"/>
        </w:rPr>
      </w:pPr>
      <w:r w:rsidRPr="00CE7C4D">
        <w:rPr>
          <w:rFonts w:cs="Arial"/>
        </w:rPr>
        <w:t>/L30/</w:t>
      </w:r>
      <w:r w:rsidRPr="00CE7C4D">
        <w:rPr>
          <w:rFonts w:cs="Arial"/>
        </w:rPr>
        <w:tab/>
      </w:r>
      <w:r w:rsidR="00CE7C4D" w:rsidRPr="00CE7C4D">
        <w:rPr>
          <w:rFonts w:cs="Arial"/>
        </w:rPr>
        <w:t xml:space="preserve">(Wunsch) </w:t>
      </w:r>
      <w:r w:rsidRPr="00CE7C4D">
        <w:rPr>
          <w:rFonts w:cs="Arial"/>
        </w:rPr>
        <w:t>Während der Entschlüsselung soll der Fortschritt in einem Balken angezeigt werden.</w:t>
      </w:r>
    </w:p>
    <w:p w:rsidR="003870CF" w:rsidRPr="008B372E" w:rsidRDefault="003870CF" w:rsidP="003870CF">
      <w:pPr>
        <w:pStyle w:val="berschrift1"/>
        <w:rPr>
          <w:rFonts w:ascii="Arial" w:hAnsi="Arial" w:cs="Arial"/>
        </w:rPr>
      </w:pPr>
      <w:bookmarkStart w:id="15" w:name="_Toc408915605"/>
      <w:r w:rsidRPr="008B372E">
        <w:rPr>
          <w:rFonts w:ascii="Arial" w:hAnsi="Arial" w:cs="Arial"/>
        </w:rPr>
        <w:t>Benutzungsschnittstelle</w:t>
      </w:r>
      <w:bookmarkEnd w:id="15"/>
    </w:p>
    <w:p w:rsidR="007264C5" w:rsidRPr="003A64AE" w:rsidRDefault="002023C2" w:rsidP="003870CF">
      <w:pPr>
        <w:rPr>
          <w:rFonts w:cs="Arial"/>
        </w:rPr>
      </w:pPr>
      <w:r w:rsidRPr="003A64AE">
        <w:rPr>
          <w:rFonts w:cs="Arial"/>
        </w:rPr>
        <w:t>/B10/</w:t>
      </w:r>
      <w:r w:rsidRPr="003A64AE">
        <w:rPr>
          <w:rFonts w:cs="Arial"/>
        </w:rPr>
        <w:tab/>
      </w:r>
      <w:r w:rsidR="00672031" w:rsidRPr="003A64AE">
        <w:rPr>
          <w:rFonts w:cs="Arial"/>
        </w:rPr>
        <w:t>Die Software wird in einem Fenster angezeigt</w:t>
      </w:r>
    </w:p>
    <w:p w:rsidR="000641F8" w:rsidRPr="003A64AE" w:rsidRDefault="007264C5" w:rsidP="003870CF">
      <w:pPr>
        <w:rPr>
          <w:rFonts w:cs="Arial"/>
        </w:rPr>
      </w:pPr>
      <w:r w:rsidRPr="003A64AE">
        <w:rPr>
          <w:rFonts w:cs="Arial"/>
        </w:rPr>
        <w:t>/B20/</w:t>
      </w:r>
      <w:r w:rsidRPr="003A64AE">
        <w:rPr>
          <w:rFonts w:cs="Arial"/>
        </w:rPr>
        <w:tab/>
      </w:r>
      <w:r w:rsidR="00672031" w:rsidRPr="003A64AE">
        <w:rPr>
          <w:rFonts w:cs="Arial"/>
        </w:rPr>
        <w:t>Die Eingabe der Passwörter / Hashs erfolgen durch die Tastatureingabe</w:t>
      </w:r>
      <w:r w:rsidR="00180AF6" w:rsidRPr="003A64AE">
        <w:rPr>
          <w:rFonts w:cs="Arial"/>
        </w:rPr>
        <w:t>.</w:t>
      </w:r>
    </w:p>
    <w:p w:rsidR="00BE0861" w:rsidRPr="003A64AE" w:rsidRDefault="007264C5" w:rsidP="00683E74">
      <w:pPr>
        <w:ind w:left="708" w:hanging="708"/>
        <w:rPr>
          <w:rFonts w:cs="Arial"/>
        </w:rPr>
      </w:pPr>
      <w:r w:rsidRPr="003A64AE">
        <w:rPr>
          <w:rFonts w:cs="Arial"/>
        </w:rPr>
        <w:t>/B3</w:t>
      </w:r>
      <w:r w:rsidR="003870CF" w:rsidRPr="003A64AE">
        <w:rPr>
          <w:rFonts w:cs="Arial"/>
        </w:rPr>
        <w:t>0/</w:t>
      </w:r>
      <w:r w:rsidR="003870CF" w:rsidRPr="003A64AE">
        <w:rPr>
          <w:rFonts w:cs="Arial"/>
        </w:rPr>
        <w:tab/>
      </w:r>
      <w:r w:rsidR="000641F8" w:rsidRPr="003A64AE">
        <w:rPr>
          <w:rFonts w:cs="Arial"/>
        </w:rPr>
        <w:t xml:space="preserve">Hinweise und Fehlermeldungen werden </w:t>
      </w:r>
      <w:r w:rsidRPr="003A64AE">
        <w:rPr>
          <w:rFonts w:cs="Arial"/>
        </w:rPr>
        <w:t xml:space="preserve">im </w:t>
      </w:r>
      <w:r w:rsidR="00672031" w:rsidRPr="003A64AE">
        <w:rPr>
          <w:rFonts w:cs="Arial"/>
        </w:rPr>
        <w:t>Log Fenster</w:t>
      </w:r>
      <w:r w:rsidRPr="003A64AE">
        <w:rPr>
          <w:rFonts w:cs="Arial"/>
        </w:rPr>
        <w:t xml:space="preserve"> ausgegeben</w:t>
      </w:r>
      <w:r w:rsidR="00672031" w:rsidRPr="003A64AE">
        <w:rPr>
          <w:rFonts w:cs="Arial"/>
        </w:rPr>
        <w:t>. Ausnahme mit der Überprüfung der Passwortlänge, diese wird zur Laufzeit (während der Eingabe) überprüft. Treten dabei Fehler auf</w:t>
      </w:r>
      <w:r w:rsidR="00180AF6" w:rsidRPr="003A64AE">
        <w:rPr>
          <w:rFonts w:cs="Arial"/>
        </w:rPr>
        <w:t>,</w:t>
      </w:r>
      <w:r w:rsidR="00672031" w:rsidRPr="003A64AE">
        <w:rPr>
          <w:rFonts w:cs="Arial"/>
        </w:rPr>
        <w:t xml:space="preserve"> werden diese in einem Prompt visualisiert</w:t>
      </w:r>
      <w:r w:rsidR="00683E74" w:rsidRPr="003A64AE">
        <w:rPr>
          <w:rFonts w:cs="Arial"/>
        </w:rPr>
        <w:t>.</w:t>
      </w:r>
    </w:p>
    <w:p w:rsidR="002023C2" w:rsidRPr="003A64AE" w:rsidRDefault="002023C2" w:rsidP="00180AF6">
      <w:pPr>
        <w:ind w:left="700" w:hanging="700"/>
        <w:rPr>
          <w:rFonts w:cs="Arial"/>
        </w:rPr>
      </w:pPr>
      <w:r w:rsidRPr="003A64AE">
        <w:rPr>
          <w:rFonts w:cs="Arial"/>
        </w:rPr>
        <w:t>/B40/</w:t>
      </w:r>
      <w:r w:rsidRPr="003A64AE">
        <w:rPr>
          <w:rFonts w:cs="Arial"/>
        </w:rPr>
        <w:tab/>
      </w:r>
      <w:r w:rsidR="00683E74" w:rsidRPr="003A64AE">
        <w:rPr>
          <w:rFonts w:cs="Arial"/>
        </w:rPr>
        <w:t xml:space="preserve">Erweiterte Einstellungen sind via Dropdown-Liste und Radio-Buttons </w:t>
      </w:r>
      <w:r w:rsidR="00180AF6" w:rsidRPr="003A64AE">
        <w:rPr>
          <w:rFonts w:cs="Arial"/>
        </w:rPr>
        <w:t xml:space="preserve">mit der Maus </w:t>
      </w:r>
      <w:r w:rsidR="00683E74" w:rsidRPr="003A64AE">
        <w:rPr>
          <w:rFonts w:cs="Arial"/>
        </w:rPr>
        <w:t>anzuwählen</w:t>
      </w:r>
    </w:p>
    <w:p w:rsidR="00243F5F" w:rsidRDefault="00243F5F">
      <w:pPr>
        <w:spacing w:line="276" w:lineRule="auto"/>
        <w:jc w:val="left"/>
        <w:rPr>
          <w:rFonts w:eastAsiaTheme="majorEastAsia" w:cs="Arial"/>
          <w:b/>
          <w:bCs/>
          <w:sz w:val="30"/>
          <w:szCs w:val="28"/>
        </w:rPr>
      </w:pPr>
      <w:bookmarkStart w:id="16" w:name="_Toc408915606"/>
      <w:r>
        <w:rPr>
          <w:rFonts w:cs="Arial"/>
        </w:rPr>
        <w:br w:type="page"/>
      </w:r>
    </w:p>
    <w:p w:rsidR="00B21E9E" w:rsidRPr="00B21E9E" w:rsidRDefault="009B5CD7" w:rsidP="00B21E9E">
      <w:pPr>
        <w:pStyle w:val="berschrift1"/>
        <w:rPr>
          <w:rFonts w:ascii="Arial" w:hAnsi="Arial" w:cs="Arial"/>
        </w:rPr>
      </w:pPr>
      <w:r w:rsidRPr="008B372E">
        <w:rPr>
          <w:rFonts w:ascii="Arial" w:hAnsi="Arial" w:cs="Arial"/>
        </w:rPr>
        <w:lastRenderedPageBreak/>
        <w:t>Qualitätsbestimmung</w:t>
      </w:r>
      <w:bookmarkEnd w:id="16"/>
    </w:p>
    <w:tbl>
      <w:tblPr>
        <w:tblStyle w:val="Tabellenraster"/>
        <w:tblW w:w="9362" w:type="dxa"/>
        <w:tblLayout w:type="fixed"/>
        <w:tblCellMar>
          <w:top w:w="57" w:type="dxa"/>
          <w:left w:w="102" w:type="dxa"/>
          <w:bottom w:w="57" w:type="dxa"/>
          <w:right w:w="102" w:type="dxa"/>
        </w:tblCellMar>
        <w:tblLook w:val="04A0" w:firstRow="1" w:lastRow="0" w:firstColumn="1" w:lastColumn="0" w:noHBand="0" w:noVBand="1"/>
      </w:tblPr>
      <w:tblGrid>
        <w:gridCol w:w="4540"/>
        <w:gridCol w:w="1205"/>
        <w:gridCol w:w="1206"/>
        <w:gridCol w:w="1205"/>
        <w:gridCol w:w="1206"/>
      </w:tblGrid>
      <w:tr w:rsidR="008F0671" w:rsidRPr="007E600D" w:rsidTr="003C2F0F">
        <w:tc>
          <w:tcPr>
            <w:tcW w:w="4540" w:type="dxa"/>
            <w:vAlign w:val="center"/>
          </w:tcPr>
          <w:p w:rsidR="008F0671" w:rsidRPr="007E600D" w:rsidRDefault="008F0671" w:rsidP="007879F1">
            <w:pPr>
              <w:jc w:val="left"/>
              <w:rPr>
                <w:b/>
              </w:rPr>
            </w:pPr>
            <w:r w:rsidRPr="007E600D">
              <w:rPr>
                <w:b/>
              </w:rPr>
              <w:t xml:space="preserve">Qualitätskriterium </w:t>
            </w:r>
          </w:p>
        </w:tc>
        <w:tc>
          <w:tcPr>
            <w:tcW w:w="1205" w:type="dxa"/>
            <w:vAlign w:val="center"/>
          </w:tcPr>
          <w:p w:rsidR="008F0671" w:rsidRPr="007E600D" w:rsidRDefault="00AE3FFE" w:rsidP="00CB1411">
            <w:pPr>
              <w:jc w:val="center"/>
              <w:rPr>
                <w:b/>
              </w:rPr>
            </w:pPr>
            <w:r>
              <w:rPr>
                <w:b/>
              </w:rPr>
              <w:t>s</w:t>
            </w:r>
            <w:r w:rsidR="00AE2F1E" w:rsidRPr="007E600D">
              <w:rPr>
                <w:b/>
              </w:rPr>
              <w:t>ehr gut</w:t>
            </w:r>
          </w:p>
        </w:tc>
        <w:tc>
          <w:tcPr>
            <w:tcW w:w="1206" w:type="dxa"/>
            <w:vAlign w:val="center"/>
          </w:tcPr>
          <w:p w:rsidR="008F0671" w:rsidRPr="007E600D" w:rsidRDefault="00AE2F1E" w:rsidP="00CB1411">
            <w:pPr>
              <w:jc w:val="center"/>
              <w:rPr>
                <w:b/>
              </w:rPr>
            </w:pPr>
            <w:r w:rsidRPr="007E600D">
              <w:rPr>
                <w:b/>
              </w:rPr>
              <w:t>gut</w:t>
            </w:r>
          </w:p>
        </w:tc>
        <w:tc>
          <w:tcPr>
            <w:tcW w:w="1205" w:type="dxa"/>
            <w:vAlign w:val="center"/>
          </w:tcPr>
          <w:p w:rsidR="008F0671" w:rsidRPr="007E600D" w:rsidRDefault="00AE2F1E" w:rsidP="00CB1411">
            <w:pPr>
              <w:jc w:val="center"/>
              <w:rPr>
                <w:b/>
              </w:rPr>
            </w:pPr>
            <w:r w:rsidRPr="007E600D">
              <w:rPr>
                <w:b/>
              </w:rPr>
              <w:t>normal</w:t>
            </w:r>
          </w:p>
        </w:tc>
        <w:tc>
          <w:tcPr>
            <w:tcW w:w="1206" w:type="dxa"/>
            <w:vAlign w:val="center"/>
          </w:tcPr>
          <w:p w:rsidR="008F0671" w:rsidRPr="007E600D" w:rsidRDefault="00AE2F1E" w:rsidP="00CB1411">
            <w:pPr>
              <w:jc w:val="center"/>
              <w:rPr>
                <w:b/>
              </w:rPr>
            </w:pPr>
            <w:r w:rsidRPr="007E600D">
              <w:rPr>
                <w:b/>
              </w:rPr>
              <w:t>nicht</w:t>
            </w:r>
            <w:r w:rsidRPr="007E600D">
              <w:rPr>
                <w:b/>
              </w:rPr>
              <w:br/>
              <w:t>relevant</w:t>
            </w:r>
          </w:p>
        </w:tc>
      </w:tr>
      <w:tr w:rsidR="008F0671" w:rsidTr="003C2F0F">
        <w:tc>
          <w:tcPr>
            <w:tcW w:w="4540" w:type="dxa"/>
            <w:vAlign w:val="center"/>
          </w:tcPr>
          <w:p w:rsidR="008F0671" w:rsidRPr="00980FB3" w:rsidRDefault="00AE2F1E" w:rsidP="007879F1">
            <w:pPr>
              <w:jc w:val="left"/>
            </w:pPr>
            <w:r w:rsidRPr="00980FB3">
              <w:rPr>
                <w:rFonts w:cs="Arial"/>
              </w:rPr>
              <w:t>Änderbarkeit</w:t>
            </w:r>
            <w:r w:rsidR="00A833B4" w:rsidRPr="00980FB3">
              <w:rPr>
                <w:rFonts w:cs="Arial"/>
              </w:rPr>
              <w:t xml:space="preserve"> </w:t>
            </w:r>
            <w:r w:rsidR="00A833B4" w:rsidRPr="00980FB3">
              <w:rPr>
                <w:rFonts w:cs="Arial"/>
                <w:sz w:val="18"/>
              </w:rPr>
              <w:t>(des Codes)</w:t>
            </w:r>
          </w:p>
        </w:tc>
        <w:tc>
          <w:tcPr>
            <w:tcW w:w="1205" w:type="dxa"/>
            <w:vAlign w:val="center"/>
          </w:tcPr>
          <w:p w:rsidR="008F0671" w:rsidRPr="00980FB3" w:rsidRDefault="008F0671" w:rsidP="00903A62">
            <w:pPr>
              <w:jc w:val="center"/>
            </w:pPr>
          </w:p>
        </w:tc>
        <w:tc>
          <w:tcPr>
            <w:tcW w:w="1206" w:type="dxa"/>
            <w:vAlign w:val="center"/>
          </w:tcPr>
          <w:p w:rsidR="008F0671" w:rsidRPr="00980FB3" w:rsidRDefault="008F0671" w:rsidP="00903A62">
            <w:pPr>
              <w:jc w:val="center"/>
            </w:pPr>
          </w:p>
        </w:tc>
        <w:tc>
          <w:tcPr>
            <w:tcW w:w="1205" w:type="dxa"/>
            <w:vAlign w:val="center"/>
          </w:tcPr>
          <w:p w:rsidR="008F0671" w:rsidRPr="00980FB3" w:rsidRDefault="00180AF6" w:rsidP="00903A62">
            <w:pPr>
              <w:jc w:val="center"/>
            </w:pPr>
            <w:r w:rsidRPr="00980FB3">
              <w:t>x</w:t>
            </w:r>
          </w:p>
        </w:tc>
        <w:tc>
          <w:tcPr>
            <w:tcW w:w="1206" w:type="dxa"/>
            <w:vAlign w:val="center"/>
          </w:tcPr>
          <w:p w:rsidR="008F0671" w:rsidRDefault="008F0671" w:rsidP="00903A62">
            <w:pPr>
              <w:jc w:val="center"/>
            </w:pPr>
          </w:p>
        </w:tc>
      </w:tr>
      <w:tr w:rsidR="008F0671" w:rsidTr="003C2F0F">
        <w:tc>
          <w:tcPr>
            <w:tcW w:w="4540" w:type="dxa"/>
            <w:vAlign w:val="center"/>
          </w:tcPr>
          <w:p w:rsidR="008F0671" w:rsidRPr="00980FB3" w:rsidRDefault="00AE2F1E" w:rsidP="007879F1">
            <w:pPr>
              <w:jc w:val="left"/>
            </w:pPr>
            <w:r w:rsidRPr="00980FB3">
              <w:rPr>
                <w:rFonts w:cs="Arial"/>
              </w:rPr>
              <w:t>Überprüfbarkeit</w:t>
            </w:r>
            <w:r w:rsidR="00A833B4" w:rsidRPr="00980FB3">
              <w:rPr>
                <w:rFonts w:cs="Arial"/>
              </w:rPr>
              <w:t xml:space="preserve"> </w:t>
            </w:r>
            <w:r w:rsidR="00A833B4" w:rsidRPr="00980FB3">
              <w:rPr>
                <w:rFonts w:cs="Arial"/>
                <w:sz w:val="18"/>
              </w:rPr>
              <w:t>(des Codes)</w:t>
            </w:r>
          </w:p>
        </w:tc>
        <w:tc>
          <w:tcPr>
            <w:tcW w:w="1205" w:type="dxa"/>
            <w:vAlign w:val="center"/>
          </w:tcPr>
          <w:p w:rsidR="008F0671" w:rsidRPr="00980FB3" w:rsidRDefault="008F0671" w:rsidP="00903A62">
            <w:pPr>
              <w:jc w:val="center"/>
            </w:pPr>
          </w:p>
        </w:tc>
        <w:tc>
          <w:tcPr>
            <w:tcW w:w="1206" w:type="dxa"/>
            <w:vAlign w:val="center"/>
          </w:tcPr>
          <w:p w:rsidR="008F0671" w:rsidRPr="00980FB3" w:rsidRDefault="008F0671" w:rsidP="00903A62">
            <w:pPr>
              <w:jc w:val="center"/>
            </w:pPr>
          </w:p>
        </w:tc>
        <w:tc>
          <w:tcPr>
            <w:tcW w:w="1205" w:type="dxa"/>
            <w:vAlign w:val="center"/>
          </w:tcPr>
          <w:p w:rsidR="008F0671" w:rsidRPr="00980FB3" w:rsidRDefault="00180AF6" w:rsidP="00903A62">
            <w:pPr>
              <w:jc w:val="center"/>
            </w:pPr>
            <w:r w:rsidRPr="00980FB3">
              <w:t>x</w:t>
            </w:r>
          </w:p>
        </w:tc>
        <w:tc>
          <w:tcPr>
            <w:tcW w:w="1206" w:type="dxa"/>
            <w:vAlign w:val="center"/>
          </w:tcPr>
          <w:p w:rsidR="008F0671" w:rsidRDefault="008F0671" w:rsidP="00903A62">
            <w:pPr>
              <w:jc w:val="center"/>
            </w:pPr>
          </w:p>
        </w:tc>
      </w:tr>
      <w:tr w:rsidR="008F0671" w:rsidTr="003C2F0F">
        <w:tc>
          <w:tcPr>
            <w:tcW w:w="4540" w:type="dxa"/>
            <w:vAlign w:val="center"/>
          </w:tcPr>
          <w:p w:rsidR="008F0671" w:rsidRPr="00980FB3" w:rsidRDefault="00AE2F1E" w:rsidP="00A833B4">
            <w:pPr>
              <w:jc w:val="left"/>
            </w:pPr>
            <w:r w:rsidRPr="00980FB3">
              <w:rPr>
                <w:rFonts w:cs="Arial"/>
              </w:rPr>
              <w:t>Verständlichkeit</w:t>
            </w:r>
            <w:r w:rsidR="00A833B4" w:rsidRPr="00980FB3">
              <w:rPr>
                <w:rFonts w:cs="Arial"/>
              </w:rPr>
              <w:t xml:space="preserve"> </w:t>
            </w:r>
            <w:r w:rsidR="00A833B4" w:rsidRPr="00980FB3">
              <w:rPr>
                <w:rFonts w:cs="Arial"/>
                <w:sz w:val="18"/>
              </w:rPr>
              <w:t>(des Codes)</w:t>
            </w:r>
          </w:p>
        </w:tc>
        <w:tc>
          <w:tcPr>
            <w:tcW w:w="1205" w:type="dxa"/>
            <w:vAlign w:val="center"/>
          </w:tcPr>
          <w:p w:rsidR="008F0671" w:rsidRPr="00980FB3" w:rsidRDefault="008F0671" w:rsidP="00903A62">
            <w:pPr>
              <w:jc w:val="center"/>
            </w:pPr>
          </w:p>
        </w:tc>
        <w:tc>
          <w:tcPr>
            <w:tcW w:w="1206" w:type="dxa"/>
            <w:vAlign w:val="center"/>
          </w:tcPr>
          <w:p w:rsidR="008F0671" w:rsidRPr="00980FB3" w:rsidRDefault="008F0671" w:rsidP="00903A62">
            <w:pPr>
              <w:jc w:val="center"/>
            </w:pPr>
          </w:p>
        </w:tc>
        <w:tc>
          <w:tcPr>
            <w:tcW w:w="1205" w:type="dxa"/>
            <w:vAlign w:val="center"/>
          </w:tcPr>
          <w:p w:rsidR="008F0671" w:rsidRPr="00980FB3" w:rsidRDefault="00180AF6" w:rsidP="00903A62">
            <w:pPr>
              <w:jc w:val="center"/>
            </w:pPr>
            <w:r w:rsidRPr="00980FB3">
              <w:t>x</w:t>
            </w:r>
          </w:p>
        </w:tc>
        <w:tc>
          <w:tcPr>
            <w:tcW w:w="1206" w:type="dxa"/>
            <w:vAlign w:val="center"/>
          </w:tcPr>
          <w:p w:rsidR="008F0671" w:rsidRDefault="008F0671" w:rsidP="00903A62">
            <w:pPr>
              <w:jc w:val="center"/>
            </w:pPr>
          </w:p>
        </w:tc>
      </w:tr>
      <w:tr w:rsidR="008F0671" w:rsidTr="003C2F0F">
        <w:tc>
          <w:tcPr>
            <w:tcW w:w="4540" w:type="dxa"/>
            <w:vAlign w:val="center"/>
          </w:tcPr>
          <w:p w:rsidR="008F0671" w:rsidRPr="00980FB3" w:rsidRDefault="00AE2F1E" w:rsidP="007879F1">
            <w:pPr>
              <w:jc w:val="left"/>
            </w:pPr>
            <w:r w:rsidRPr="00980FB3">
              <w:rPr>
                <w:rFonts w:cs="Arial"/>
              </w:rPr>
              <w:t>Wartbarkeit</w:t>
            </w:r>
            <w:r w:rsidR="00A833B4" w:rsidRPr="00980FB3">
              <w:rPr>
                <w:rFonts w:cs="Arial"/>
              </w:rPr>
              <w:t xml:space="preserve"> </w:t>
            </w:r>
            <w:r w:rsidR="00A833B4" w:rsidRPr="00980FB3">
              <w:rPr>
                <w:rFonts w:cs="Arial"/>
                <w:sz w:val="18"/>
              </w:rPr>
              <w:t>(des Codes)</w:t>
            </w:r>
          </w:p>
        </w:tc>
        <w:tc>
          <w:tcPr>
            <w:tcW w:w="1205" w:type="dxa"/>
            <w:vAlign w:val="center"/>
          </w:tcPr>
          <w:p w:rsidR="008F0671" w:rsidRPr="00980FB3" w:rsidRDefault="008F0671" w:rsidP="00903A62">
            <w:pPr>
              <w:jc w:val="center"/>
            </w:pPr>
          </w:p>
        </w:tc>
        <w:tc>
          <w:tcPr>
            <w:tcW w:w="1206" w:type="dxa"/>
            <w:vAlign w:val="center"/>
          </w:tcPr>
          <w:p w:rsidR="008F0671" w:rsidRPr="00980FB3" w:rsidRDefault="008F0671" w:rsidP="00903A62">
            <w:pPr>
              <w:jc w:val="center"/>
            </w:pPr>
          </w:p>
        </w:tc>
        <w:tc>
          <w:tcPr>
            <w:tcW w:w="1205" w:type="dxa"/>
            <w:vAlign w:val="center"/>
          </w:tcPr>
          <w:p w:rsidR="008F0671" w:rsidRPr="00980FB3" w:rsidRDefault="00180AF6" w:rsidP="00903A62">
            <w:pPr>
              <w:jc w:val="center"/>
            </w:pPr>
            <w:r w:rsidRPr="00980FB3">
              <w:t>x</w:t>
            </w:r>
          </w:p>
        </w:tc>
        <w:tc>
          <w:tcPr>
            <w:tcW w:w="1206" w:type="dxa"/>
            <w:vAlign w:val="center"/>
          </w:tcPr>
          <w:p w:rsidR="008F0671" w:rsidRDefault="008F0671" w:rsidP="00903A62">
            <w:pPr>
              <w:jc w:val="center"/>
            </w:pPr>
          </w:p>
        </w:tc>
      </w:tr>
      <w:tr w:rsidR="008F0671" w:rsidTr="003C2F0F">
        <w:tc>
          <w:tcPr>
            <w:tcW w:w="4540" w:type="dxa"/>
            <w:vAlign w:val="center"/>
          </w:tcPr>
          <w:p w:rsidR="008F0671" w:rsidRPr="00980FB3" w:rsidRDefault="00AE2F1E" w:rsidP="00A833B4">
            <w:pPr>
              <w:jc w:val="left"/>
            </w:pPr>
            <w:r w:rsidRPr="00980FB3">
              <w:rPr>
                <w:rFonts w:cs="Arial"/>
              </w:rPr>
              <w:t>Benutzungsfreundlichkeit</w:t>
            </w:r>
            <w:r w:rsidR="00A833B4" w:rsidRPr="00980FB3">
              <w:rPr>
                <w:rFonts w:cs="Arial"/>
              </w:rPr>
              <w:t xml:space="preserve"> </w:t>
            </w:r>
            <w:r w:rsidR="00A833B4" w:rsidRPr="00980FB3">
              <w:rPr>
                <w:rFonts w:cs="Arial"/>
                <w:sz w:val="18"/>
              </w:rPr>
              <w:t>(Programm)</w:t>
            </w:r>
          </w:p>
        </w:tc>
        <w:tc>
          <w:tcPr>
            <w:tcW w:w="1205" w:type="dxa"/>
            <w:vAlign w:val="center"/>
          </w:tcPr>
          <w:p w:rsidR="008F0671" w:rsidRPr="00980FB3" w:rsidRDefault="008F0671" w:rsidP="00903A62">
            <w:pPr>
              <w:jc w:val="center"/>
            </w:pPr>
          </w:p>
        </w:tc>
        <w:tc>
          <w:tcPr>
            <w:tcW w:w="1206" w:type="dxa"/>
            <w:vAlign w:val="center"/>
          </w:tcPr>
          <w:p w:rsidR="008F0671" w:rsidRPr="00980FB3" w:rsidRDefault="00180AF6" w:rsidP="00903A62">
            <w:pPr>
              <w:jc w:val="center"/>
            </w:pPr>
            <w:r w:rsidRPr="00980FB3">
              <w:t>x</w:t>
            </w:r>
          </w:p>
        </w:tc>
        <w:tc>
          <w:tcPr>
            <w:tcW w:w="1205" w:type="dxa"/>
            <w:vAlign w:val="center"/>
          </w:tcPr>
          <w:p w:rsidR="008F0671" w:rsidRPr="00980FB3" w:rsidRDefault="008F0671" w:rsidP="00903A62">
            <w:pPr>
              <w:jc w:val="center"/>
            </w:pPr>
          </w:p>
        </w:tc>
        <w:tc>
          <w:tcPr>
            <w:tcW w:w="1206" w:type="dxa"/>
            <w:vAlign w:val="center"/>
          </w:tcPr>
          <w:p w:rsidR="008F0671" w:rsidRDefault="008F0671" w:rsidP="00903A62">
            <w:pPr>
              <w:jc w:val="center"/>
            </w:pPr>
          </w:p>
        </w:tc>
      </w:tr>
      <w:tr w:rsidR="008F0671" w:rsidTr="003C2F0F">
        <w:tc>
          <w:tcPr>
            <w:tcW w:w="4540" w:type="dxa"/>
            <w:vAlign w:val="center"/>
          </w:tcPr>
          <w:p w:rsidR="008F0671" w:rsidRPr="00980FB3" w:rsidRDefault="00AE2F1E" w:rsidP="00A833B4">
            <w:pPr>
              <w:jc w:val="left"/>
            </w:pPr>
            <w:r w:rsidRPr="00980FB3">
              <w:rPr>
                <w:rFonts w:cs="Arial"/>
              </w:rPr>
              <w:t>Effizienz</w:t>
            </w:r>
            <w:r w:rsidR="00A833B4" w:rsidRPr="00980FB3">
              <w:rPr>
                <w:rFonts w:cs="Arial"/>
              </w:rPr>
              <w:t xml:space="preserve"> </w:t>
            </w:r>
            <w:r w:rsidR="00A833B4" w:rsidRPr="00980FB3">
              <w:rPr>
                <w:rFonts w:cs="Arial"/>
                <w:sz w:val="18"/>
              </w:rPr>
              <w:t>(Programm &amp; Code)</w:t>
            </w:r>
          </w:p>
        </w:tc>
        <w:tc>
          <w:tcPr>
            <w:tcW w:w="1205" w:type="dxa"/>
            <w:vAlign w:val="center"/>
          </w:tcPr>
          <w:p w:rsidR="008F0671" w:rsidRPr="00980FB3" w:rsidRDefault="00B21E9E" w:rsidP="00903A62">
            <w:pPr>
              <w:jc w:val="center"/>
            </w:pPr>
            <w:r>
              <w:t>x</w:t>
            </w:r>
          </w:p>
        </w:tc>
        <w:tc>
          <w:tcPr>
            <w:tcW w:w="1206" w:type="dxa"/>
            <w:vAlign w:val="center"/>
          </w:tcPr>
          <w:p w:rsidR="008F0671" w:rsidRPr="00980FB3" w:rsidRDefault="008F0671" w:rsidP="00903A62">
            <w:pPr>
              <w:jc w:val="center"/>
            </w:pPr>
          </w:p>
        </w:tc>
        <w:tc>
          <w:tcPr>
            <w:tcW w:w="1205" w:type="dxa"/>
            <w:vAlign w:val="center"/>
          </w:tcPr>
          <w:p w:rsidR="008F0671" w:rsidRPr="00980FB3" w:rsidRDefault="008F0671" w:rsidP="00903A62">
            <w:pPr>
              <w:jc w:val="center"/>
            </w:pPr>
          </w:p>
        </w:tc>
        <w:tc>
          <w:tcPr>
            <w:tcW w:w="1206" w:type="dxa"/>
            <w:vAlign w:val="center"/>
          </w:tcPr>
          <w:p w:rsidR="008F0671" w:rsidRDefault="008F0671" w:rsidP="00903A62">
            <w:pPr>
              <w:jc w:val="center"/>
            </w:pPr>
          </w:p>
        </w:tc>
      </w:tr>
      <w:tr w:rsidR="008F0671" w:rsidTr="003C2F0F">
        <w:tc>
          <w:tcPr>
            <w:tcW w:w="4540" w:type="dxa"/>
            <w:vAlign w:val="center"/>
          </w:tcPr>
          <w:p w:rsidR="008F0671" w:rsidRPr="00980FB3" w:rsidRDefault="00AE2F1E" w:rsidP="00A833B4">
            <w:pPr>
              <w:jc w:val="left"/>
            </w:pPr>
            <w:r w:rsidRPr="00980FB3">
              <w:rPr>
                <w:rFonts w:cs="Arial"/>
              </w:rPr>
              <w:t>Funktionale Korrektheit</w:t>
            </w:r>
            <w:r w:rsidR="00A833B4" w:rsidRPr="00980FB3">
              <w:rPr>
                <w:rFonts w:cs="Arial"/>
              </w:rPr>
              <w:t xml:space="preserve"> </w:t>
            </w:r>
            <w:r w:rsidR="00A833B4" w:rsidRPr="00980FB3">
              <w:rPr>
                <w:rFonts w:cs="Arial"/>
                <w:sz w:val="18"/>
              </w:rPr>
              <w:t>(Programm)</w:t>
            </w:r>
          </w:p>
        </w:tc>
        <w:tc>
          <w:tcPr>
            <w:tcW w:w="1205" w:type="dxa"/>
            <w:vAlign w:val="center"/>
          </w:tcPr>
          <w:p w:rsidR="008F0671" w:rsidRPr="00980FB3" w:rsidRDefault="008F0671" w:rsidP="00903A62">
            <w:pPr>
              <w:jc w:val="center"/>
            </w:pPr>
          </w:p>
        </w:tc>
        <w:tc>
          <w:tcPr>
            <w:tcW w:w="1206" w:type="dxa"/>
            <w:vAlign w:val="center"/>
          </w:tcPr>
          <w:p w:rsidR="008F0671" w:rsidRPr="00980FB3" w:rsidRDefault="00B21E9E" w:rsidP="00903A62">
            <w:pPr>
              <w:jc w:val="center"/>
            </w:pPr>
            <w:r>
              <w:t>x</w:t>
            </w:r>
          </w:p>
        </w:tc>
        <w:tc>
          <w:tcPr>
            <w:tcW w:w="1205" w:type="dxa"/>
            <w:vAlign w:val="center"/>
          </w:tcPr>
          <w:p w:rsidR="008F0671" w:rsidRPr="00980FB3" w:rsidRDefault="008F0671" w:rsidP="00903A62">
            <w:pPr>
              <w:jc w:val="center"/>
            </w:pPr>
          </w:p>
        </w:tc>
        <w:tc>
          <w:tcPr>
            <w:tcW w:w="1206" w:type="dxa"/>
            <w:vAlign w:val="center"/>
          </w:tcPr>
          <w:p w:rsidR="008F0671" w:rsidRDefault="008F0671" w:rsidP="00903A62">
            <w:pPr>
              <w:jc w:val="center"/>
            </w:pPr>
          </w:p>
        </w:tc>
      </w:tr>
      <w:tr w:rsidR="008F0671" w:rsidTr="003C2F0F">
        <w:tc>
          <w:tcPr>
            <w:tcW w:w="4540" w:type="dxa"/>
            <w:vAlign w:val="center"/>
          </w:tcPr>
          <w:p w:rsidR="008F0671" w:rsidRPr="00980FB3" w:rsidRDefault="00AE2F1E" w:rsidP="007879F1">
            <w:pPr>
              <w:jc w:val="left"/>
            </w:pPr>
            <w:r w:rsidRPr="00980FB3">
              <w:rPr>
                <w:rFonts w:cs="Arial"/>
              </w:rPr>
              <w:t>Funktionale Vollständigkeit</w:t>
            </w:r>
            <w:r w:rsidR="00A03F6D" w:rsidRPr="00980FB3">
              <w:rPr>
                <w:rFonts w:cs="Arial"/>
              </w:rPr>
              <w:t xml:space="preserve"> </w:t>
            </w:r>
            <w:r w:rsidR="00A03F6D" w:rsidRPr="00980FB3">
              <w:rPr>
                <w:rFonts w:cs="Arial"/>
                <w:sz w:val="18"/>
              </w:rPr>
              <w:t>(Programm)</w:t>
            </w:r>
          </w:p>
        </w:tc>
        <w:tc>
          <w:tcPr>
            <w:tcW w:w="1205" w:type="dxa"/>
            <w:vAlign w:val="center"/>
          </w:tcPr>
          <w:p w:rsidR="008F0671" w:rsidRPr="00980FB3" w:rsidRDefault="008F0671" w:rsidP="00903A62">
            <w:pPr>
              <w:jc w:val="center"/>
            </w:pPr>
          </w:p>
        </w:tc>
        <w:tc>
          <w:tcPr>
            <w:tcW w:w="1206" w:type="dxa"/>
            <w:vAlign w:val="center"/>
          </w:tcPr>
          <w:p w:rsidR="008F0671" w:rsidRPr="00980FB3" w:rsidRDefault="00180AF6" w:rsidP="00903A62">
            <w:pPr>
              <w:jc w:val="center"/>
            </w:pPr>
            <w:r w:rsidRPr="00980FB3">
              <w:t>x</w:t>
            </w:r>
          </w:p>
        </w:tc>
        <w:tc>
          <w:tcPr>
            <w:tcW w:w="1205" w:type="dxa"/>
            <w:vAlign w:val="center"/>
          </w:tcPr>
          <w:p w:rsidR="008F0671" w:rsidRPr="00980FB3" w:rsidRDefault="008F0671" w:rsidP="00903A62">
            <w:pPr>
              <w:jc w:val="center"/>
            </w:pPr>
          </w:p>
        </w:tc>
        <w:tc>
          <w:tcPr>
            <w:tcW w:w="1206" w:type="dxa"/>
            <w:vAlign w:val="center"/>
          </w:tcPr>
          <w:p w:rsidR="008F0671" w:rsidRDefault="008F0671" w:rsidP="00903A62">
            <w:pPr>
              <w:jc w:val="center"/>
            </w:pPr>
          </w:p>
        </w:tc>
      </w:tr>
      <w:tr w:rsidR="008F0671" w:rsidTr="003C2F0F">
        <w:tc>
          <w:tcPr>
            <w:tcW w:w="4540" w:type="dxa"/>
            <w:vAlign w:val="center"/>
          </w:tcPr>
          <w:p w:rsidR="008F0671" w:rsidRPr="00980FB3" w:rsidRDefault="00AE2F1E" w:rsidP="001D7558">
            <w:pPr>
              <w:ind w:right="-113"/>
              <w:jc w:val="left"/>
            </w:pPr>
            <w:r w:rsidRPr="00980FB3">
              <w:rPr>
                <w:rFonts w:cs="Arial"/>
              </w:rPr>
              <w:t>Robustheit gegenüber dem Benutzer</w:t>
            </w:r>
            <w:r w:rsidR="00115D39" w:rsidRPr="00980FB3">
              <w:rPr>
                <w:rFonts w:asciiTheme="minorHAnsi" w:hAnsiTheme="minorHAnsi" w:cs="Arial"/>
                <w:sz w:val="16"/>
              </w:rPr>
              <w:t xml:space="preserve"> (Programm)</w:t>
            </w:r>
          </w:p>
        </w:tc>
        <w:tc>
          <w:tcPr>
            <w:tcW w:w="1205" w:type="dxa"/>
            <w:vAlign w:val="center"/>
          </w:tcPr>
          <w:p w:rsidR="008F0671" w:rsidRPr="00980FB3" w:rsidRDefault="008F0671" w:rsidP="00903A62">
            <w:pPr>
              <w:jc w:val="center"/>
            </w:pPr>
          </w:p>
        </w:tc>
        <w:tc>
          <w:tcPr>
            <w:tcW w:w="1206" w:type="dxa"/>
            <w:vAlign w:val="center"/>
          </w:tcPr>
          <w:p w:rsidR="008F0671" w:rsidRPr="00980FB3" w:rsidRDefault="008F0671" w:rsidP="00903A62">
            <w:pPr>
              <w:jc w:val="center"/>
            </w:pPr>
          </w:p>
        </w:tc>
        <w:tc>
          <w:tcPr>
            <w:tcW w:w="1205" w:type="dxa"/>
            <w:vAlign w:val="center"/>
          </w:tcPr>
          <w:p w:rsidR="008F0671" w:rsidRPr="00980FB3" w:rsidRDefault="00180AF6" w:rsidP="00903A62">
            <w:pPr>
              <w:jc w:val="center"/>
            </w:pPr>
            <w:r w:rsidRPr="00980FB3">
              <w:t>x</w:t>
            </w:r>
          </w:p>
        </w:tc>
        <w:tc>
          <w:tcPr>
            <w:tcW w:w="1206" w:type="dxa"/>
            <w:vAlign w:val="center"/>
          </w:tcPr>
          <w:p w:rsidR="008F0671" w:rsidRDefault="008F0671" w:rsidP="00903A62">
            <w:pPr>
              <w:jc w:val="center"/>
            </w:pPr>
          </w:p>
        </w:tc>
      </w:tr>
    </w:tbl>
    <w:p w:rsidR="00511594" w:rsidRPr="00511594" w:rsidRDefault="00B21E9E" w:rsidP="008F0671">
      <w:pPr>
        <w:rPr>
          <w:sz w:val="14"/>
        </w:rPr>
      </w:pPr>
      <w:r>
        <w:rPr>
          <w:sz w:val="14"/>
        </w:rPr>
        <w:t>Der Bewertung für den Punkt ‘Effizienz’ ist insbesondere auf die Algorithmik des eigentlichen Brute-Forcings bezogen.</w:t>
      </w:r>
    </w:p>
    <w:p w:rsidR="003870CF" w:rsidRPr="008B372E" w:rsidRDefault="000641F8" w:rsidP="009B5CD7">
      <w:pPr>
        <w:pStyle w:val="berschrift1"/>
        <w:rPr>
          <w:rFonts w:ascii="Arial" w:hAnsi="Arial" w:cs="Arial"/>
        </w:rPr>
      </w:pPr>
      <w:bookmarkStart w:id="17" w:name="_Toc408915607"/>
      <w:r w:rsidRPr="008B372E">
        <w:rPr>
          <w:rFonts w:ascii="Arial" w:hAnsi="Arial" w:cs="Arial"/>
        </w:rPr>
        <w:t>Test</w:t>
      </w:r>
      <w:r w:rsidR="009B5CD7" w:rsidRPr="008B372E">
        <w:rPr>
          <w:rFonts w:ascii="Arial" w:hAnsi="Arial" w:cs="Arial"/>
        </w:rPr>
        <w:t>fälle</w:t>
      </w:r>
      <w:bookmarkEnd w:id="17"/>
    </w:p>
    <w:p w:rsidR="000641F8" w:rsidRPr="00382610" w:rsidRDefault="00FE3F9B" w:rsidP="009B5CD7">
      <w:pPr>
        <w:ind w:left="709" w:hanging="709"/>
        <w:rPr>
          <w:rFonts w:cs="Arial"/>
        </w:rPr>
      </w:pPr>
      <w:r w:rsidRPr="00382610">
        <w:rPr>
          <w:rFonts w:cs="Arial"/>
        </w:rPr>
        <w:t>/E10/</w:t>
      </w:r>
      <w:r w:rsidRPr="00382610">
        <w:rPr>
          <w:rFonts w:cs="Arial"/>
        </w:rPr>
        <w:tab/>
      </w:r>
      <w:r w:rsidR="000641F8" w:rsidRPr="00382610">
        <w:rPr>
          <w:rFonts w:cs="Arial"/>
        </w:rPr>
        <w:t xml:space="preserve">Funktionstest von </w:t>
      </w:r>
      <w:r w:rsidR="001A4362">
        <w:rPr>
          <w:rFonts w:cs="Arial"/>
        </w:rPr>
        <w:t>den</w:t>
      </w:r>
      <w:r w:rsidR="000641F8" w:rsidRPr="00382610">
        <w:rPr>
          <w:rFonts w:cs="Arial"/>
        </w:rPr>
        <w:t xml:space="preserve"> Bedienelementen</w:t>
      </w:r>
      <w:r w:rsidR="001A4362">
        <w:rPr>
          <w:rFonts w:cs="Arial"/>
        </w:rPr>
        <w:t xml:space="preserve"> (Evaluate System, Start Brute-Forcing, gesamte Menüleiste, Auswahl Ressourcen)</w:t>
      </w:r>
      <w:r w:rsidR="000641F8" w:rsidRPr="00382610">
        <w:rPr>
          <w:rFonts w:cs="Arial"/>
        </w:rPr>
        <w:t>.</w:t>
      </w:r>
    </w:p>
    <w:p w:rsidR="000641F8" w:rsidRPr="00382610" w:rsidRDefault="00FE3F9B" w:rsidP="009B5CD7">
      <w:pPr>
        <w:ind w:left="709" w:hanging="709"/>
        <w:rPr>
          <w:rFonts w:cs="Arial"/>
        </w:rPr>
      </w:pPr>
      <w:r w:rsidRPr="00382610">
        <w:rPr>
          <w:rFonts w:cs="Arial"/>
        </w:rPr>
        <w:t>/E20/</w:t>
      </w:r>
      <w:r w:rsidRPr="00382610">
        <w:rPr>
          <w:rFonts w:cs="Arial"/>
        </w:rPr>
        <w:tab/>
      </w:r>
      <w:r w:rsidR="001A4362">
        <w:rPr>
          <w:rFonts w:cs="Arial"/>
        </w:rPr>
        <w:t xml:space="preserve">Fehlerhafte Zeichen (_, /, +, @, %, ?) </w:t>
      </w:r>
      <w:r w:rsidR="00755261" w:rsidRPr="00382610">
        <w:rPr>
          <w:rFonts w:cs="Arial"/>
        </w:rPr>
        <w:t xml:space="preserve">für ein Passwort </w:t>
      </w:r>
      <w:r w:rsidR="008D07E7" w:rsidRPr="00382610">
        <w:rPr>
          <w:rFonts w:cs="Arial"/>
        </w:rPr>
        <w:t>eingeben</w:t>
      </w:r>
    </w:p>
    <w:p w:rsidR="00382610" w:rsidRPr="00382610" w:rsidRDefault="00382610" w:rsidP="009B5CD7">
      <w:pPr>
        <w:ind w:left="709" w:hanging="709"/>
        <w:rPr>
          <w:rFonts w:cs="Arial"/>
        </w:rPr>
      </w:pPr>
      <w:r w:rsidRPr="00382610">
        <w:rPr>
          <w:rFonts w:cs="Arial"/>
        </w:rPr>
        <w:t>/E</w:t>
      </w:r>
      <w:r w:rsidR="002A2DFF">
        <w:rPr>
          <w:rFonts w:cs="Arial"/>
        </w:rPr>
        <w:t>30</w:t>
      </w:r>
      <w:r w:rsidRPr="00382610">
        <w:rPr>
          <w:rFonts w:cs="Arial"/>
        </w:rPr>
        <w:t>/</w:t>
      </w:r>
      <w:r w:rsidRPr="00382610">
        <w:rPr>
          <w:rFonts w:cs="Arial"/>
        </w:rPr>
        <w:tab/>
        <w:t>Zu viele Zeichen</w:t>
      </w:r>
      <w:r w:rsidR="001A4362">
        <w:rPr>
          <w:rFonts w:cs="Arial"/>
        </w:rPr>
        <w:t xml:space="preserve"> (von 9 Zeichen bis 15 Zeichen)</w:t>
      </w:r>
      <w:r w:rsidRPr="00382610">
        <w:rPr>
          <w:rFonts w:cs="Arial"/>
        </w:rPr>
        <w:t xml:space="preserve"> für ein Passwort</w:t>
      </w:r>
    </w:p>
    <w:p w:rsidR="000641F8" w:rsidRPr="00382610" w:rsidRDefault="002A2DFF" w:rsidP="009B5CD7">
      <w:pPr>
        <w:ind w:left="709" w:hanging="709"/>
        <w:rPr>
          <w:rFonts w:cs="Arial"/>
        </w:rPr>
      </w:pPr>
      <w:r>
        <w:rPr>
          <w:rFonts w:cs="Arial"/>
        </w:rPr>
        <w:t>/E4</w:t>
      </w:r>
      <w:r w:rsidR="00FE3F9B" w:rsidRPr="00382610">
        <w:rPr>
          <w:rFonts w:cs="Arial"/>
        </w:rPr>
        <w:t>0/</w:t>
      </w:r>
      <w:r w:rsidR="00FE3F9B" w:rsidRPr="00382610">
        <w:rPr>
          <w:rFonts w:cs="Arial"/>
        </w:rPr>
        <w:tab/>
      </w:r>
      <w:r w:rsidR="00656360" w:rsidRPr="00382610">
        <w:rPr>
          <w:rFonts w:cs="Arial"/>
        </w:rPr>
        <w:t xml:space="preserve">Das Programm auf </w:t>
      </w:r>
      <w:r w:rsidR="001A4362">
        <w:rPr>
          <w:rFonts w:cs="Arial"/>
        </w:rPr>
        <w:t>den Rechnern von A.Gonzalez &amp; B. Hürzeler</w:t>
      </w:r>
      <w:r w:rsidR="00656360" w:rsidRPr="00382610">
        <w:rPr>
          <w:rFonts w:cs="Arial"/>
        </w:rPr>
        <w:t xml:space="preserve"> testen.</w:t>
      </w:r>
    </w:p>
    <w:p w:rsidR="009132FF" w:rsidRPr="00382610" w:rsidRDefault="002A2DFF" w:rsidP="009B5CD7">
      <w:pPr>
        <w:ind w:left="709" w:hanging="709"/>
        <w:rPr>
          <w:rFonts w:cs="Arial"/>
        </w:rPr>
      </w:pPr>
      <w:r>
        <w:rPr>
          <w:rFonts w:cs="Arial"/>
        </w:rPr>
        <w:t>/E5</w:t>
      </w:r>
      <w:r w:rsidR="009132FF" w:rsidRPr="00382610">
        <w:rPr>
          <w:rFonts w:cs="Arial"/>
        </w:rPr>
        <w:t>0/</w:t>
      </w:r>
      <w:r w:rsidR="009132FF" w:rsidRPr="00382610">
        <w:rPr>
          <w:rFonts w:cs="Arial"/>
        </w:rPr>
        <w:tab/>
      </w:r>
      <w:r w:rsidR="00382610" w:rsidRPr="00382610">
        <w:rPr>
          <w:rFonts w:cs="Arial"/>
        </w:rPr>
        <w:t>Fehlerhandling</w:t>
      </w:r>
      <w:r w:rsidR="001A4362">
        <w:rPr>
          <w:rFonts w:cs="Arial"/>
        </w:rPr>
        <w:t xml:space="preserve"> </w:t>
      </w:r>
      <w:r>
        <w:rPr>
          <w:rFonts w:cs="Arial"/>
        </w:rPr>
        <w:t>testen. (</w:t>
      </w:r>
      <w:r w:rsidR="001A4362">
        <w:rPr>
          <w:rFonts w:cs="Arial"/>
        </w:rPr>
        <w:t xml:space="preserve">GPU-Version nicht valid, </w:t>
      </w:r>
      <w:r>
        <w:rPr>
          <w:rFonts w:cs="Arial"/>
        </w:rPr>
        <w:t xml:space="preserve">MATLAB®-Version nicht valid, Cluster nicht geprüft, Parallel Computing Toolbox nicht installiert, CSV-Export prüfen, </w:t>
      </w:r>
    </w:p>
    <w:p w:rsidR="00B52FA2" w:rsidRPr="00382610" w:rsidRDefault="00B52FA2" w:rsidP="00B52FA2">
      <w:pPr>
        <w:pStyle w:val="berschrift1"/>
        <w:rPr>
          <w:rFonts w:ascii="Arial" w:hAnsi="Arial" w:cs="Arial"/>
        </w:rPr>
      </w:pPr>
      <w:bookmarkStart w:id="18" w:name="_Toc408915608"/>
      <w:r w:rsidRPr="00382610">
        <w:rPr>
          <w:rFonts w:ascii="Arial" w:hAnsi="Arial" w:cs="Arial"/>
        </w:rPr>
        <w:t>Anhang</w:t>
      </w:r>
      <w:bookmarkEnd w:id="18"/>
    </w:p>
    <w:p w:rsidR="00B52FA2" w:rsidRPr="00382610" w:rsidRDefault="00382610" w:rsidP="00B52FA2">
      <w:pPr>
        <w:rPr>
          <w:rFonts w:cs="Arial"/>
        </w:rPr>
      </w:pPr>
      <w:r>
        <w:rPr>
          <w:rFonts w:cs="Arial"/>
        </w:rPr>
        <w:t>keine</w:t>
      </w:r>
    </w:p>
    <w:sectPr w:rsidR="00B52FA2" w:rsidRPr="00382610" w:rsidSect="00D70288">
      <w:headerReference w:type="default" r:id="rId8"/>
      <w:footerReference w:type="default" r:id="rId9"/>
      <w:pgSz w:w="11906" w:h="16838" w:code="9"/>
      <w:pgMar w:top="1418" w:right="1418"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071F" w:rsidRDefault="00F7071F" w:rsidP="003D54BF">
      <w:pPr>
        <w:spacing w:after="0" w:line="240" w:lineRule="auto"/>
      </w:pPr>
      <w:r>
        <w:separator/>
      </w:r>
    </w:p>
  </w:endnote>
  <w:endnote w:type="continuationSeparator" w:id="0">
    <w:p w:rsidR="00F7071F" w:rsidRDefault="00F7071F" w:rsidP="003D54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77EE" w:rsidRPr="008B372E" w:rsidRDefault="005A77EE" w:rsidP="00CC470A">
    <w:pPr>
      <w:pStyle w:val="Fuzeile"/>
      <w:pBdr>
        <w:top w:val="single" w:sz="8" w:space="1" w:color="auto"/>
      </w:pBdr>
      <w:rPr>
        <w:rFonts w:cs="Arial"/>
        <w:sz w:val="20"/>
        <w:szCs w:val="20"/>
      </w:rPr>
    </w:pPr>
    <w:r w:rsidRPr="00C16BA4">
      <w:rPr>
        <w:rFonts w:ascii="Arial Narrow" w:hAnsi="Arial Narrow" w:cs="Arial"/>
        <w:sz w:val="16"/>
        <w:szCs w:val="20"/>
      </w:rPr>
      <w:fldChar w:fldCharType="begin"/>
    </w:r>
    <w:r w:rsidRPr="00C16BA4">
      <w:rPr>
        <w:rFonts w:ascii="Arial Narrow" w:hAnsi="Arial Narrow" w:cs="Arial"/>
        <w:sz w:val="16"/>
        <w:szCs w:val="20"/>
      </w:rPr>
      <w:instrText xml:space="preserve"> FILENAME   \* MERGEFORMAT </w:instrText>
    </w:r>
    <w:r w:rsidRPr="00C16BA4">
      <w:rPr>
        <w:rFonts w:ascii="Arial Narrow" w:hAnsi="Arial Narrow" w:cs="Arial"/>
        <w:sz w:val="16"/>
        <w:szCs w:val="20"/>
      </w:rPr>
      <w:fldChar w:fldCharType="separate"/>
    </w:r>
    <w:r w:rsidR="0055629E">
      <w:rPr>
        <w:rFonts w:ascii="Arial Narrow" w:hAnsi="Arial Narrow" w:cs="Arial"/>
        <w:noProof/>
        <w:sz w:val="16"/>
        <w:szCs w:val="20"/>
      </w:rPr>
      <w:t>180412_matl_Lastenheft_Gonzalez_Huerzeler_V1.0.docx</w:t>
    </w:r>
    <w:r w:rsidRPr="00C16BA4">
      <w:rPr>
        <w:rFonts w:ascii="Arial Narrow" w:hAnsi="Arial Narrow" w:cs="Arial"/>
        <w:noProof/>
        <w:sz w:val="16"/>
        <w:szCs w:val="20"/>
      </w:rPr>
      <w:fldChar w:fldCharType="end"/>
    </w:r>
    <w:r w:rsidRPr="008B372E">
      <w:rPr>
        <w:rFonts w:cs="Arial"/>
        <w:sz w:val="20"/>
        <w:szCs w:val="20"/>
      </w:rPr>
      <w:tab/>
    </w:r>
    <w:sdt>
      <w:sdtPr>
        <w:rPr>
          <w:rFonts w:cs="Arial"/>
          <w:sz w:val="20"/>
          <w:szCs w:val="20"/>
        </w:rPr>
        <w:id w:val="-245196164"/>
        <w:docPartObj>
          <w:docPartGallery w:val="Page Numbers (Bottom of Page)"/>
          <w:docPartUnique/>
        </w:docPartObj>
      </w:sdtPr>
      <w:sdtEndPr/>
      <w:sdtContent>
        <w:sdt>
          <w:sdtPr>
            <w:rPr>
              <w:rFonts w:cs="Arial"/>
              <w:sz w:val="20"/>
              <w:szCs w:val="20"/>
            </w:rPr>
            <w:id w:val="-446618298"/>
            <w:docPartObj>
              <w:docPartGallery w:val="Page Numbers (Top of Page)"/>
              <w:docPartUnique/>
            </w:docPartObj>
          </w:sdtPr>
          <w:sdtEndPr/>
          <w:sdtContent>
            <w:r w:rsidRPr="008B372E">
              <w:rPr>
                <w:rFonts w:cs="Arial"/>
                <w:sz w:val="20"/>
                <w:szCs w:val="20"/>
                <w:lang w:val="de-DE"/>
              </w:rPr>
              <w:t xml:space="preserve">Seite </w:t>
            </w:r>
            <w:r w:rsidRPr="008B372E">
              <w:rPr>
                <w:rFonts w:cs="Arial"/>
                <w:bCs/>
                <w:sz w:val="20"/>
                <w:szCs w:val="20"/>
              </w:rPr>
              <w:fldChar w:fldCharType="begin"/>
            </w:r>
            <w:r w:rsidRPr="008B372E">
              <w:rPr>
                <w:rFonts w:cs="Arial"/>
                <w:bCs/>
                <w:sz w:val="20"/>
                <w:szCs w:val="20"/>
              </w:rPr>
              <w:instrText>PAGE</w:instrText>
            </w:r>
            <w:r w:rsidRPr="008B372E">
              <w:rPr>
                <w:rFonts w:cs="Arial"/>
                <w:bCs/>
                <w:sz w:val="20"/>
                <w:szCs w:val="20"/>
              </w:rPr>
              <w:fldChar w:fldCharType="separate"/>
            </w:r>
            <w:r w:rsidR="002A2DFF">
              <w:rPr>
                <w:rFonts w:cs="Arial"/>
                <w:bCs/>
                <w:noProof/>
                <w:sz w:val="20"/>
                <w:szCs w:val="20"/>
              </w:rPr>
              <w:t>5</w:t>
            </w:r>
            <w:r w:rsidRPr="008B372E">
              <w:rPr>
                <w:rFonts w:cs="Arial"/>
                <w:bCs/>
                <w:sz w:val="20"/>
                <w:szCs w:val="20"/>
              </w:rPr>
              <w:fldChar w:fldCharType="end"/>
            </w:r>
            <w:r w:rsidRPr="008B372E">
              <w:rPr>
                <w:rFonts w:cs="Arial"/>
                <w:sz w:val="20"/>
                <w:szCs w:val="20"/>
                <w:lang w:val="de-DE"/>
              </w:rPr>
              <w:t xml:space="preserve"> von </w:t>
            </w:r>
            <w:r w:rsidRPr="008B372E">
              <w:rPr>
                <w:rFonts w:cs="Arial"/>
                <w:sz w:val="20"/>
                <w:szCs w:val="20"/>
                <w:lang w:val="de-DE"/>
              </w:rPr>
              <w:fldChar w:fldCharType="begin"/>
            </w:r>
            <w:r w:rsidRPr="008B372E">
              <w:rPr>
                <w:rFonts w:cs="Arial"/>
                <w:sz w:val="20"/>
                <w:szCs w:val="20"/>
                <w:lang w:val="de-DE"/>
              </w:rPr>
              <w:instrText xml:space="preserve"> SECTIONPAGES   \* MERGEFORMAT </w:instrText>
            </w:r>
            <w:r w:rsidRPr="008B372E">
              <w:rPr>
                <w:rFonts w:cs="Arial"/>
                <w:sz w:val="20"/>
                <w:szCs w:val="20"/>
                <w:lang w:val="de-DE"/>
              </w:rPr>
              <w:fldChar w:fldCharType="separate"/>
            </w:r>
            <w:r w:rsidR="0055629E">
              <w:rPr>
                <w:rFonts w:cs="Arial"/>
                <w:noProof/>
                <w:sz w:val="20"/>
                <w:szCs w:val="20"/>
                <w:lang w:val="de-DE"/>
              </w:rPr>
              <w:t>6</w:t>
            </w:r>
            <w:r w:rsidRPr="008B372E">
              <w:rPr>
                <w:rFonts w:cs="Arial"/>
                <w:sz w:val="20"/>
                <w:szCs w:val="20"/>
                <w:lang w:val="de-DE"/>
              </w:rPr>
              <w:fldChar w:fldCharType="end"/>
            </w:r>
          </w:sdtContent>
        </w:sdt>
      </w:sdtContent>
    </w:sdt>
    <w:r w:rsidRPr="008B372E">
      <w:rPr>
        <w:rFonts w:cs="Arial"/>
        <w:sz w:val="20"/>
        <w:szCs w:val="20"/>
      </w:rPr>
      <w:tab/>
    </w:r>
    <w:r w:rsidRPr="008B372E">
      <w:rPr>
        <w:rFonts w:cs="Arial"/>
        <w:sz w:val="20"/>
        <w:szCs w:val="20"/>
      </w:rPr>
      <w:fldChar w:fldCharType="begin"/>
    </w:r>
    <w:r w:rsidRPr="008B372E">
      <w:rPr>
        <w:rFonts w:cs="Arial"/>
        <w:sz w:val="20"/>
        <w:szCs w:val="20"/>
      </w:rPr>
      <w:instrText xml:space="preserve"> TIME \@ "dd.MM.yyyy" </w:instrText>
    </w:r>
    <w:r w:rsidRPr="008B372E">
      <w:rPr>
        <w:rFonts w:cs="Arial"/>
        <w:sz w:val="20"/>
        <w:szCs w:val="20"/>
      </w:rPr>
      <w:fldChar w:fldCharType="separate"/>
    </w:r>
    <w:r w:rsidR="0055629E">
      <w:rPr>
        <w:rFonts w:cs="Arial"/>
        <w:noProof/>
        <w:sz w:val="20"/>
        <w:szCs w:val="20"/>
      </w:rPr>
      <w:t>12.04.2018</w:t>
    </w:r>
    <w:r w:rsidRPr="008B372E">
      <w:rPr>
        <w:rFonts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071F" w:rsidRDefault="00F7071F" w:rsidP="003D54BF">
      <w:pPr>
        <w:spacing w:after="0" w:line="240" w:lineRule="auto"/>
      </w:pPr>
      <w:r>
        <w:separator/>
      </w:r>
    </w:p>
  </w:footnote>
  <w:footnote w:type="continuationSeparator" w:id="0">
    <w:p w:rsidR="00F7071F" w:rsidRDefault="00F7071F" w:rsidP="003D54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77EE" w:rsidRPr="00390808" w:rsidRDefault="005A77EE" w:rsidP="008C4E67">
    <w:pPr>
      <w:pStyle w:val="Kopfzeile"/>
      <w:pBdr>
        <w:bottom w:val="single" w:sz="8" w:space="1" w:color="auto"/>
      </w:pBdr>
      <w:rPr>
        <w:rFonts w:cs="Arial"/>
        <w:sz w:val="20"/>
      </w:rPr>
    </w:pPr>
    <w:r w:rsidRPr="008B372E">
      <w:rPr>
        <w:rFonts w:cs="Arial"/>
        <w:noProof/>
        <w:sz w:val="20"/>
        <w:lang w:val="en-US"/>
      </w:rPr>
      <w:drawing>
        <wp:anchor distT="0" distB="0" distL="114300" distR="114300" simplePos="0" relativeHeight="251658240" behindDoc="0" locked="0" layoutInCell="1" allowOverlap="1" wp14:anchorId="7EAA141D" wp14:editId="5DD296E4">
          <wp:simplePos x="0" y="0"/>
          <wp:positionH relativeFrom="column">
            <wp:posOffset>-3175</wp:posOffset>
          </wp:positionH>
          <wp:positionV relativeFrom="paragraph">
            <wp:posOffset>24606</wp:posOffset>
          </wp:positionV>
          <wp:extent cx="1776730" cy="274955"/>
          <wp:effectExtent l="0" t="0" r="0" b="0"/>
          <wp:wrapNone/>
          <wp:docPr id="1"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H.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76730" cy="274955"/>
                  </a:xfrm>
                  <a:prstGeom prst="rect">
                    <a:avLst/>
                  </a:prstGeom>
                </pic:spPr>
              </pic:pic>
            </a:graphicData>
          </a:graphic>
          <wp14:sizeRelH relativeFrom="page">
            <wp14:pctWidth>0</wp14:pctWidth>
          </wp14:sizeRelH>
          <wp14:sizeRelV relativeFrom="page">
            <wp14:pctHeight>0</wp14:pctHeight>
          </wp14:sizeRelV>
        </wp:anchor>
      </w:drawing>
    </w:r>
    <w:r w:rsidRPr="00390808">
      <w:rPr>
        <w:rFonts w:cs="Arial"/>
        <w:sz w:val="20"/>
      </w:rPr>
      <w:tab/>
    </w:r>
    <w:r w:rsidRPr="00390808">
      <w:rPr>
        <w:rFonts w:cs="Arial"/>
        <w:sz w:val="20"/>
      </w:rPr>
      <w:tab/>
      <w:t xml:space="preserve">Adrian Gonzalez &amp; </w:t>
    </w:r>
    <w:r>
      <w:rPr>
        <w:rFonts w:cs="Arial"/>
        <w:sz w:val="20"/>
      </w:rPr>
      <w:t>Bruno Hürzeler</w:t>
    </w:r>
    <w:r w:rsidRPr="00390808">
      <w:rPr>
        <w:rFonts w:cs="Arial"/>
        <w:sz w:val="20"/>
      </w:rPr>
      <w:br/>
    </w:r>
    <w:r w:rsidRPr="00390808">
      <w:rPr>
        <w:rFonts w:cs="Arial"/>
        <w:sz w:val="20"/>
      </w:rPr>
      <w:tab/>
    </w:r>
    <w:r w:rsidRPr="00390808">
      <w:rPr>
        <w:rFonts w:cs="Arial"/>
        <w:sz w:val="20"/>
      </w:rPr>
      <w:tab/>
      <w:t xml:space="preserve">FHNW Studiengang </w:t>
    </w:r>
    <w:r>
      <w:rPr>
        <w:rFonts w:cs="Arial"/>
        <w:sz w:val="20"/>
      </w:rPr>
      <w:t>ST</w:t>
    </w:r>
    <w:r w:rsidRPr="00390808">
      <w:rPr>
        <w:rFonts w:cs="Arial"/>
        <w:sz w:val="20"/>
      </w:rPr>
      <w:t>-Technik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9041C"/>
    <w:multiLevelType w:val="hybridMultilevel"/>
    <w:tmpl w:val="BAF01F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32239F"/>
    <w:multiLevelType w:val="hybridMultilevel"/>
    <w:tmpl w:val="6A5230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7613449"/>
    <w:multiLevelType w:val="hybridMultilevel"/>
    <w:tmpl w:val="3E4E968E"/>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8C67E1"/>
    <w:multiLevelType w:val="hybridMultilevel"/>
    <w:tmpl w:val="FCC6D9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ACA1EE7"/>
    <w:multiLevelType w:val="hybridMultilevel"/>
    <w:tmpl w:val="87B6B90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5" w15:restartNumberingAfterBreak="0">
    <w:nsid w:val="0EEE01A9"/>
    <w:multiLevelType w:val="multilevel"/>
    <w:tmpl w:val="DB7EF35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1A514A67"/>
    <w:multiLevelType w:val="hybridMultilevel"/>
    <w:tmpl w:val="18388C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C8C6AFF"/>
    <w:multiLevelType w:val="hybridMultilevel"/>
    <w:tmpl w:val="1A5A721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29A2876"/>
    <w:multiLevelType w:val="hybridMultilevel"/>
    <w:tmpl w:val="D4E4CD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AD726D6"/>
    <w:multiLevelType w:val="hybridMultilevel"/>
    <w:tmpl w:val="4134DBE4"/>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041601A"/>
    <w:multiLevelType w:val="hybridMultilevel"/>
    <w:tmpl w:val="3754E2C2"/>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199734C"/>
    <w:multiLevelType w:val="hybridMultilevel"/>
    <w:tmpl w:val="D682E924"/>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49E491A"/>
    <w:multiLevelType w:val="hybridMultilevel"/>
    <w:tmpl w:val="566023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6CD1876"/>
    <w:multiLevelType w:val="hybridMultilevel"/>
    <w:tmpl w:val="59D84A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CE02EE4"/>
    <w:multiLevelType w:val="hybridMultilevel"/>
    <w:tmpl w:val="8F2885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D174CC4"/>
    <w:multiLevelType w:val="hybridMultilevel"/>
    <w:tmpl w:val="A1EED0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D1C13D6"/>
    <w:multiLevelType w:val="hybridMultilevel"/>
    <w:tmpl w:val="9E8E3D2A"/>
    <w:lvl w:ilvl="0" w:tplc="A4B2E462">
      <w:start w:val="1"/>
      <w:numFmt w:val="bullet"/>
      <w:lvlText w:val="●"/>
      <w:lvlJc w:val="left"/>
      <w:pPr>
        <w:ind w:left="720" w:hanging="360"/>
      </w:pPr>
      <w:rPr>
        <w:rFonts w:ascii="Calibri" w:hAnsi="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E2E266A"/>
    <w:multiLevelType w:val="hybridMultilevel"/>
    <w:tmpl w:val="DC9E48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EA2061B"/>
    <w:multiLevelType w:val="hybridMultilevel"/>
    <w:tmpl w:val="D6AAC7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235249D"/>
    <w:multiLevelType w:val="hybridMultilevel"/>
    <w:tmpl w:val="AD1E0CE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0" w15:restartNumberingAfterBreak="0">
    <w:nsid w:val="44830EAF"/>
    <w:multiLevelType w:val="hybridMultilevel"/>
    <w:tmpl w:val="DE46D8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C12042A"/>
    <w:multiLevelType w:val="hybridMultilevel"/>
    <w:tmpl w:val="E97002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424422D"/>
    <w:multiLevelType w:val="hybridMultilevel"/>
    <w:tmpl w:val="E68ABC96"/>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5B2D1DAD"/>
    <w:multiLevelType w:val="hybridMultilevel"/>
    <w:tmpl w:val="76AAEC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4F017F3"/>
    <w:multiLevelType w:val="hybridMultilevel"/>
    <w:tmpl w:val="4FF02F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5430553"/>
    <w:multiLevelType w:val="hybridMultilevel"/>
    <w:tmpl w:val="C22ED2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8FF549C"/>
    <w:multiLevelType w:val="hybridMultilevel"/>
    <w:tmpl w:val="63C63E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723246D0"/>
    <w:multiLevelType w:val="hybridMultilevel"/>
    <w:tmpl w:val="E0A823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37652C3"/>
    <w:multiLevelType w:val="hybridMultilevel"/>
    <w:tmpl w:val="A0B27CC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EBA76E2"/>
    <w:multiLevelType w:val="hybridMultilevel"/>
    <w:tmpl w:val="3EF464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8"/>
  </w:num>
  <w:num w:numId="4">
    <w:abstractNumId w:val="23"/>
  </w:num>
  <w:num w:numId="5">
    <w:abstractNumId w:val="24"/>
  </w:num>
  <w:num w:numId="6">
    <w:abstractNumId w:val="15"/>
  </w:num>
  <w:num w:numId="7">
    <w:abstractNumId w:val="3"/>
  </w:num>
  <w:num w:numId="8">
    <w:abstractNumId w:val="28"/>
  </w:num>
  <w:num w:numId="9">
    <w:abstractNumId w:val="21"/>
  </w:num>
  <w:num w:numId="10">
    <w:abstractNumId w:val="17"/>
  </w:num>
  <w:num w:numId="11">
    <w:abstractNumId w:val="13"/>
  </w:num>
  <w:num w:numId="12">
    <w:abstractNumId w:val="19"/>
  </w:num>
  <w:num w:numId="13">
    <w:abstractNumId w:val="8"/>
  </w:num>
  <w:num w:numId="14">
    <w:abstractNumId w:val="27"/>
  </w:num>
  <w:num w:numId="15">
    <w:abstractNumId w:val="0"/>
  </w:num>
  <w:num w:numId="16">
    <w:abstractNumId w:val="25"/>
  </w:num>
  <w:num w:numId="17">
    <w:abstractNumId w:val="6"/>
  </w:num>
  <w:num w:numId="18">
    <w:abstractNumId w:val="20"/>
  </w:num>
  <w:num w:numId="19">
    <w:abstractNumId w:val="11"/>
  </w:num>
  <w:num w:numId="20">
    <w:abstractNumId w:val="26"/>
  </w:num>
  <w:num w:numId="21">
    <w:abstractNumId w:val="10"/>
  </w:num>
  <w:num w:numId="22">
    <w:abstractNumId w:val="29"/>
  </w:num>
  <w:num w:numId="23">
    <w:abstractNumId w:val="1"/>
  </w:num>
  <w:num w:numId="24">
    <w:abstractNumId w:val="12"/>
  </w:num>
  <w:num w:numId="25">
    <w:abstractNumId w:val="14"/>
  </w:num>
  <w:num w:numId="26">
    <w:abstractNumId w:val="9"/>
  </w:num>
  <w:num w:numId="27">
    <w:abstractNumId w:val="22"/>
  </w:num>
  <w:num w:numId="28">
    <w:abstractNumId w:val="4"/>
  </w:num>
  <w:num w:numId="29">
    <w:abstractNumId w:val="16"/>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ttachedTemplate r:id="rId1"/>
  <w:defaultTabStop w:val="708"/>
  <w:autoHyphenation/>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71D3"/>
    <w:rsid w:val="00000FF8"/>
    <w:rsid w:val="000047E4"/>
    <w:rsid w:val="00007F9B"/>
    <w:rsid w:val="00015D4F"/>
    <w:rsid w:val="00020086"/>
    <w:rsid w:val="00021D02"/>
    <w:rsid w:val="000304FB"/>
    <w:rsid w:val="0003076C"/>
    <w:rsid w:val="00033431"/>
    <w:rsid w:val="00036D2D"/>
    <w:rsid w:val="0004777D"/>
    <w:rsid w:val="00050FA9"/>
    <w:rsid w:val="0005175E"/>
    <w:rsid w:val="000535B4"/>
    <w:rsid w:val="00054D0A"/>
    <w:rsid w:val="00060DF5"/>
    <w:rsid w:val="000610EB"/>
    <w:rsid w:val="00063BC6"/>
    <w:rsid w:val="000641F8"/>
    <w:rsid w:val="00073A5C"/>
    <w:rsid w:val="0008153A"/>
    <w:rsid w:val="00084855"/>
    <w:rsid w:val="00086790"/>
    <w:rsid w:val="0009018F"/>
    <w:rsid w:val="00090BD4"/>
    <w:rsid w:val="00093658"/>
    <w:rsid w:val="0009554B"/>
    <w:rsid w:val="00097712"/>
    <w:rsid w:val="000A088F"/>
    <w:rsid w:val="000A0933"/>
    <w:rsid w:val="000A2CDF"/>
    <w:rsid w:val="000A3996"/>
    <w:rsid w:val="000A6366"/>
    <w:rsid w:val="000A6A4B"/>
    <w:rsid w:val="000B02A6"/>
    <w:rsid w:val="000B61E8"/>
    <w:rsid w:val="000B7169"/>
    <w:rsid w:val="000B72D5"/>
    <w:rsid w:val="000C223E"/>
    <w:rsid w:val="000C46BF"/>
    <w:rsid w:val="000C7681"/>
    <w:rsid w:val="000D008E"/>
    <w:rsid w:val="000D1E83"/>
    <w:rsid w:val="000D377F"/>
    <w:rsid w:val="000E0B05"/>
    <w:rsid w:val="000E17C9"/>
    <w:rsid w:val="000E23C7"/>
    <w:rsid w:val="000E24B3"/>
    <w:rsid w:val="000E4308"/>
    <w:rsid w:val="000E4915"/>
    <w:rsid w:val="000E72CE"/>
    <w:rsid w:val="000F0357"/>
    <w:rsid w:val="000F1686"/>
    <w:rsid w:val="000F5068"/>
    <w:rsid w:val="000F7333"/>
    <w:rsid w:val="00102CE2"/>
    <w:rsid w:val="00103949"/>
    <w:rsid w:val="001051E8"/>
    <w:rsid w:val="00110B61"/>
    <w:rsid w:val="001117E7"/>
    <w:rsid w:val="00111A50"/>
    <w:rsid w:val="00113E11"/>
    <w:rsid w:val="00115D39"/>
    <w:rsid w:val="00115EAE"/>
    <w:rsid w:val="001271D3"/>
    <w:rsid w:val="001273E5"/>
    <w:rsid w:val="00131952"/>
    <w:rsid w:val="001327A5"/>
    <w:rsid w:val="00132BB2"/>
    <w:rsid w:val="00134A07"/>
    <w:rsid w:val="001361FC"/>
    <w:rsid w:val="00137C87"/>
    <w:rsid w:val="0014163D"/>
    <w:rsid w:val="00144C7D"/>
    <w:rsid w:val="00147C37"/>
    <w:rsid w:val="001519A4"/>
    <w:rsid w:val="00152448"/>
    <w:rsid w:val="001556F0"/>
    <w:rsid w:val="00157C55"/>
    <w:rsid w:val="00157EA7"/>
    <w:rsid w:val="00160397"/>
    <w:rsid w:val="00160922"/>
    <w:rsid w:val="0016280B"/>
    <w:rsid w:val="0016649D"/>
    <w:rsid w:val="0017061D"/>
    <w:rsid w:val="0017590D"/>
    <w:rsid w:val="00176834"/>
    <w:rsid w:val="00180AF6"/>
    <w:rsid w:val="0018653E"/>
    <w:rsid w:val="00190918"/>
    <w:rsid w:val="00192637"/>
    <w:rsid w:val="00192A43"/>
    <w:rsid w:val="00193E60"/>
    <w:rsid w:val="001944B6"/>
    <w:rsid w:val="0019588D"/>
    <w:rsid w:val="00197BC4"/>
    <w:rsid w:val="001A1191"/>
    <w:rsid w:val="001A4362"/>
    <w:rsid w:val="001B4036"/>
    <w:rsid w:val="001C32E6"/>
    <w:rsid w:val="001C3466"/>
    <w:rsid w:val="001D335A"/>
    <w:rsid w:val="001D34E6"/>
    <w:rsid w:val="001D710D"/>
    <w:rsid w:val="001D7558"/>
    <w:rsid w:val="001E3F1B"/>
    <w:rsid w:val="001E61C1"/>
    <w:rsid w:val="001E7A01"/>
    <w:rsid w:val="001E7ED4"/>
    <w:rsid w:val="001F715A"/>
    <w:rsid w:val="00200B16"/>
    <w:rsid w:val="00201ECF"/>
    <w:rsid w:val="002023C2"/>
    <w:rsid w:val="00205127"/>
    <w:rsid w:val="00207877"/>
    <w:rsid w:val="00213044"/>
    <w:rsid w:val="00213E1A"/>
    <w:rsid w:val="00215892"/>
    <w:rsid w:val="00221ECF"/>
    <w:rsid w:val="00224504"/>
    <w:rsid w:val="0023673F"/>
    <w:rsid w:val="002422C1"/>
    <w:rsid w:val="00243365"/>
    <w:rsid w:val="002436FE"/>
    <w:rsid w:val="00243F5F"/>
    <w:rsid w:val="00244A20"/>
    <w:rsid w:val="00245F21"/>
    <w:rsid w:val="00253672"/>
    <w:rsid w:val="00255215"/>
    <w:rsid w:val="0025549F"/>
    <w:rsid w:val="00257901"/>
    <w:rsid w:val="002620F9"/>
    <w:rsid w:val="0026260C"/>
    <w:rsid w:val="00263667"/>
    <w:rsid w:val="0026660A"/>
    <w:rsid w:val="00266AD8"/>
    <w:rsid w:val="0026748F"/>
    <w:rsid w:val="0026770D"/>
    <w:rsid w:val="002729A7"/>
    <w:rsid w:val="00276498"/>
    <w:rsid w:val="00285163"/>
    <w:rsid w:val="0028749D"/>
    <w:rsid w:val="002902C9"/>
    <w:rsid w:val="0029118D"/>
    <w:rsid w:val="00291527"/>
    <w:rsid w:val="0029162E"/>
    <w:rsid w:val="002A056E"/>
    <w:rsid w:val="002A0BDC"/>
    <w:rsid w:val="002A2DFF"/>
    <w:rsid w:val="002A321A"/>
    <w:rsid w:val="002A4EFA"/>
    <w:rsid w:val="002A7CA2"/>
    <w:rsid w:val="002C24C6"/>
    <w:rsid w:val="002C2BD1"/>
    <w:rsid w:val="002C2FC7"/>
    <w:rsid w:val="002C3D24"/>
    <w:rsid w:val="002D456B"/>
    <w:rsid w:val="002D5198"/>
    <w:rsid w:val="002D51EE"/>
    <w:rsid w:val="002E3615"/>
    <w:rsid w:val="002E55A1"/>
    <w:rsid w:val="002E7093"/>
    <w:rsid w:val="002F1890"/>
    <w:rsid w:val="002F318C"/>
    <w:rsid w:val="002F449C"/>
    <w:rsid w:val="00300E1D"/>
    <w:rsid w:val="00302AA0"/>
    <w:rsid w:val="0030415C"/>
    <w:rsid w:val="00304A81"/>
    <w:rsid w:val="003116FD"/>
    <w:rsid w:val="0032517C"/>
    <w:rsid w:val="00326BE5"/>
    <w:rsid w:val="0033191E"/>
    <w:rsid w:val="003338F7"/>
    <w:rsid w:val="003349E9"/>
    <w:rsid w:val="00335100"/>
    <w:rsid w:val="0033602D"/>
    <w:rsid w:val="00340791"/>
    <w:rsid w:val="00341DC9"/>
    <w:rsid w:val="003461EC"/>
    <w:rsid w:val="003468E7"/>
    <w:rsid w:val="003507FD"/>
    <w:rsid w:val="0035095F"/>
    <w:rsid w:val="00356876"/>
    <w:rsid w:val="00360207"/>
    <w:rsid w:val="003623F3"/>
    <w:rsid w:val="00363E2D"/>
    <w:rsid w:val="00364C76"/>
    <w:rsid w:val="00365BF6"/>
    <w:rsid w:val="003668A6"/>
    <w:rsid w:val="003708BD"/>
    <w:rsid w:val="0037217A"/>
    <w:rsid w:val="00375DE0"/>
    <w:rsid w:val="003776E0"/>
    <w:rsid w:val="00380E60"/>
    <w:rsid w:val="00382610"/>
    <w:rsid w:val="003830CD"/>
    <w:rsid w:val="003832A3"/>
    <w:rsid w:val="00385265"/>
    <w:rsid w:val="003855CA"/>
    <w:rsid w:val="003870CF"/>
    <w:rsid w:val="00390808"/>
    <w:rsid w:val="00390E33"/>
    <w:rsid w:val="0039324B"/>
    <w:rsid w:val="003A1822"/>
    <w:rsid w:val="003A64AE"/>
    <w:rsid w:val="003B49B9"/>
    <w:rsid w:val="003B57CC"/>
    <w:rsid w:val="003B59B5"/>
    <w:rsid w:val="003B5C79"/>
    <w:rsid w:val="003B6685"/>
    <w:rsid w:val="003C0A64"/>
    <w:rsid w:val="003C1870"/>
    <w:rsid w:val="003C19C7"/>
    <w:rsid w:val="003C2F0F"/>
    <w:rsid w:val="003C3517"/>
    <w:rsid w:val="003C449B"/>
    <w:rsid w:val="003D3B3C"/>
    <w:rsid w:val="003D3E06"/>
    <w:rsid w:val="003D3F7F"/>
    <w:rsid w:val="003D45E4"/>
    <w:rsid w:val="003D54BF"/>
    <w:rsid w:val="003D5BA4"/>
    <w:rsid w:val="003D6085"/>
    <w:rsid w:val="003D6818"/>
    <w:rsid w:val="003E01AB"/>
    <w:rsid w:val="003E1BBA"/>
    <w:rsid w:val="003E3565"/>
    <w:rsid w:val="003E36B4"/>
    <w:rsid w:val="003E5A18"/>
    <w:rsid w:val="00401DE7"/>
    <w:rsid w:val="00402219"/>
    <w:rsid w:val="00415D9B"/>
    <w:rsid w:val="00420545"/>
    <w:rsid w:val="00420E5B"/>
    <w:rsid w:val="004230A9"/>
    <w:rsid w:val="00425A6A"/>
    <w:rsid w:val="004418EA"/>
    <w:rsid w:val="00441E3B"/>
    <w:rsid w:val="00444DE2"/>
    <w:rsid w:val="00445F33"/>
    <w:rsid w:val="00450892"/>
    <w:rsid w:val="00452717"/>
    <w:rsid w:val="00453054"/>
    <w:rsid w:val="0046673B"/>
    <w:rsid w:val="004677A0"/>
    <w:rsid w:val="00473182"/>
    <w:rsid w:val="004767F7"/>
    <w:rsid w:val="00480757"/>
    <w:rsid w:val="00481B83"/>
    <w:rsid w:val="0048477F"/>
    <w:rsid w:val="00485D7E"/>
    <w:rsid w:val="0048633D"/>
    <w:rsid w:val="0049225A"/>
    <w:rsid w:val="0049261F"/>
    <w:rsid w:val="004926A4"/>
    <w:rsid w:val="004942FE"/>
    <w:rsid w:val="00495402"/>
    <w:rsid w:val="004966E5"/>
    <w:rsid w:val="0049765A"/>
    <w:rsid w:val="004A1E45"/>
    <w:rsid w:val="004A3A72"/>
    <w:rsid w:val="004A3DF4"/>
    <w:rsid w:val="004A3EE3"/>
    <w:rsid w:val="004A547B"/>
    <w:rsid w:val="004B422B"/>
    <w:rsid w:val="004C4AF3"/>
    <w:rsid w:val="004C5DB0"/>
    <w:rsid w:val="004C765C"/>
    <w:rsid w:val="004D4644"/>
    <w:rsid w:val="004D6573"/>
    <w:rsid w:val="004E28A6"/>
    <w:rsid w:val="004E423F"/>
    <w:rsid w:val="004E4FDA"/>
    <w:rsid w:val="004F34C5"/>
    <w:rsid w:val="004F5933"/>
    <w:rsid w:val="004F5CC8"/>
    <w:rsid w:val="004F6D8A"/>
    <w:rsid w:val="005002A2"/>
    <w:rsid w:val="00502CE3"/>
    <w:rsid w:val="005030AF"/>
    <w:rsid w:val="0050474D"/>
    <w:rsid w:val="00505C48"/>
    <w:rsid w:val="00510712"/>
    <w:rsid w:val="00511594"/>
    <w:rsid w:val="00512D86"/>
    <w:rsid w:val="00513669"/>
    <w:rsid w:val="005355C9"/>
    <w:rsid w:val="00536370"/>
    <w:rsid w:val="00537959"/>
    <w:rsid w:val="005410F9"/>
    <w:rsid w:val="00542786"/>
    <w:rsid w:val="00544C60"/>
    <w:rsid w:val="00547F10"/>
    <w:rsid w:val="00550D16"/>
    <w:rsid w:val="005560A2"/>
    <w:rsid w:val="0055629E"/>
    <w:rsid w:val="00557B3D"/>
    <w:rsid w:val="00563459"/>
    <w:rsid w:val="0056358D"/>
    <w:rsid w:val="0056404D"/>
    <w:rsid w:val="00564E5C"/>
    <w:rsid w:val="005751A9"/>
    <w:rsid w:val="005775BB"/>
    <w:rsid w:val="0058356A"/>
    <w:rsid w:val="005863F2"/>
    <w:rsid w:val="005867D0"/>
    <w:rsid w:val="00590DE5"/>
    <w:rsid w:val="00591C9B"/>
    <w:rsid w:val="00591F85"/>
    <w:rsid w:val="00597E0C"/>
    <w:rsid w:val="005A053F"/>
    <w:rsid w:val="005A06D3"/>
    <w:rsid w:val="005A4A55"/>
    <w:rsid w:val="005A4CC2"/>
    <w:rsid w:val="005A6150"/>
    <w:rsid w:val="005A63D0"/>
    <w:rsid w:val="005A77EE"/>
    <w:rsid w:val="005B032A"/>
    <w:rsid w:val="005B11AB"/>
    <w:rsid w:val="005C5843"/>
    <w:rsid w:val="005C732B"/>
    <w:rsid w:val="005D351C"/>
    <w:rsid w:val="005D560F"/>
    <w:rsid w:val="005E0E4B"/>
    <w:rsid w:val="005E1441"/>
    <w:rsid w:val="005E1C15"/>
    <w:rsid w:val="005E2F1C"/>
    <w:rsid w:val="005E3AF2"/>
    <w:rsid w:val="005E3F82"/>
    <w:rsid w:val="005E607B"/>
    <w:rsid w:val="005E61F8"/>
    <w:rsid w:val="005E64F7"/>
    <w:rsid w:val="005E787B"/>
    <w:rsid w:val="005F0BCE"/>
    <w:rsid w:val="005F2979"/>
    <w:rsid w:val="005F68F3"/>
    <w:rsid w:val="005F7CFE"/>
    <w:rsid w:val="00602130"/>
    <w:rsid w:val="006029FF"/>
    <w:rsid w:val="00605E79"/>
    <w:rsid w:val="006061DB"/>
    <w:rsid w:val="006118DC"/>
    <w:rsid w:val="0061291D"/>
    <w:rsid w:val="00614DC0"/>
    <w:rsid w:val="006263F0"/>
    <w:rsid w:val="00633E08"/>
    <w:rsid w:val="00636D5C"/>
    <w:rsid w:val="00637F2C"/>
    <w:rsid w:val="0064158D"/>
    <w:rsid w:val="00642AD7"/>
    <w:rsid w:val="006440AB"/>
    <w:rsid w:val="006443EE"/>
    <w:rsid w:val="00652436"/>
    <w:rsid w:val="0065388C"/>
    <w:rsid w:val="00655F99"/>
    <w:rsid w:val="00656360"/>
    <w:rsid w:val="00661E22"/>
    <w:rsid w:val="0066332D"/>
    <w:rsid w:val="006652FA"/>
    <w:rsid w:val="00672031"/>
    <w:rsid w:val="00676C10"/>
    <w:rsid w:val="006777B8"/>
    <w:rsid w:val="006818A8"/>
    <w:rsid w:val="00682277"/>
    <w:rsid w:val="006823FE"/>
    <w:rsid w:val="00683E74"/>
    <w:rsid w:val="006853A1"/>
    <w:rsid w:val="00685E8C"/>
    <w:rsid w:val="00687BA8"/>
    <w:rsid w:val="0069166A"/>
    <w:rsid w:val="006A135F"/>
    <w:rsid w:val="006A2CD3"/>
    <w:rsid w:val="006B0BFF"/>
    <w:rsid w:val="006B1E1F"/>
    <w:rsid w:val="006B427C"/>
    <w:rsid w:val="006B4430"/>
    <w:rsid w:val="006C2FA5"/>
    <w:rsid w:val="006C3035"/>
    <w:rsid w:val="006C41F7"/>
    <w:rsid w:val="006C49F7"/>
    <w:rsid w:val="006C4D73"/>
    <w:rsid w:val="006C60BE"/>
    <w:rsid w:val="006D557A"/>
    <w:rsid w:val="006D5DDF"/>
    <w:rsid w:val="006E00BE"/>
    <w:rsid w:val="006E1261"/>
    <w:rsid w:val="006E23D9"/>
    <w:rsid w:val="006E2DB9"/>
    <w:rsid w:val="006E3535"/>
    <w:rsid w:val="006E61E1"/>
    <w:rsid w:val="006E61E7"/>
    <w:rsid w:val="006E79F5"/>
    <w:rsid w:val="006F01B3"/>
    <w:rsid w:val="006F3BF5"/>
    <w:rsid w:val="006F5A57"/>
    <w:rsid w:val="006F6920"/>
    <w:rsid w:val="006F72E9"/>
    <w:rsid w:val="007015D0"/>
    <w:rsid w:val="007019FF"/>
    <w:rsid w:val="00701B63"/>
    <w:rsid w:val="00702342"/>
    <w:rsid w:val="007055CB"/>
    <w:rsid w:val="0071476A"/>
    <w:rsid w:val="007264C5"/>
    <w:rsid w:val="00733A07"/>
    <w:rsid w:val="00734E8A"/>
    <w:rsid w:val="00740D7D"/>
    <w:rsid w:val="00744194"/>
    <w:rsid w:val="00747DEA"/>
    <w:rsid w:val="0075141A"/>
    <w:rsid w:val="00751BD0"/>
    <w:rsid w:val="007528D2"/>
    <w:rsid w:val="00755261"/>
    <w:rsid w:val="0076025D"/>
    <w:rsid w:val="00762E79"/>
    <w:rsid w:val="00763052"/>
    <w:rsid w:val="007660A5"/>
    <w:rsid w:val="0077198D"/>
    <w:rsid w:val="0077547B"/>
    <w:rsid w:val="00775BC8"/>
    <w:rsid w:val="007767A6"/>
    <w:rsid w:val="007839C6"/>
    <w:rsid w:val="007855B7"/>
    <w:rsid w:val="007879F1"/>
    <w:rsid w:val="00792AE3"/>
    <w:rsid w:val="00796B33"/>
    <w:rsid w:val="0079715A"/>
    <w:rsid w:val="007A00A4"/>
    <w:rsid w:val="007A0A7F"/>
    <w:rsid w:val="007A2EC5"/>
    <w:rsid w:val="007A3C45"/>
    <w:rsid w:val="007A6F7B"/>
    <w:rsid w:val="007B0579"/>
    <w:rsid w:val="007B2241"/>
    <w:rsid w:val="007B2C67"/>
    <w:rsid w:val="007B4C7A"/>
    <w:rsid w:val="007B6BFA"/>
    <w:rsid w:val="007C00ED"/>
    <w:rsid w:val="007C015C"/>
    <w:rsid w:val="007C285F"/>
    <w:rsid w:val="007C4A50"/>
    <w:rsid w:val="007C7BCB"/>
    <w:rsid w:val="007D02AB"/>
    <w:rsid w:val="007D10A3"/>
    <w:rsid w:val="007D3216"/>
    <w:rsid w:val="007D5E8A"/>
    <w:rsid w:val="007E0D0B"/>
    <w:rsid w:val="007E5915"/>
    <w:rsid w:val="007E600D"/>
    <w:rsid w:val="007F6A22"/>
    <w:rsid w:val="0080056C"/>
    <w:rsid w:val="008012E0"/>
    <w:rsid w:val="00801A54"/>
    <w:rsid w:val="0080452E"/>
    <w:rsid w:val="00807073"/>
    <w:rsid w:val="008109A1"/>
    <w:rsid w:val="008112DD"/>
    <w:rsid w:val="00811498"/>
    <w:rsid w:val="00812026"/>
    <w:rsid w:val="0081323D"/>
    <w:rsid w:val="00814E86"/>
    <w:rsid w:val="00815703"/>
    <w:rsid w:val="008225D8"/>
    <w:rsid w:val="00822E0F"/>
    <w:rsid w:val="00822FF4"/>
    <w:rsid w:val="0082316C"/>
    <w:rsid w:val="00832545"/>
    <w:rsid w:val="00832A8F"/>
    <w:rsid w:val="008443B4"/>
    <w:rsid w:val="008446E8"/>
    <w:rsid w:val="00846CF8"/>
    <w:rsid w:val="00846F82"/>
    <w:rsid w:val="00850482"/>
    <w:rsid w:val="00856452"/>
    <w:rsid w:val="0085739F"/>
    <w:rsid w:val="0086104E"/>
    <w:rsid w:val="00862FF3"/>
    <w:rsid w:val="0086376A"/>
    <w:rsid w:val="00864BDB"/>
    <w:rsid w:val="008650DF"/>
    <w:rsid w:val="00874A11"/>
    <w:rsid w:val="00875CED"/>
    <w:rsid w:val="00876708"/>
    <w:rsid w:val="00885F39"/>
    <w:rsid w:val="00886BF1"/>
    <w:rsid w:val="00887F53"/>
    <w:rsid w:val="00891FA2"/>
    <w:rsid w:val="0089240D"/>
    <w:rsid w:val="00893B7B"/>
    <w:rsid w:val="0089527E"/>
    <w:rsid w:val="00896E98"/>
    <w:rsid w:val="008A0689"/>
    <w:rsid w:val="008A4C87"/>
    <w:rsid w:val="008A5FFA"/>
    <w:rsid w:val="008A7B3E"/>
    <w:rsid w:val="008B372E"/>
    <w:rsid w:val="008C324F"/>
    <w:rsid w:val="008C4E67"/>
    <w:rsid w:val="008D07E7"/>
    <w:rsid w:val="008D12DD"/>
    <w:rsid w:val="008D5AF0"/>
    <w:rsid w:val="008E252A"/>
    <w:rsid w:val="008E3159"/>
    <w:rsid w:val="008E5D8B"/>
    <w:rsid w:val="008E6E58"/>
    <w:rsid w:val="008F0671"/>
    <w:rsid w:val="008F38DD"/>
    <w:rsid w:val="008F3B42"/>
    <w:rsid w:val="00903A62"/>
    <w:rsid w:val="009077D3"/>
    <w:rsid w:val="009132FF"/>
    <w:rsid w:val="00914F5B"/>
    <w:rsid w:val="00916EEF"/>
    <w:rsid w:val="00917E76"/>
    <w:rsid w:val="00924085"/>
    <w:rsid w:val="00927C43"/>
    <w:rsid w:val="00930769"/>
    <w:rsid w:val="00930A01"/>
    <w:rsid w:val="00930C65"/>
    <w:rsid w:val="00931950"/>
    <w:rsid w:val="00933D88"/>
    <w:rsid w:val="00936880"/>
    <w:rsid w:val="009451DC"/>
    <w:rsid w:val="00947E2B"/>
    <w:rsid w:val="00952433"/>
    <w:rsid w:val="00952C95"/>
    <w:rsid w:val="0096160E"/>
    <w:rsid w:val="009618D7"/>
    <w:rsid w:val="0096201A"/>
    <w:rsid w:val="00962D15"/>
    <w:rsid w:val="0096312A"/>
    <w:rsid w:val="009649D7"/>
    <w:rsid w:val="00964CC4"/>
    <w:rsid w:val="009656EF"/>
    <w:rsid w:val="00967161"/>
    <w:rsid w:val="00967237"/>
    <w:rsid w:val="00970607"/>
    <w:rsid w:val="00970F22"/>
    <w:rsid w:val="00975427"/>
    <w:rsid w:val="009763B3"/>
    <w:rsid w:val="00980FB3"/>
    <w:rsid w:val="0098136D"/>
    <w:rsid w:val="00981E9F"/>
    <w:rsid w:val="009873CA"/>
    <w:rsid w:val="00992274"/>
    <w:rsid w:val="009939B7"/>
    <w:rsid w:val="0099575F"/>
    <w:rsid w:val="009A3324"/>
    <w:rsid w:val="009A37C0"/>
    <w:rsid w:val="009A5387"/>
    <w:rsid w:val="009A7A3C"/>
    <w:rsid w:val="009B5CD7"/>
    <w:rsid w:val="009B6F95"/>
    <w:rsid w:val="009C6D4A"/>
    <w:rsid w:val="009D2A93"/>
    <w:rsid w:val="009D30BC"/>
    <w:rsid w:val="009D49C5"/>
    <w:rsid w:val="009D6106"/>
    <w:rsid w:val="009D7F88"/>
    <w:rsid w:val="009E57CE"/>
    <w:rsid w:val="009F13BE"/>
    <w:rsid w:val="009F373D"/>
    <w:rsid w:val="009F3948"/>
    <w:rsid w:val="009F4B61"/>
    <w:rsid w:val="009F6694"/>
    <w:rsid w:val="00A02E64"/>
    <w:rsid w:val="00A03F6D"/>
    <w:rsid w:val="00A052D5"/>
    <w:rsid w:val="00A069E8"/>
    <w:rsid w:val="00A07F9E"/>
    <w:rsid w:val="00A15669"/>
    <w:rsid w:val="00A16E6E"/>
    <w:rsid w:val="00A17769"/>
    <w:rsid w:val="00A2359A"/>
    <w:rsid w:val="00A23990"/>
    <w:rsid w:val="00A246BD"/>
    <w:rsid w:val="00A261BA"/>
    <w:rsid w:val="00A3243A"/>
    <w:rsid w:val="00A3357E"/>
    <w:rsid w:val="00A346CB"/>
    <w:rsid w:val="00A468FB"/>
    <w:rsid w:val="00A50BBB"/>
    <w:rsid w:val="00A55385"/>
    <w:rsid w:val="00A62D07"/>
    <w:rsid w:val="00A63F55"/>
    <w:rsid w:val="00A65202"/>
    <w:rsid w:val="00A700FC"/>
    <w:rsid w:val="00A70B80"/>
    <w:rsid w:val="00A71ACD"/>
    <w:rsid w:val="00A72B4E"/>
    <w:rsid w:val="00A72B8E"/>
    <w:rsid w:val="00A81170"/>
    <w:rsid w:val="00A833B4"/>
    <w:rsid w:val="00AA2C52"/>
    <w:rsid w:val="00AB208F"/>
    <w:rsid w:val="00AB2BB9"/>
    <w:rsid w:val="00AB7A04"/>
    <w:rsid w:val="00AB7ED9"/>
    <w:rsid w:val="00AC178C"/>
    <w:rsid w:val="00AC683D"/>
    <w:rsid w:val="00AD0A33"/>
    <w:rsid w:val="00AE2DE1"/>
    <w:rsid w:val="00AE2F1E"/>
    <w:rsid w:val="00AE3FFE"/>
    <w:rsid w:val="00AE4AC7"/>
    <w:rsid w:val="00AE5073"/>
    <w:rsid w:val="00AE54AB"/>
    <w:rsid w:val="00AF1597"/>
    <w:rsid w:val="00AF1D4E"/>
    <w:rsid w:val="00AF42A1"/>
    <w:rsid w:val="00B00530"/>
    <w:rsid w:val="00B02EFF"/>
    <w:rsid w:val="00B04619"/>
    <w:rsid w:val="00B048F4"/>
    <w:rsid w:val="00B06092"/>
    <w:rsid w:val="00B12589"/>
    <w:rsid w:val="00B12DEB"/>
    <w:rsid w:val="00B1324D"/>
    <w:rsid w:val="00B17FE0"/>
    <w:rsid w:val="00B20657"/>
    <w:rsid w:val="00B21E9E"/>
    <w:rsid w:val="00B25B24"/>
    <w:rsid w:val="00B33370"/>
    <w:rsid w:val="00B369CA"/>
    <w:rsid w:val="00B41BC1"/>
    <w:rsid w:val="00B41E25"/>
    <w:rsid w:val="00B42C88"/>
    <w:rsid w:val="00B42D35"/>
    <w:rsid w:val="00B4425E"/>
    <w:rsid w:val="00B5236C"/>
    <w:rsid w:val="00B52FA2"/>
    <w:rsid w:val="00B5327E"/>
    <w:rsid w:val="00B533B4"/>
    <w:rsid w:val="00B53EDF"/>
    <w:rsid w:val="00B614F6"/>
    <w:rsid w:val="00B63FCB"/>
    <w:rsid w:val="00B65797"/>
    <w:rsid w:val="00B65A93"/>
    <w:rsid w:val="00B65BF5"/>
    <w:rsid w:val="00B663E3"/>
    <w:rsid w:val="00B66961"/>
    <w:rsid w:val="00B67829"/>
    <w:rsid w:val="00B70060"/>
    <w:rsid w:val="00B708AB"/>
    <w:rsid w:val="00B80533"/>
    <w:rsid w:val="00B85A00"/>
    <w:rsid w:val="00B902C6"/>
    <w:rsid w:val="00B9254E"/>
    <w:rsid w:val="00B945AC"/>
    <w:rsid w:val="00BA2C79"/>
    <w:rsid w:val="00BA2C9D"/>
    <w:rsid w:val="00BA4584"/>
    <w:rsid w:val="00BA4E3C"/>
    <w:rsid w:val="00BA5805"/>
    <w:rsid w:val="00BB1B6C"/>
    <w:rsid w:val="00BB2C40"/>
    <w:rsid w:val="00BB48C0"/>
    <w:rsid w:val="00BB55CD"/>
    <w:rsid w:val="00BB701A"/>
    <w:rsid w:val="00BB74EB"/>
    <w:rsid w:val="00BC1C92"/>
    <w:rsid w:val="00BC5E04"/>
    <w:rsid w:val="00BD4E9F"/>
    <w:rsid w:val="00BD5F6B"/>
    <w:rsid w:val="00BE06E5"/>
    <w:rsid w:val="00BE0861"/>
    <w:rsid w:val="00BE0C1C"/>
    <w:rsid w:val="00BE0D80"/>
    <w:rsid w:val="00BE663D"/>
    <w:rsid w:val="00BE690E"/>
    <w:rsid w:val="00BE7E36"/>
    <w:rsid w:val="00BF12B2"/>
    <w:rsid w:val="00BF43F1"/>
    <w:rsid w:val="00BF652C"/>
    <w:rsid w:val="00BF7207"/>
    <w:rsid w:val="00C0035F"/>
    <w:rsid w:val="00C01098"/>
    <w:rsid w:val="00C14B82"/>
    <w:rsid w:val="00C16BA4"/>
    <w:rsid w:val="00C16C48"/>
    <w:rsid w:val="00C17D8E"/>
    <w:rsid w:val="00C22947"/>
    <w:rsid w:val="00C30CCB"/>
    <w:rsid w:val="00C352F1"/>
    <w:rsid w:val="00C36492"/>
    <w:rsid w:val="00C442B6"/>
    <w:rsid w:val="00C4730D"/>
    <w:rsid w:val="00C516DC"/>
    <w:rsid w:val="00C52E21"/>
    <w:rsid w:val="00C54FE8"/>
    <w:rsid w:val="00C57FA3"/>
    <w:rsid w:val="00C63573"/>
    <w:rsid w:val="00C75233"/>
    <w:rsid w:val="00C8057E"/>
    <w:rsid w:val="00C87755"/>
    <w:rsid w:val="00C879C3"/>
    <w:rsid w:val="00C961F4"/>
    <w:rsid w:val="00C97864"/>
    <w:rsid w:val="00CA1EC5"/>
    <w:rsid w:val="00CA20E9"/>
    <w:rsid w:val="00CA28A9"/>
    <w:rsid w:val="00CA3298"/>
    <w:rsid w:val="00CA7467"/>
    <w:rsid w:val="00CA792A"/>
    <w:rsid w:val="00CB0968"/>
    <w:rsid w:val="00CB1411"/>
    <w:rsid w:val="00CB2865"/>
    <w:rsid w:val="00CB4473"/>
    <w:rsid w:val="00CB4CCF"/>
    <w:rsid w:val="00CC0978"/>
    <w:rsid w:val="00CC3CCB"/>
    <w:rsid w:val="00CC4065"/>
    <w:rsid w:val="00CC470A"/>
    <w:rsid w:val="00CD293D"/>
    <w:rsid w:val="00CD696B"/>
    <w:rsid w:val="00CE25B7"/>
    <w:rsid w:val="00CE5A10"/>
    <w:rsid w:val="00CE7C4D"/>
    <w:rsid w:val="00D014D0"/>
    <w:rsid w:val="00D05013"/>
    <w:rsid w:val="00D11F84"/>
    <w:rsid w:val="00D15FF0"/>
    <w:rsid w:val="00D2031D"/>
    <w:rsid w:val="00D23ACE"/>
    <w:rsid w:val="00D32FF8"/>
    <w:rsid w:val="00D360E4"/>
    <w:rsid w:val="00D409EC"/>
    <w:rsid w:val="00D42D6F"/>
    <w:rsid w:val="00D434B8"/>
    <w:rsid w:val="00D448B9"/>
    <w:rsid w:val="00D45594"/>
    <w:rsid w:val="00D51824"/>
    <w:rsid w:val="00D563C1"/>
    <w:rsid w:val="00D62A0C"/>
    <w:rsid w:val="00D63E80"/>
    <w:rsid w:val="00D66A56"/>
    <w:rsid w:val="00D66C18"/>
    <w:rsid w:val="00D70288"/>
    <w:rsid w:val="00D72644"/>
    <w:rsid w:val="00D813B7"/>
    <w:rsid w:val="00D84AFF"/>
    <w:rsid w:val="00D91762"/>
    <w:rsid w:val="00D92D86"/>
    <w:rsid w:val="00D96866"/>
    <w:rsid w:val="00DA3390"/>
    <w:rsid w:val="00DA3B12"/>
    <w:rsid w:val="00DA5E3C"/>
    <w:rsid w:val="00DA7C17"/>
    <w:rsid w:val="00DB01AB"/>
    <w:rsid w:val="00DB0BE1"/>
    <w:rsid w:val="00DB1688"/>
    <w:rsid w:val="00DB172D"/>
    <w:rsid w:val="00DC1D83"/>
    <w:rsid w:val="00DD2140"/>
    <w:rsid w:val="00DD2D92"/>
    <w:rsid w:val="00DD57B9"/>
    <w:rsid w:val="00DD74F2"/>
    <w:rsid w:val="00DE145D"/>
    <w:rsid w:val="00DE322D"/>
    <w:rsid w:val="00DE5A0B"/>
    <w:rsid w:val="00DE742D"/>
    <w:rsid w:val="00DF030A"/>
    <w:rsid w:val="00DF1960"/>
    <w:rsid w:val="00DF5615"/>
    <w:rsid w:val="00DF5988"/>
    <w:rsid w:val="00DF75D6"/>
    <w:rsid w:val="00E006BA"/>
    <w:rsid w:val="00E014B6"/>
    <w:rsid w:val="00E02BD8"/>
    <w:rsid w:val="00E038EE"/>
    <w:rsid w:val="00E06221"/>
    <w:rsid w:val="00E16BD3"/>
    <w:rsid w:val="00E17B8D"/>
    <w:rsid w:val="00E2080D"/>
    <w:rsid w:val="00E23D8E"/>
    <w:rsid w:val="00E24B87"/>
    <w:rsid w:val="00E24FEF"/>
    <w:rsid w:val="00E26E37"/>
    <w:rsid w:val="00E30D55"/>
    <w:rsid w:val="00E345CF"/>
    <w:rsid w:val="00E43080"/>
    <w:rsid w:val="00E5383E"/>
    <w:rsid w:val="00E55F01"/>
    <w:rsid w:val="00E561D6"/>
    <w:rsid w:val="00E5660F"/>
    <w:rsid w:val="00E61BF4"/>
    <w:rsid w:val="00E7077D"/>
    <w:rsid w:val="00E71313"/>
    <w:rsid w:val="00E7479F"/>
    <w:rsid w:val="00E76BC9"/>
    <w:rsid w:val="00E778A7"/>
    <w:rsid w:val="00E813D5"/>
    <w:rsid w:val="00E834F7"/>
    <w:rsid w:val="00E847B4"/>
    <w:rsid w:val="00E86139"/>
    <w:rsid w:val="00E9122E"/>
    <w:rsid w:val="00E92020"/>
    <w:rsid w:val="00E92356"/>
    <w:rsid w:val="00E93C8D"/>
    <w:rsid w:val="00E93F24"/>
    <w:rsid w:val="00E9453A"/>
    <w:rsid w:val="00EA2AA9"/>
    <w:rsid w:val="00EA31D9"/>
    <w:rsid w:val="00EA3C4E"/>
    <w:rsid w:val="00EA5398"/>
    <w:rsid w:val="00EA7D1B"/>
    <w:rsid w:val="00EB0090"/>
    <w:rsid w:val="00EB22E6"/>
    <w:rsid w:val="00EC0EE1"/>
    <w:rsid w:val="00EC48E5"/>
    <w:rsid w:val="00EC6F03"/>
    <w:rsid w:val="00ED1E7E"/>
    <w:rsid w:val="00ED5D59"/>
    <w:rsid w:val="00EE1B15"/>
    <w:rsid w:val="00EE372F"/>
    <w:rsid w:val="00EE377C"/>
    <w:rsid w:val="00EE51FE"/>
    <w:rsid w:val="00EE7414"/>
    <w:rsid w:val="00EF3373"/>
    <w:rsid w:val="00EF79D9"/>
    <w:rsid w:val="00EF7DEF"/>
    <w:rsid w:val="00F0016A"/>
    <w:rsid w:val="00F02A03"/>
    <w:rsid w:val="00F063C5"/>
    <w:rsid w:val="00F110BD"/>
    <w:rsid w:val="00F12096"/>
    <w:rsid w:val="00F12A2C"/>
    <w:rsid w:val="00F13FC5"/>
    <w:rsid w:val="00F14D53"/>
    <w:rsid w:val="00F1769F"/>
    <w:rsid w:val="00F210CC"/>
    <w:rsid w:val="00F23648"/>
    <w:rsid w:val="00F24083"/>
    <w:rsid w:val="00F2577C"/>
    <w:rsid w:val="00F27E74"/>
    <w:rsid w:val="00F31B5C"/>
    <w:rsid w:val="00F41C14"/>
    <w:rsid w:val="00F447BA"/>
    <w:rsid w:val="00F4501E"/>
    <w:rsid w:val="00F53D10"/>
    <w:rsid w:val="00F626A0"/>
    <w:rsid w:val="00F63EF5"/>
    <w:rsid w:val="00F65C1B"/>
    <w:rsid w:val="00F6754D"/>
    <w:rsid w:val="00F67980"/>
    <w:rsid w:val="00F7071F"/>
    <w:rsid w:val="00F7378F"/>
    <w:rsid w:val="00F748F2"/>
    <w:rsid w:val="00F806C8"/>
    <w:rsid w:val="00F80E37"/>
    <w:rsid w:val="00F84A58"/>
    <w:rsid w:val="00F84E04"/>
    <w:rsid w:val="00F850F8"/>
    <w:rsid w:val="00F86093"/>
    <w:rsid w:val="00F863D8"/>
    <w:rsid w:val="00F86873"/>
    <w:rsid w:val="00F95022"/>
    <w:rsid w:val="00F97EBC"/>
    <w:rsid w:val="00FA7693"/>
    <w:rsid w:val="00FB110D"/>
    <w:rsid w:val="00FB5E81"/>
    <w:rsid w:val="00FB614E"/>
    <w:rsid w:val="00FB681F"/>
    <w:rsid w:val="00FB6DD8"/>
    <w:rsid w:val="00FC23D5"/>
    <w:rsid w:val="00FC689E"/>
    <w:rsid w:val="00FC77E1"/>
    <w:rsid w:val="00FD452D"/>
    <w:rsid w:val="00FD4F38"/>
    <w:rsid w:val="00FD71FA"/>
    <w:rsid w:val="00FE040D"/>
    <w:rsid w:val="00FE1AB8"/>
    <w:rsid w:val="00FE3F9B"/>
    <w:rsid w:val="00FF092B"/>
    <w:rsid w:val="00FF1E53"/>
    <w:rsid w:val="00FF2264"/>
    <w:rsid w:val="00FF3499"/>
    <w:rsid w:val="00FF458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5EEB3C39-9AE5-4275-8596-CAFA8A6A0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F0671"/>
    <w:pPr>
      <w:spacing w:line="288" w:lineRule="auto"/>
      <w:jc w:val="both"/>
    </w:pPr>
    <w:rPr>
      <w:rFonts w:ascii="Arial" w:hAnsi="Arial"/>
    </w:rPr>
  </w:style>
  <w:style w:type="paragraph" w:styleId="berschrift1">
    <w:name w:val="heading 1"/>
    <w:basedOn w:val="Standard"/>
    <w:next w:val="Standard"/>
    <w:link w:val="berschrift1Zchn"/>
    <w:uiPriority w:val="9"/>
    <w:qFormat/>
    <w:rsid w:val="00E61BF4"/>
    <w:pPr>
      <w:keepNext/>
      <w:keepLines/>
      <w:numPr>
        <w:numId w:val="1"/>
      </w:numPr>
      <w:spacing w:before="480" w:after="0"/>
      <w:ind w:left="431" w:hanging="431"/>
      <w:outlineLvl w:val="0"/>
    </w:pPr>
    <w:rPr>
      <w:rFonts w:asciiTheme="majorHAnsi" w:eastAsiaTheme="majorEastAsia" w:hAnsiTheme="majorHAnsi" w:cstheme="majorBidi"/>
      <w:b/>
      <w:bCs/>
      <w:sz w:val="30"/>
      <w:szCs w:val="28"/>
    </w:rPr>
  </w:style>
  <w:style w:type="paragraph" w:styleId="berschrift2">
    <w:name w:val="heading 2"/>
    <w:basedOn w:val="Standard"/>
    <w:next w:val="Standard"/>
    <w:link w:val="berschrift2Zchn"/>
    <w:uiPriority w:val="9"/>
    <w:unhideWhenUsed/>
    <w:qFormat/>
    <w:rsid w:val="00A07F9E"/>
    <w:pPr>
      <w:keepNext/>
      <w:keepLines/>
      <w:numPr>
        <w:ilvl w:val="1"/>
        <w:numId w:val="1"/>
      </w:numPr>
      <w:spacing w:before="200" w:after="0"/>
      <w:outlineLvl w:val="1"/>
    </w:pPr>
    <w:rPr>
      <w:rFonts w:asciiTheme="majorHAnsi" w:eastAsiaTheme="majorEastAsia" w:hAnsiTheme="majorHAnsi" w:cstheme="majorBidi"/>
      <w:b/>
      <w:bCs/>
      <w:sz w:val="28"/>
      <w:szCs w:val="26"/>
    </w:rPr>
  </w:style>
  <w:style w:type="paragraph" w:styleId="berschrift3">
    <w:name w:val="heading 3"/>
    <w:basedOn w:val="Standard"/>
    <w:next w:val="Standard"/>
    <w:link w:val="berschrift3Zchn"/>
    <w:uiPriority w:val="9"/>
    <w:unhideWhenUsed/>
    <w:qFormat/>
    <w:rsid w:val="00A07F9E"/>
    <w:pPr>
      <w:keepNext/>
      <w:keepLines/>
      <w:numPr>
        <w:ilvl w:val="2"/>
        <w:numId w:val="1"/>
      </w:numPr>
      <w:spacing w:before="200" w:after="0"/>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unhideWhenUsed/>
    <w:qFormat/>
    <w:rsid w:val="00000FF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AC178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AC178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C178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C178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C178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61BF4"/>
    <w:rPr>
      <w:rFonts w:asciiTheme="majorHAnsi" w:eastAsiaTheme="majorEastAsia" w:hAnsiTheme="majorHAnsi" w:cstheme="majorBidi"/>
      <w:b/>
      <w:bCs/>
      <w:sz w:val="30"/>
      <w:szCs w:val="28"/>
    </w:rPr>
  </w:style>
  <w:style w:type="character" w:customStyle="1" w:styleId="berschrift2Zchn">
    <w:name w:val="Überschrift 2 Zchn"/>
    <w:basedOn w:val="Absatz-Standardschriftart"/>
    <w:link w:val="berschrift2"/>
    <w:uiPriority w:val="9"/>
    <w:rsid w:val="00A07F9E"/>
    <w:rPr>
      <w:rFonts w:asciiTheme="majorHAnsi" w:eastAsiaTheme="majorEastAsia" w:hAnsiTheme="majorHAnsi" w:cstheme="majorBidi"/>
      <w:b/>
      <w:bCs/>
      <w:sz w:val="28"/>
      <w:szCs w:val="26"/>
    </w:rPr>
  </w:style>
  <w:style w:type="character" w:customStyle="1" w:styleId="berschrift3Zchn">
    <w:name w:val="Überschrift 3 Zchn"/>
    <w:basedOn w:val="Absatz-Standardschriftart"/>
    <w:link w:val="berschrift3"/>
    <w:uiPriority w:val="9"/>
    <w:rsid w:val="00A07F9E"/>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9"/>
    <w:rsid w:val="00000FF8"/>
    <w:rPr>
      <w:rFonts w:asciiTheme="majorHAnsi" w:eastAsiaTheme="majorEastAsia" w:hAnsiTheme="majorHAnsi" w:cstheme="majorBidi"/>
      <w:b/>
      <w:bCs/>
      <w:i/>
      <w:iCs/>
      <w:color w:val="4F81BD" w:themeColor="accent1"/>
    </w:rPr>
  </w:style>
  <w:style w:type="paragraph" w:styleId="Kopfzeile">
    <w:name w:val="header"/>
    <w:basedOn w:val="Standard"/>
    <w:link w:val="KopfzeileZchn"/>
    <w:uiPriority w:val="99"/>
    <w:unhideWhenUsed/>
    <w:rsid w:val="003D54B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54BF"/>
  </w:style>
  <w:style w:type="paragraph" w:styleId="Fuzeile">
    <w:name w:val="footer"/>
    <w:basedOn w:val="Standard"/>
    <w:link w:val="FuzeileZchn"/>
    <w:uiPriority w:val="99"/>
    <w:unhideWhenUsed/>
    <w:rsid w:val="003D54B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54BF"/>
  </w:style>
  <w:style w:type="paragraph" w:styleId="Sprechblasentext">
    <w:name w:val="Balloon Text"/>
    <w:basedOn w:val="Standard"/>
    <w:link w:val="SprechblasentextZchn"/>
    <w:uiPriority w:val="99"/>
    <w:semiHidden/>
    <w:unhideWhenUsed/>
    <w:rsid w:val="003D54B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D54BF"/>
    <w:rPr>
      <w:rFonts w:ascii="Tahoma" w:hAnsi="Tahoma" w:cs="Tahoma"/>
      <w:sz w:val="16"/>
      <w:szCs w:val="16"/>
    </w:rPr>
  </w:style>
  <w:style w:type="character" w:styleId="Platzhaltertext">
    <w:name w:val="Placeholder Text"/>
    <w:basedOn w:val="Absatz-Standardschriftart"/>
    <w:uiPriority w:val="99"/>
    <w:semiHidden/>
    <w:rsid w:val="003D54BF"/>
    <w:rPr>
      <w:color w:val="808080"/>
    </w:rPr>
  </w:style>
  <w:style w:type="character" w:customStyle="1" w:styleId="berschrift5Zchn">
    <w:name w:val="Überschrift 5 Zchn"/>
    <w:basedOn w:val="Absatz-Standardschriftart"/>
    <w:link w:val="berschrift5"/>
    <w:uiPriority w:val="9"/>
    <w:semiHidden/>
    <w:rsid w:val="00AC178C"/>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AC178C"/>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AC178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AC178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AC178C"/>
    <w:rPr>
      <w:rFonts w:asciiTheme="majorHAnsi" w:eastAsiaTheme="majorEastAsia" w:hAnsiTheme="majorHAnsi" w:cstheme="majorBidi"/>
      <w:i/>
      <w:iCs/>
      <w:color w:val="404040" w:themeColor="text1" w:themeTint="BF"/>
      <w:sz w:val="20"/>
      <w:szCs w:val="20"/>
    </w:rPr>
  </w:style>
  <w:style w:type="paragraph" w:styleId="Titel">
    <w:name w:val="Title"/>
    <w:basedOn w:val="Standard"/>
    <w:next w:val="Standard"/>
    <w:link w:val="TitelZchn"/>
    <w:uiPriority w:val="10"/>
    <w:qFormat/>
    <w:rsid w:val="007A3C45"/>
    <w:pPr>
      <w:pBdr>
        <w:bottom w:val="single" w:sz="8" w:space="4" w:color="auto"/>
      </w:pBdr>
      <w:spacing w:after="300" w:line="240" w:lineRule="auto"/>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rsid w:val="007A3C45"/>
    <w:rPr>
      <w:rFonts w:ascii="Arial" w:eastAsiaTheme="majorEastAsia" w:hAnsi="Arial" w:cstheme="majorBidi"/>
      <w:spacing w:val="5"/>
      <w:kern w:val="28"/>
      <w:sz w:val="52"/>
      <w:szCs w:val="52"/>
    </w:rPr>
  </w:style>
  <w:style w:type="paragraph" w:styleId="Verzeichnis1">
    <w:name w:val="toc 1"/>
    <w:basedOn w:val="Standard"/>
    <w:next w:val="Standard"/>
    <w:autoRedefine/>
    <w:uiPriority w:val="39"/>
    <w:unhideWhenUsed/>
    <w:rsid w:val="004F6D8A"/>
    <w:pPr>
      <w:spacing w:after="100"/>
    </w:pPr>
  </w:style>
  <w:style w:type="character" w:styleId="Hyperlink">
    <w:name w:val="Hyperlink"/>
    <w:basedOn w:val="Absatz-Standardschriftart"/>
    <w:uiPriority w:val="99"/>
    <w:unhideWhenUsed/>
    <w:rsid w:val="004F6D8A"/>
    <w:rPr>
      <w:color w:val="0000FF" w:themeColor="hyperlink"/>
      <w:u w:val="single"/>
    </w:rPr>
  </w:style>
  <w:style w:type="paragraph" w:styleId="KeinLeerraum">
    <w:name w:val="No Spacing"/>
    <w:uiPriority w:val="1"/>
    <w:qFormat/>
    <w:rsid w:val="007A3C45"/>
    <w:pPr>
      <w:spacing w:after="0" w:line="240" w:lineRule="auto"/>
      <w:jc w:val="both"/>
    </w:pPr>
    <w:rPr>
      <w:rFonts w:ascii="Arial" w:hAnsi="Arial"/>
    </w:rPr>
  </w:style>
  <w:style w:type="table" w:styleId="Tabellenraster">
    <w:name w:val="Table Grid"/>
    <w:basedOn w:val="NormaleTabelle"/>
    <w:rsid w:val="00302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qFormat/>
    <w:rsid w:val="00302AA0"/>
    <w:rPr>
      <w:b/>
      <w:bCs/>
    </w:rPr>
  </w:style>
  <w:style w:type="paragraph" w:styleId="Listenabsatz">
    <w:name w:val="List Paragraph"/>
    <w:basedOn w:val="Standard"/>
    <w:uiPriority w:val="34"/>
    <w:qFormat/>
    <w:rsid w:val="00FF458C"/>
    <w:pPr>
      <w:ind w:left="720"/>
      <w:contextualSpacing/>
    </w:pPr>
  </w:style>
  <w:style w:type="character" w:styleId="BesuchterLink">
    <w:name w:val="FollowedHyperlink"/>
    <w:basedOn w:val="Absatz-Standardschriftart"/>
    <w:uiPriority w:val="99"/>
    <w:semiHidden/>
    <w:unhideWhenUsed/>
    <w:rsid w:val="00102CE2"/>
    <w:rPr>
      <w:color w:val="800080" w:themeColor="followedHyperlink"/>
      <w:u w:val="single"/>
    </w:rPr>
  </w:style>
  <w:style w:type="paragraph" w:styleId="Verzeichnis2">
    <w:name w:val="toc 2"/>
    <w:basedOn w:val="Standard"/>
    <w:next w:val="Standard"/>
    <w:autoRedefine/>
    <w:uiPriority w:val="39"/>
    <w:unhideWhenUsed/>
    <w:rsid w:val="00633E08"/>
    <w:pPr>
      <w:spacing w:after="100"/>
      <w:ind w:left="220"/>
    </w:pPr>
  </w:style>
  <w:style w:type="paragraph" w:styleId="Verzeichnis3">
    <w:name w:val="toc 3"/>
    <w:basedOn w:val="Standard"/>
    <w:next w:val="Standard"/>
    <w:autoRedefine/>
    <w:uiPriority w:val="39"/>
    <w:unhideWhenUsed/>
    <w:rsid w:val="00633E08"/>
    <w:pPr>
      <w:spacing w:after="100"/>
      <w:ind w:left="440"/>
    </w:pPr>
  </w:style>
  <w:style w:type="paragraph" w:styleId="Beschriftung">
    <w:name w:val="caption"/>
    <w:basedOn w:val="Standard"/>
    <w:next w:val="Standard"/>
    <w:uiPriority w:val="35"/>
    <w:unhideWhenUsed/>
    <w:qFormat/>
    <w:rsid w:val="004418EA"/>
    <w:pPr>
      <w:spacing w:line="240" w:lineRule="auto"/>
    </w:pPr>
    <w:rPr>
      <w:b/>
      <w:bCs/>
      <w:i/>
      <w:sz w:val="18"/>
      <w:szCs w:val="18"/>
    </w:rPr>
  </w:style>
  <w:style w:type="paragraph" w:styleId="Abbildungsverzeichnis">
    <w:name w:val="table of figures"/>
    <w:basedOn w:val="Standard"/>
    <w:next w:val="Standard"/>
    <w:uiPriority w:val="99"/>
    <w:unhideWhenUsed/>
    <w:rsid w:val="005E64F7"/>
    <w:pPr>
      <w:spacing w:after="0"/>
    </w:pPr>
  </w:style>
  <w:style w:type="character" w:styleId="Kommentarzeichen">
    <w:name w:val="annotation reference"/>
    <w:basedOn w:val="Absatz-Standardschriftart"/>
    <w:uiPriority w:val="99"/>
    <w:semiHidden/>
    <w:unhideWhenUsed/>
    <w:rsid w:val="00D014D0"/>
    <w:rPr>
      <w:sz w:val="16"/>
      <w:szCs w:val="16"/>
    </w:rPr>
  </w:style>
  <w:style w:type="paragraph" w:styleId="Kommentartext">
    <w:name w:val="annotation text"/>
    <w:basedOn w:val="Standard"/>
    <w:link w:val="KommentartextZchn"/>
    <w:uiPriority w:val="99"/>
    <w:semiHidden/>
    <w:unhideWhenUsed/>
    <w:rsid w:val="00D014D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014D0"/>
    <w:rPr>
      <w:sz w:val="20"/>
      <w:szCs w:val="20"/>
    </w:rPr>
  </w:style>
  <w:style w:type="paragraph" w:styleId="Kommentarthema">
    <w:name w:val="annotation subject"/>
    <w:basedOn w:val="Kommentartext"/>
    <w:next w:val="Kommentartext"/>
    <w:link w:val="KommentarthemaZchn"/>
    <w:uiPriority w:val="99"/>
    <w:semiHidden/>
    <w:unhideWhenUsed/>
    <w:rsid w:val="00D014D0"/>
    <w:rPr>
      <w:b/>
      <w:bCs/>
    </w:rPr>
  </w:style>
  <w:style w:type="character" w:customStyle="1" w:styleId="KommentarthemaZchn">
    <w:name w:val="Kommentarthema Zchn"/>
    <w:basedOn w:val="KommentartextZchn"/>
    <w:link w:val="Kommentarthema"/>
    <w:uiPriority w:val="99"/>
    <w:semiHidden/>
    <w:rsid w:val="00D014D0"/>
    <w:rPr>
      <w:b/>
      <w:bCs/>
      <w:sz w:val="20"/>
      <w:szCs w:val="20"/>
    </w:rPr>
  </w:style>
  <w:style w:type="paragraph" w:customStyle="1" w:styleId="Default">
    <w:name w:val="Default"/>
    <w:rsid w:val="00FE3F9B"/>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vo\Documents\Studium\Semester%205\pro3E\Projekt%203\Vorlagen\Vorlage_Word.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05FFCE-F975-6548-B03C-CCE9AECB9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C:\Users\Ivo\Documents\Studium\Semester 5\pro3E\Projekt 3\Vorlagen\Vorlage_Word.dotx</Template>
  <TotalTime>0</TotalTime>
  <Pages>6</Pages>
  <Words>1025</Words>
  <Characters>6461</Characters>
  <Application>Microsoft Office Word</Application>
  <DocSecurity>0</DocSecurity>
  <Lines>53</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Hürzeler Bruno (s);Gonzalez Adrian (s)</dc:creator>
  <cp:lastModifiedBy>Adrian Gonzalez</cp:lastModifiedBy>
  <cp:revision>28</cp:revision>
  <cp:lastPrinted>2018-04-12T19:29:00Z</cp:lastPrinted>
  <dcterms:created xsi:type="dcterms:W3CDTF">2018-04-05T20:06:00Z</dcterms:created>
  <dcterms:modified xsi:type="dcterms:W3CDTF">2018-04-12T19:29:00Z</dcterms:modified>
</cp:coreProperties>
</file>